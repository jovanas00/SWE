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7E" w:rsidRDefault="00DA127E" w:rsidP="00DA127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PetPlanet</w:t>
      </w:r>
    </w:p>
    <w:p w:rsidR="00DA127E" w:rsidRDefault="00DA127E" w:rsidP="00DA127E">
      <w:pPr>
        <w:pStyle w:val="Title"/>
        <w:jc w:val="right"/>
        <w:rPr>
          <w:lang w:val="sr-Latn-RS"/>
        </w:rPr>
      </w:pPr>
      <w:r>
        <w:rPr>
          <w:lang w:val="sr-Latn-RS"/>
        </w:rPr>
        <w:t>Platforma namenjena pet salonima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A127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01.04.2023</w:t>
            </w:r>
          </w:p>
        </w:tc>
        <w:tc>
          <w:tcPr>
            <w:tcW w:w="1152" w:type="dxa"/>
          </w:tcPr>
          <w:p w:rsidR="003372D3" w:rsidRPr="003372D3" w:rsidRDefault="00DA127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DA127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Danilo, Jovana, Aleksa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0208C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0208C" w:rsidRPr="00643BD9">
        <w:rPr>
          <w:noProof/>
          <w:lang w:val="sr-Latn-CS"/>
        </w:rPr>
        <w:t>1.</w:t>
      </w:r>
      <w:r w:rsidR="00B0208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B0208C" w:rsidRPr="00643BD9">
        <w:rPr>
          <w:noProof/>
          <w:lang w:val="sr-Latn-CS"/>
        </w:rPr>
        <w:t>Cilj dokumenta</w:t>
      </w:r>
      <w:r w:rsidR="00B0208C">
        <w:rPr>
          <w:noProof/>
        </w:rPr>
        <w:tab/>
      </w:r>
      <w:r w:rsidR="00B0208C">
        <w:rPr>
          <w:noProof/>
        </w:rPr>
        <w:fldChar w:fldCharType="begin"/>
      </w:r>
      <w:r w:rsidR="00B0208C">
        <w:rPr>
          <w:noProof/>
        </w:rPr>
        <w:instrText xml:space="preserve"> PAGEREF _Toc131688210 \h </w:instrText>
      </w:r>
      <w:r w:rsidR="00B0208C">
        <w:rPr>
          <w:noProof/>
        </w:rPr>
      </w:r>
      <w:r w:rsidR="00B0208C">
        <w:rPr>
          <w:noProof/>
        </w:rPr>
        <w:fldChar w:fldCharType="separate"/>
      </w:r>
      <w:r w:rsidR="00B0208C">
        <w:rPr>
          <w:noProof/>
        </w:rPr>
        <w:t>5</w:t>
      </w:r>
      <w:r w:rsidR="00B0208C"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Gost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Klijent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Salon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rFonts w:eastAsia="Segoe U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rFonts w:eastAsia="Segoe UI"/>
          <w:noProof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</w:rPr>
        <w:t>Pregled osnovnih informacija o salonima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Pregled informacija o uslugama salona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Pregled ocena i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Pregled odeljka za pitanja u salonima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Izmena informacija na profilu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Dodaj proizvod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Obriši proizvod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Izmeni proizvod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Dodaj uslugu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Obriši uslugu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Izmeni uslugu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Obrada zahteva za uslugom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 xml:space="preserve">6.17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Obrada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 xml:space="preserve">6.18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Odgovaranje 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 xml:space="preserve">6.19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Dodaj proizvod u korpu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Izbaci proizvod iz korpe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Online poručivanje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Pošalji zahtev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Obriši zahtev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6.25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Ocenjivanje salona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Obriši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6.27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Obriši salon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B0208C" w:rsidRDefault="00B0208C" w:rsidP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Dodaj kategoriju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Obriši kategoriju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 xml:space="preserve">7.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 xml:space="preserve">7.1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lastRenderedPageBreak/>
        <w:t xml:space="preserve">7.4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B0208C" w:rsidRDefault="00B020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43BD9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43BD9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_Toc131688256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3168821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DA127E">
        <w:rPr>
          <w:lang w:val="sr-Latn-CS"/>
        </w:rPr>
        <w:t xml:space="preserve">Web aplikacije </w:t>
      </w:r>
      <w:r w:rsidR="00DA127E" w:rsidRPr="00DA127E">
        <w:rPr>
          <w:b/>
          <w:lang w:val="sr-Latn-CS"/>
        </w:rPr>
        <w:t>PetPlanet</w:t>
      </w:r>
      <w:r w:rsidR="00DA127E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3168821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A127E" w:rsidRDefault="00DA127E" w:rsidP="00DA127E">
      <w:pPr>
        <w:keepLines/>
        <w:spacing w:after="120"/>
        <w:ind w:left="720"/>
        <w:jc w:val="both"/>
      </w:pPr>
      <w:r>
        <w:t xml:space="preserve">Dokument se odnosi na Web aplikaciju </w:t>
      </w:r>
      <w:r w:rsidRPr="00DA127E">
        <w:rPr>
          <w:b/>
        </w:rPr>
        <w:t>PetPlanet</w:t>
      </w:r>
      <w:r>
        <w:t xml:space="preserve">, koja će biti razvijena od strane </w:t>
      </w:r>
      <w:r w:rsidRPr="00DA127E">
        <w:rPr>
          <w:b/>
        </w:rPr>
        <w:t>AJDTeam-a</w:t>
      </w:r>
      <w:r>
        <w:t xml:space="preserve">. </w:t>
      </w:r>
      <w:r>
        <w:rPr>
          <w:b/>
        </w:rPr>
        <w:t>PetPlane</w:t>
      </w:r>
      <w:r w:rsidR="00B47454">
        <w:rPr>
          <w:b/>
        </w:rPr>
        <w:t>t</w:t>
      </w:r>
      <w:r w:rsidR="00B47454">
        <w:t xml:space="preserve"> je zapravo platforma koja će okupiti vlasnike salona kućnih ljubimaca na jednom mestu i omogućiti im da podele svoje podatke, proizvode i usluge koje nude, dok će sa druge strane vlasnicima ljubamca omogućiti da na jednom mestu istraže sve dostupne opcije za svoje ljubimce</w:t>
      </w:r>
      <w:r w:rsidR="00265536">
        <w:t>, kao i da zakažu neku od usluga koje su dostupne u salonima</w:t>
      </w:r>
      <w:r w:rsidR="00B47454">
        <w:t xml:space="preserve">.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31688212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B4745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AJD-PetPlanet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AJD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B4745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2023, AJD</w:t>
      </w:r>
      <w:r w:rsidR="00DE518F">
        <w:rPr>
          <w:lang w:val="sr-Latn-CS"/>
        </w:rPr>
        <w:t>Team.</w:t>
      </w:r>
    </w:p>
    <w:p w:rsidR="00DE518F" w:rsidRDefault="00B4745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 V1.0, 2023, AJD</w:t>
      </w:r>
      <w:r w:rsidR="00DE518F">
        <w:rPr>
          <w:lang w:val="sr-Latn-CS"/>
        </w:rPr>
        <w:t>Team.</w:t>
      </w:r>
    </w:p>
    <w:p w:rsidR="00397DD2" w:rsidRDefault="00B4745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PetPlanet – Vizija sistema, V1.0, 2023, AJD</w:t>
      </w:r>
      <w:r w:rsidR="00397DD2">
        <w:rPr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3168821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0072FB">
        <w:rPr>
          <w:lang w:val="sr-Latn-CS"/>
        </w:rPr>
        <w:t xml:space="preserve"> korišćenja </w:t>
      </w:r>
      <w:r w:rsidR="000072FB" w:rsidRPr="000072FB">
        <w:rPr>
          <w:b/>
          <w:lang w:val="sr-Latn-CS"/>
        </w:rPr>
        <w:t>PetPlanet</w:t>
      </w:r>
      <w:r w:rsidR="000072FB">
        <w:rPr>
          <w:lang w:val="sr-Latn-CS"/>
        </w:rPr>
        <w:t xml:space="preserve"> aplikacije</w:t>
      </w:r>
      <w:r w:rsidR="00E177E4">
        <w:rPr>
          <w:lang w:val="sr-Latn-CS"/>
        </w:rPr>
        <w:t xml:space="preserve"> prikazan je na sledećoj slici:</w:t>
      </w:r>
    </w:p>
    <w:p w:rsidR="0020422A" w:rsidRDefault="00310A4A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 w:rsidR="00B676EF">
        <w:rPr>
          <w:lang w:val="sr-Latn-CS"/>
        </w:rPr>
        <w:t xml:space="preserve">, </w:t>
      </w:r>
      <w:r w:rsidR="00B676EF" w:rsidRPr="00B676EF">
        <w:rPr>
          <w:i/>
          <w:lang w:val="sr-Latn-CS"/>
        </w:rPr>
        <w:t>izmena profila, upravljanje proizvodima, upravljanje uslugama</w:t>
      </w:r>
      <w:r w:rsidR="00B05A31">
        <w:rPr>
          <w:lang w:val="sr-Latn-CS"/>
        </w:rPr>
        <w:t xml:space="preserve">, </w:t>
      </w:r>
      <w:r w:rsidR="00B05A31">
        <w:rPr>
          <w:i/>
          <w:lang w:val="sr-Latn-CS"/>
        </w:rPr>
        <w:t>upravljanje korpom, upravljanje zahtevima za uslugom,</w:t>
      </w:r>
      <w:r w:rsidR="00B676EF">
        <w:rPr>
          <w:lang w:val="sr-Latn-CS"/>
        </w:rPr>
        <w:t xml:space="preserve"> </w:t>
      </w:r>
      <w:r w:rsidR="00B676EF" w:rsidRPr="00B676EF">
        <w:rPr>
          <w:i/>
          <w:lang w:val="sr-Latn-CS"/>
        </w:rPr>
        <w:t>upravljanje drugim korisnicima</w:t>
      </w:r>
      <w:r w:rsidR="00B05A31">
        <w:rPr>
          <w:i/>
          <w:lang w:val="sr-Latn-CS"/>
        </w:rPr>
        <w:t xml:space="preserve"> </w:t>
      </w:r>
      <w:r w:rsidR="00B05A31">
        <w:rPr>
          <w:lang w:val="sr-Latn-CS"/>
        </w:rPr>
        <w:t xml:space="preserve">i </w:t>
      </w:r>
      <w:r w:rsidR="00B05A31">
        <w:rPr>
          <w:i/>
          <w:lang w:val="sr-Latn-CS"/>
        </w:rPr>
        <w:t>upravljanje kategorijama proizvoda</w:t>
      </w:r>
      <w:r w:rsidR="00B676EF">
        <w:rPr>
          <w:lang w:val="sr-Latn-CS"/>
        </w:rPr>
        <w:t xml:space="preserve">,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310A4A" w:rsidP="006E5E1D">
      <w:pPr>
        <w:pStyle w:val="BodyText"/>
        <w:rPr>
          <w:lang w:val="sr-Latn-C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.4pt;margin-top:24.25pt;width:468pt;height:199.1pt;z-index:251658752;mso-position-horizontal-relative:text;mso-position-vertical-relative:text;mso-width-relative:page;mso-height-relative:page">
            <v:imagedata r:id="rId11" o:title="informacije"/>
            <w10:wrap type="square"/>
          </v:shape>
        </w:pict>
      </w:r>
      <w:r w:rsidR="006E5E1D">
        <w:rPr>
          <w:lang w:val="sr-Latn-CS"/>
        </w:rPr>
        <w:t xml:space="preserve">Detaljni UML dijagram za slučaj korišćenja </w:t>
      </w:r>
      <w:r w:rsidR="006E5E1D" w:rsidRPr="006E5E1D">
        <w:rPr>
          <w:i/>
          <w:iCs/>
          <w:lang w:val="sr-Latn-CS"/>
        </w:rPr>
        <w:t>pregled informacija</w:t>
      </w:r>
      <w:r w:rsidR="006E5E1D"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676EF">
        <w:rPr>
          <w:i/>
          <w:iCs/>
          <w:lang w:val="sr-Latn-CS"/>
        </w:rPr>
        <w:t xml:space="preserve">izmena profila </w:t>
      </w:r>
      <w:r>
        <w:rPr>
          <w:lang w:val="sr-Latn-CS"/>
        </w:rPr>
        <w:t>je prikazan na sledećoj slici:</w:t>
      </w:r>
    </w:p>
    <w:p w:rsidR="006E5E1D" w:rsidRDefault="006E5E1D" w:rsidP="004E4574">
      <w:pPr>
        <w:pStyle w:val="BodyText"/>
        <w:rPr>
          <w:lang w:val="sr-Latn-CS"/>
        </w:rPr>
      </w:pPr>
    </w:p>
    <w:p w:rsidR="00B4274C" w:rsidRDefault="00310A4A" w:rsidP="009458D3">
      <w:pPr>
        <w:pStyle w:val="BodyText"/>
        <w:rPr>
          <w:lang w:val="sr-Latn-CS"/>
        </w:rPr>
      </w:pPr>
      <w:r>
        <w:rPr>
          <w:lang w:val="sr-Latn-CS"/>
        </w:rPr>
        <w:pict>
          <v:shape id="_x0000_i1026" type="#_x0000_t75" style="width:353.5pt;height:165.5pt">
            <v:imagedata r:id="rId12" o:title="proizvodi"/>
          </v:shape>
        </w:pict>
      </w:r>
      <w:r>
        <w:rPr>
          <w:noProof/>
        </w:rPr>
        <w:pict>
          <v:shape id="_x0000_s1027" type="#_x0000_t75" style="position:absolute;left:0;text-align:left;margin-left:36.35pt;margin-top:10.4pt;width:285.7pt;height:143.1pt;z-index:251657728;mso-position-horizontal-relative:text;mso-position-vertical-relative:text;mso-width-relative:page;mso-height-relative:page">
            <v:imagedata r:id="rId13" o:title="profil"/>
            <w10:wrap type="square"/>
          </v:shape>
        </w:pict>
      </w: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F81439" w:rsidRDefault="00F81439" w:rsidP="009458D3">
      <w:pPr>
        <w:pStyle w:val="BodyText"/>
        <w:rPr>
          <w:lang w:val="sr-Latn-CS"/>
        </w:rPr>
      </w:pPr>
    </w:p>
    <w:p w:rsidR="00B4274C" w:rsidRDefault="00B4274C" w:rsidP="009458D3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B676EF" w:rsidRPr="00B676EF">
        <w:rPr>
          <w:i/>
          <w:lang w:val="sr-Latn-CS"/>
        </w:rPr>
        <w:t>upravljanje proizvodima</w:t>
      </w:r>
      <w:r w:rsidR="00B676EF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458D3" w:rsidRDefault="00B4274C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486275" cy="2105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izvod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EF" w:rsidRDefault="00B676EF" w:rsidP="00B676E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B676EF">
        <w:rPr>
          <w:i/>
          <w:lang w:val="sr-Latn-CS"/>
        </w:rPr>
        <w:t>upravljanje uslugama</w:t>
      </w:r>
      <w:r>
        <w:rPr>
          <w:lang w:val="sr-Latn-CS"/>
        </w:rPr>
        <w:t xml:space="preserve"> je prikazan na sledećoj slici:</w:t>
      </w:r>
    </w:p>
    <w:p w:rsidR="00B676EF" w:rsidRDefault="00B4274C" w:rsidP="00B676E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486275" cy="210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lu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31" w:rsidRDefault="00B05A31" w:rsidP="00B05A3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>upravljanje korpom</w:t>
      </w:r>
      <w:r>
        <w:rPr>
          <w:lang w:val="sr-Latn-CS"/>
        </w:rPr>
        <w:t xml:space="preserve"> je prikazan na sledećoj slici:</w:t>
      </w:r>
    </w:p>
    <w:p w:rsidR="00B05A31" w:rsidRDefault="00B95DE2" w:rsidP="00B676E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581525" cy="1724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rp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E2" w:rsidRDefault="00B95DE2" w:rsidP="00B676EF">
      <w:pPr>
        <w:pStyle w:val="BodyText"/>
        <w:rPr>
          <w:lang w:val="sr-Latn-CS"/>
        </w:rPr>
      </w:pPr>
    </w:p>
    <w:p w:rsidR="00B95DE2" w:rsidRDefault="00B95DE2" w:rsidP="00B676EF">
      <w:pPr>
        <w:pStyle w:val="BodyText"/>
        <w:rPr>
          <w:lang w:val="sr-Latn-CS"/>
        </w:rPr>
      </w:pPr>
    </w:p>
    <w:p w:rsidR="00B95DE2" w:rsidRDefault="00B95DE2" w:rsidP="00B676EF">
      <w:pPr>
        <w:pStyle w:val="BodyText"/>
        <w:rPr>
          <w:lang w:val="sr-Latn-CS"/>
        </w:rPr>
      </w:pPr>
    </w:p>
    <w:p w:rsidR="00F81439" w:rsidRDefault="00F81439" w:rsidP="00B05A31">
      <w:pPr>
        <w:pStyle w:val="BodyText"/>
        <w:rPr>
          <w:lang w:val="sr-Latn-CS"/>
        </w:rPr>
      </w:pPr>
    </w:p>
    <w:p w:rsidR="00F81439" w:rsidRDefault="00F81439" w:rsidP="00B05A31">
      <w:pPr>
        <w:pStyle w:val="BodyText"/>
        <w:rPr>
          <w:lang w:val="sr-Latn-CS"/>
        </w:rPr>
      </w:pPr>
    </w:p>
    <w:p w:rsidR="00F81439" w:rsidRDefault="00F81439" w:rsidP="00B05A31">
      <w:pPr>
        <w:pStyle w:val="BodyText"/>
        <w:rPr>
          <w:lang w:val="sr-Latn-CS"/>
        </w:rPr>
      </w:pPr>
    </w:p>
    <w:p w:rsidR="00B05A31" w:rsidRDefault="00B05A31" w:rsidP="00B05A3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>upravljanje zahtevima za uslugom</w:t>
      </w:r>
      <w:r>
        <w:rPr>
          <w:lang w:val="sr-Latn-CS"/>
        </w:rPr>
        <w:t xml:space="preserve"> je prikazan na sledećoj slici:</w:t>
      </w:r>
    </w:p>
    <w:p w:rsidR="00B05A31" w:rsidRDefault="00F81439" w:rsidP="00B676E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3483871" cy="1837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hte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71" cy="18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EF" w:rsidRDefault="00B676EF" w:rsidP="00B676E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B676EF">
        <w:rPr>
          <w:i/>
          <w:lang w:val="sr-Latn-CS"/>
        </w:rPr>
        <w:t>upravljanje drugim korisnicima</w:t>
      </w:r>
      <w:r>
        <w:rPr>
          <w:lang w:val="sr-Latn-CS"/>
        </w:rPr>
        <w:t xml:space="preserve"> je prikazan na sledećoj slici:</w:t>
      </w:r>
    </w:p>
    <w:p w:rsidR="00B676EF" w:rsidRDefault="00B95DE2" w:rsidP="00B676E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581525" cy="172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risnic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31" w:rsidRDefault="00B05A31" w:rsidP="00B05A3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>upravljanje kategorijama proizvoda</w:t>
      </w:r>
      <w:r>
        <w:rPr>
          <w:lang w:val="sr-Latn-CS"/>
        </w:rPr>
        <w:t xml:space="preserve"> je prikazan na sledećoj slici:</w:t>
      </w:r>
    </w:p>
    <w:p w:rsidR="00B05A31" w:rsidRDefault="00F81439" w:rsidP="00B676E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445504" cy="234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tegorij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86" cy="23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E2" w:rsidRDefault="00B95DE2" w:rsidP="00B676EF">
      <w:pPr>
        <w:pStyle w:val="BodyText"/>
        <w:rPr>
          <w:lang w:val="sr-Latn-CS"/>
        </w:rPr>
      </w:pPr>
    </w:p>
    <w:p w:rsidR="00B676EF" w:rsidRDefault="00B676EF" w:rsidP="002F7C7A">
      <w:pPr>
        <w:pStyle w:val="BodyText"/>
        <w:ind w:left="0"/>
        <w:rPr>
          <w:lang w:val="sr-Latn-CS"/>
        </w:rPr>
      </w:pPr>
    </w:p>
    <w:p w:rsidR="002F7C7A" w:rsidRDefault="002F7C7A" w:rsidP="002F7C7A">
      <w:pPr>
        <w:pStyle w:val="BodyText"/>
        <w:ind w:left="0"/>
        <w:rPr>
          <w:lang w:val="sr-Latn-CS"/>
        </w:rPr>
      </w:pPr>
    </w:p>
    <w:p w:rsidR="002F7C7A" w:rsidRDefault="002F7C7A" w:rsidP="002F7C7A">
      <w:pPr>
        <w:pStyle w:val="BodyText"/>
        <w:ind w:left="0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31688214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265536">
        <w:rPr>
          <w:lang w:val="sr-Latn-CS"/>
        </w:rPr>
        <w:t xml:space="preserve"> korisnika aplikacije </w:t>
      </w:r>
      <w:r w:rsidR="00265536">
        <w:rPr>
          <w:b/>
          <w:lang w:val="sr-Latn-CS"/>
        </w:rPr>
        <w:t>PetPlanet</w:t>
      </w:r>
      <w:r>
        <w:rPr>
          <w:lang w:val="sr-Latn-CS"/>
        </w:rPr>
        <w:t>:</w:t>
      </w:r>
    </w:p>
    <w:p w:rsidR="006E5E1D" w:rsidRPr="003372D3" w:rsidRDefault="00265536" w:rsidP="006E5E1D">
      <w:pPr>
        <w:pStyle w:val="Heading2"/>
        <w:rPr>
          <w:lang w:val="sr-Latn-CS"/>
        </w:rPr>
      </w:pPr>
      <w:bookmarkStart w:id="5" w:name="_Toc131688215"/>
      <w:r>
        <w:rPr>
          <w:lang w:val="sr-Latn-CS"/>
        </w:rPr>
        <w:t>Gost</w:t>
      </w:r>
      <w:bookmarkEnd w:id="5"/>
    </w:p>
    <w:p w:rsidR="0020422A" w:rsidRDefault="00553779" w:rsidP="00553779">
      <w:pPr>
        <w:pStyle w:val="BodyText"/>
        <w:jc w:val="both"/>
        <w:rPr>
          <w:lang w:val="sr-Latn-CS"/>
        </w:rPr>
      </w:pPr>
      <w:r>
        <w:rPr>
          <w:lang w:val="sr-Latn-CS"/>
        </w:rPr>
        <w:t>Gost</w:t>
      </w:r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</w:t>
      </w:r>
      <w:r w:rsidR="00885A38">
        <w:rPr>
          <w:lang w:val="sr-Latn-CS"/>
        </w:rPr>
        <w:t xml:space="preserve"> sa najmanjim skupom funkcionalnosti na raspolaganju.</w:t>
      </w:r>
      <w:r w:rsidR="00D27246">
        <w:rPr>
          <w:lang w:val="sr-Latn-CS"/>
        </w:rPr>
        <w:t xml:space="preserve"> Korisn</w:t>
      </w:r>
      <w:r>
        <w:rPr>
          <w:lang w:val="sr-Latn-CS"/>
        </w:rPr>
        <w:t>ici ovog tipa pristupaju aplikaciji</w:t>
      </w:r>
      <w:r w:rsidR="00D27246">
        <w:rPr>
          <w:lang w:val="sr-Latn-CS"/>
        </w:rPr>
        <w:t xml:space="preserve"> u cilju pregl</w:t>
      </w:r>
      <w:r>
        <w:rPr>
          <w:lang w:val="sr-Latn-CS"/>
        </w:rPr>
        <w:t>eda informacija koje su na njoj prezentovane. Pristup aplikaciji u ulozi gosta</w:t>
      </w:r>
      <w:r w:rsidR="00D27246">
        <w:rPr>
          <w:lang w:val="sr-Latn-CS"/>
        </w:rPr>
        <w:t xml:space="preserve"> je slobodan, tj. ne zahteva prethodno prijavljivanje na portal.</w:t>
      </w:r>
    </w:p>
    <w:p w:rsidR="006E5E1D" w:rsidRDefault="00265536" w:rsidP="006E5E1D">
      <w:pPr>
        <w:pStyle w:val="Heading2"/>
        <w:rPr>
          <w:lang w:val="sr-Latn-CS"/>
        </w:rPr>
      </w:pPr>
      <w:bookmarkStart w:id="6" w:name="_Toc131688216"/>
      <w:r>
        <w:rPr>
          <w:lang w:val="sr-Latn-CS"/>
        </w:rPr>
        <w:t>Klijent</w:t>
      </w:r>
      <w:bookmarkEnd w:id="6"/>
    </w:p>
    <w:p w:rsidR="00553779" w:rsidRPr="00553779" w:rsidRDefault="00553779" w:rsidP="00553779">
      <w:pPr>
        <w:ind w:left="720"/>
        <w:jc w:val="both"/>
        <w:rPr>
          <w:lang w:val="sr-Latn-CS"/>
        </w:rPr>
      </w:pPr>
      <w:r>
        <w:rPr>
          <w:lang w:val="sr-Latn-CS"/>
        </w:rPr>
        <w:t>Klijent je profil korisnika koji ima mogućnost da se prijavi i na taj način pored opcije pristupa svim osnovnim funkcionalnostima aplikacije vezanim za pregled informacija, koja je omogućena i gostu</w:t>
      </w:r>
      <w:r w:rsidR="001B7F85">
        <w:rPr>
          <w:lang w:val="sr-Latn-CS"/>
        </w:rPr>
        <w:t xml:space="preserve"> </w:t>
      </w:r>
      <w:r>
        <w:rPr>
          <w:lang w:val="sr-Latn-CS"/>
        </w:rPr>
        <w:t xml:space="preserve">, dobije i opcije </w:t>
      </w:r>
      <w:r w:rsidR="001F33C5">
        <w:rPr>
          <w:lang w:val="sr-Latn-CS"/>
        </w:rPr>
        <w:t xml:space="preserve">izmene svojih ličnih podataka, </w:t>
      </w:r>
      <w:r>
        <w:rPr>
          <w:lang w:val="sr-Latn-CS"/>
        </w:rPr>
        <w:t xml:space="preserve">online porudžbine proizvoda iz određenog salona, zakazivanje nekih usluga </w:t>
      </w:r>
      <w:r w:rsidR="000A1EB6">
        <w:rPr>
          <w:lang w:val="sr-Latn-CS"/>
        </w:rPr>
        <w:t>koje saloni nude, kao i mogućno</w:t>
      </w:r>
      <w:r>
        <w:rPr>
          <w:lang w:val="sr-Latn-CS"/>
        </w:rPr>
        <w:t xml:space="preserve">st da postavi pitanje nekom od salona. </w:t>
      </w:r>
    </w:p>
    <w:p w:rsidR="006E5E1D" w:rsidRDefault="00265536" w:rsidP="006E5E1D">
      <w:pPr>
        <w:pStyle w:val="Heading2"/>
        <w:rPr>
          <w:lang w:val="sr-Latn-CS"/>
        </w:rPr>
      </w:pPr>
      <w:bookmarkStart w:id="7" w:name="_Toc131688217"/>
      <w:r>
        <w:rPr>
          <w:lang w:val="sr-Latn-CS"/>
        </w:rPr>
        <w:t>Salon</w:t>
      </w:r>
      <w:bookmarkEnd w:id="7"/>
    </w:p>
    <w:p w:rsidR="001F33C5" w:rsidRPr="001F33C5" w:rsidRDefault="001F33C5" w:rsidP="00C43C93">
      <w:pPr>
        <w:ind w:left="720"/>
        <w:jc w:val="both"/>
        <w:rPr>
          <w:lang w:val="sr-Latn-CS"/>
        </w:rPr>
      </w:pPr>
      <w:r>
        <w:rPr>
          <w:lang w:val="sr-Latn-CS"/>
        </w:rPr>
        <w:t>Salon je profil korisnika koji ima mogućnost da se prijavi i na taj način pristupa svim osnovnim funkcionalnostima aplikacije vezanim za pregled informacija, koja je omogućena i gostu, dobije i opcije izmene svojih ličnih podataka, upravljanja svojim dostupnim proizvodima i uslugama, odgovara klijentima na postavljena pitanja, kao i mogućnost upravljanja rezervacijama usluga.</w:t>
      </w:r>
    </w:p>
    <w:p w:rsidR="006E5E1D" w:rsidRDefault="00265536" w:rsidP="006E5E1D">
      <w:pPr>
        <w:pStyle w:val="Heading2"/>
        <w:rPr>
          <w:lang w:val="sr-Latn-CS"/>
        </w:rPr>
      </w:pPr>
      <w:bookmarkStart w:id="8" w:name="_Toc131688218"/>
      <w:r>
        <w:rPr>
          <w:lang w:val="sr-Latn-CS"/>
        </w:rPr>
        <w:t>Administrator</w:t>
      </w:r>
      <w:bookmarkEnd w:id="8"/>
    </w:p>
    <w:p w:rsidR="001F33C5" w:rsidRDefault="001F33C5" w:rsidP="001F33C5">
      <w:pPr>
        <w:keepLines/>
        <w:spacing w:after="120"/>
        <w:ind w:left="720"/>
        <w:jc w:val="both"/>
        <w:rPr>
          <w:lang w:val="sr-Latn-CS"/>
        </w:rPr>
      </w:pPr>
      <w:r>
        <w:t>Administrator je specijalni profil korisnika koji ima pristup Web aplikaciji iz posebnog ugla. Kako bi pristupio svojim funkcionalnostima mora prvo da se prijavi na svoj nalog. Nakon prijavljivanja dob</w:t>
      </w:r>
      <w:r w:rsidR="000A1EB6">
        <w:t>ija mogućnost da upravlja odre</w:t>
      </w:r>
      <w:r w:rsidR="000A1EB6">
        <w:rPr>
          <w:lang w:val="sr-Latn-RS"/>
        </w:rPr>
        <w:t>đ</w:t>
      </w:r>
      <w:r>
        <w:t xml:space="preserve">enim delovima aplikacije, što podrazumeva modifikaciju nekih osnovnih informacija vezanih za samu aplikaciju. Pored toga ima mogućnost izmene informacija vezanih za sve ostale profile korisnika. </w:t>
      </w:r>
      <w:r>
        <w:rPr>
          <w:lang w:val="sr-Latn-CS"/>
        </w:rPr>
        <w:t>Administratorski profil je uveden kako bi se obezbedila što veća fleksibilnost u pogledu mogućnosti ažuriranja sadržaja na aplikacije.</w:t>
      </w:r>
    </w:p>
    <w:p w:rsidR="000A1EB6" w:rsidRPr="00044967" w:rsidRDefault="000A1EB6" w:rsidP="000A1EB6">
      <w:pPr>
        <w:pStyle w:val="Heading1"/>
        <w:numPr>
          <w:ilvl w:val="0"/>
          <w:numId w:val="0"/>
        </w:numPr>
        <w:ind w:left="720" w:hanging="720"/>
        <w:rPr>
          <w:b w:val="0"/>
        </w:rPr>
      </w:pPr>
      <w:bookmarkStart w:id="9" w:name="_Toc131688219"/>
      <w:r>
        <w:t>6</w:t>
      </w:r>
      <w:r w:rsidRPr="00044967">
        <w:t>.</w:t>
      </w:r>
      <w:r w:rsidRPr="00044967">
        <w:rPr>
          <w:b w:val="0"/>
        </w:rPr>
        <w:tab/>
      </w:r>
      <w:r w:rsidRPr="000A1EB6">
        <w:rPr>
          <w:rStyle w:val="Heading1Char"/>
          <w:b/>
        </w:rPr>
        <w:t>Opis slučajeva korišćenja</w:t>
      </w:r>
      <w:bookmarkEnd w:id="9"/>
    </w:p>
    <w:p w:rsidR="000A1EB6" w:rsidRPr="00044967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0" w:name="_Toc131688220"/>
      <w:r>
        <w:t>6.1</w:t>
      </w:r>
      <w:r w:rsidRPr="00044967">
        <w:tab/>
      </w:r>
      <w:r w:rsidRPr="000A1EB6">
        <w:rPr>
          <w:rStyle w:val="Heading2Char"/>
          <w:b/>
        </w:rPr>
        <w:t>Registracija</w:t>
      </w:r>
      <w:bookmarkEnd w:id="10"/>
      <w:r w:rsidRPr="000A1EB6">
        <w:rPr>
          <w:rStyle w:val="Heading2Char"/>
          <w:b/>
        </w:rPr>
        <w:t xml:space="preserve"> </w:t>
      </w:r>
      <w:r w:rsidRPr="00044967">
        <w:rPr>
          <w:rStyle w:val="Style2Char"/>
        </w:rPr>
        <w:t xml:space="preserve"> 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Kreiranje naloga novom korisniku kako bi kasnije pristupao ostalim funkcionalnostima aplikacije.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3"/>
        </w:numPr>
        <w:spacing w:after="120" w:line="360" w:lineRule="atLeast"/>
        <w:ind w:left="1440"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za kreiranje naloga.</w:t>
      </w:r>
    </w:p>
    <w:p w:rsidR="000A1EB6" w:rsidRPr="007C3BF9" w:rsidRDefault="000A1EB6" w:rsidP="004C358A">
      <w:pPr>
        <w:pStyle w:val="ListParagraph"/>
        <w:numPr>
          <w:ilvl w:val="0"/>
          <w:numId w:val="3"/>
        </w:numPr>
        <w:spacing w:after="120" w:line="360" w:lineRule="atLeast"/>
        <w:ind w:left="1440"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Određena forma sa poljima za unos podataka se prikazuje korisniku.</w:t>
      </w:r>
    </w:p>
    <w:p w:rsidR="000A1EB6" w:rsidRPr="007C3BF9" w:rsidRDefault="000A1EB6" w:rsidP="004C358A">
      <w:pPr>
        <w:pStyle w:val="ListParagraph"/>
        <w:numPr>
          <w:ilvl w:val="0"/>
          <w:numId w:val="3"/>
        </w:numPr>
        <w:spacing w:after="120" w:line="360" w:lineRule="atLeast"/>
        <w:ind w:left="1440"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popunjava formular ličnim podacima za kreiranje novog</w:t>
      </w:r>
      <w:r>
        <w:rPr>
          <w:rFonts w:ascii="Times New Roman" w:hAnsi="Times New Roman" w:cs="Times New Roman"/>
          <w:sz w:val="20"/>
          <w:szCs w:val="20"/>
        </w:rPr>
        <w:t xml:space="preserve"> naloga.  [izuzetak: korisničko </w:t>
      </w:r>
      <w:r w:rsidRPr="007C3BF9">
        <w:rPr>
          <w:rFonts w:ascii="Times New Roman" w:hAnsi="Times New Roman" w:cs="Times New Roman"/>
          <w:sz w:val="20"/>
          <w:szCs w:val="20"/>
        </w:rPr>
        <w:t>ime već postoji]</w:t>
      </w:r>
    </w:p>
    <w:p w:rsidR="000A1EB6" w:rsidRPr="007C3BF9" w:rsidRDefault="000A1EB6" w:rsidP="004C358A">
      <w:pPr>
        <w:pStyle w:val="ListParagraph"/>
        <w:numPr>
          <w:ilvl w:val="0"/>
          <w:numId w:val="3"/>
        </w:numPr>
        <w:spacing w:after="120" w:line="360" w:lineRule="atLeast"/>
        <w:ind w:left="1440"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Nakon klika na dugme Registruj se, podaci se pamte u bazi i  kreira se novi nalog.</w:t>
      </w:r>
    </w:p>
    <w:p w:rsidR="000A1EB6" w:rsidRPr="007C3BF9" w:rsidRDefault="000A1EB6" w:rsidP="004C358A">
      <w:pPr>
        <w:pStyle w:val="ListParagraph"/>
        <w:numPr>
          <w:ilvl w:val="0"/>
          <w:numId w:val="3"/>
        </w:numPr>
        <w:spacing w:after="120" w:line="360" w:lineRule="atLeast"/>
        <w:ind w:left="1440"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Korisniku aplikacije se prikazuje odgovarajući interfejs u zavisnosti od profila korisnika</w:t>
      </w:r>
    </w:p>
    <w:p w:rsidR="001B7F85" w:rsidRDefault="001B7F85" w:rsidP="000A1EB6">
      <w:pPr>
        <w:spacing w:after="120"/>
        <w:ind w:left="720"/>
        <w:rPr>
          <w:b/>
        </w:rPr>
      </w:pP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lastRenderedPageBreak/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[izuzetak: korisničko ime već postoji] Prikazuje se greška da korisnik sa tim imenom već postoji u bazi.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Default="000A1EB6" w:rsidP="000A1EB6">
      <w:pPr>
        <w:spacing w:after="120"/>
        <w:ind w:left="720"/>
      </w:pPr>
      <w:r w:rsidRPr="009D63C9">
        <w:t>Korisnik je kreirao svoj nalog i prikazuje mu se izgled stranice u zavisnosti od profila korisnika.</w:t>
      </w:r>
    </w:p>
    <w:p w:rsidR="00310A4A" w:rsidRDefault="00310A4A" w:rsidP="00310A4A">
      <w:pPr>
        <w:spacing w:after="120"/>
        <w:ind w:left="720"/>
        <w:rPr>
          <w:b/>
        </w:rPr>
      </w:pPr>
      <w:r w:rsidRPr="009D63C9">
        <w:rPr>
          <w:b/>
        </w:rPr>
        <w:t>Dijagram sekvence:</w:t>
      </w:r>
    </w:p>
    <w:p w:rsidR="00310A4A" w:rsidRDefault="00310A4A" w:rsidP="000A1EB6">
      <w:pPr>
        <w:spacing w:after="120"/>
        <w:ind w:left="720"/>
      </w:pPr>
      <w:r>
        <w:rPr>
          <w:noProof/>
          <w:lang w:eastAsia="en-US"/>
        </w:rPr>
        <w:drawing>
          <wp:inline distT="0" distB="0" distL="0" distR="0">
            <wp:extent cx="5943600" cy="544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_Dij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85" w:rsidRDefault="001B7F85" w:rsidP="000A1EB6">
      <w:pPr>
        <w:spacing w:after="120"/>
        <w:ind w:left="720"/>
      </w:pPr>
    </w:p>
    <w:p w:rsidR="00F81439" w:rsidRDefault="00F81439" w:rsidP="000A1EB6">
      <w:pPr>
        <w:spacing w:after="120"/>
        <w:ind w:left="720"/>
      </w:pPr>
    </w:p>
    <w:p w:rsidR="00F81439" w:rsidRDefault="00F81439" w:rsidP="000A1EB6">
      <w:pPr>
        <w:spacing w:after="120"/>
        <w:ind w:left="720"/>
      </w:pPr>
    </w:p>
    <w:p w:rsidR="00F81439" w:rsidRDefault="00F81439" w:rsidP="000A1EB6">
      <w:pPr>
        <w:spacing w:after="120"/>
        <w:ind w:left="720"/>
      </w:pPr>
    </w:p>
    <w:p w:rsidR="00F81439" w:rsidRPr="009D63C9" w:rsidRDefault="00F81439" w:rsidP="000A1EB6">
      <w:pPr>
        <w:spacing w:after="120"/>
        <w:ind w:left="720"/>
      </w:pPr>
    </w:p>
    <w:p w:rsidR="000A1EB6" w:rsidRPr="00044967" w:rsidRDefault="000A1EB6" w:rsidP="00AC174E">
      <w:pPr>
        <w:pStyle w:val="Heading2"/>
        <w:numPr>
          <w:ilvl w:val="0"/>
          <w:numId w:val="0"/>
        </w:numPr>
        <w:ind w:left="720" w:hanging="720"/>
      </w:pPr>
      <w:bookmarkStart w:id="11" w:name="_Toc131688221"/>
      <w:r w:rsidRPr="00AC174E">
        <w:rPr>
          <w:rFonts w:eastAsia="Segoe UI"/>
        </w:rPr>
        <w:lastRenderedPageBreak/>
        <w:t>6.2</w:t>
      </w:r>
      <w:r w:rsidRPr="00044967">
        <w:tab/>
      </w:r>
      <w:r w:rsidRPr="00AC174E">
        <w:rPr>
          <w:rFonts w:eastAsia="Segoe UI"/>
        </w:rPr>
        <w:t>Prijavljivanje</w:t>
      </w:r>
      <w:bookmarkEnd w:id="11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Prijavljivanje korisnika na aplikaciju radi pristupanja ostalim funkcionalnostima aplikacije.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Klijent, Salon, Administrator.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Nalog korisnika treba prethodno biti kreiran. Korisnik prethodno nije prijavljen.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4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za prijavljivanje u aplikaciju.</w:t>
      </w:r>
    </w:p>
    <w:p w:rsidR="000A1EB6" w:rsidRPr="007C3BF9" w:rsidRDefault="000A1EB6" w:rsidP="004C358A">
      <w:pPr>
        <w:pStyle w:val="ListParagraph"/>
        <w:numPr>
          <w:ilvl w:val="0"/>
          <w:numId w:val="4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Određena forma za unošenje korisničkog imena i šifre se prikazuje.</w:t>
      </w:r>
    </w:p>
    <w:p w:rsidR="000A1EB6" w:rsidRPr="007C3BF9" w:rsidRDefault="000A1EB6" w:rsidP="004C358A">
      <w:pPr>
        <w:pStyle w:val="ListParagraph"/>
        <w:numPr>
          <w:ilvl w:val="0"/>
          <w:numId w:val="4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unosi svoje korisničko ime i šifru.</w:t>
      </w:r>
    </w:p>
    <w:p w:rsidR="000A1EB6" w:rsidRPr="00044967" w:rsidRDefault="000A1EB6" w:rsidP="004C358A">
      <w:pPr>
        <w:pStyle w:val="ListParagraph"/>
        <w:numPr>
          <w:ilvl w:val="0"/>
          <w:numId w:val="4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Vrši se provera unetih podataka [izuzetak: korisničko ime i/ili šifra nisu tačni.]</w:t>
      </w:r>
    </w:p>
    <w:p w:rsidR="000A1EB6" w:rsidRPr="007C3BF9" w:rsidRDefault="000A1EB6" w:rsidP="004C358A">
      <w:pPr>
        <w:pStyle w:val="ListParagraph"/>
        <w:numPr>
          <w:ilvl w:val="0"/>
          <w:numId w:val="4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Tekuća stranica se osvežava i prikazuje se odgovarajući interfejs. Interfejs se razlikuje u zavisnosti od profila korisnika.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[izuzetak: Šifra i/ili korisničko ime moze biti pogrešno.]Prikazuje se greška da ime i/ili šifra nisu korektni.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DA77E3" w:rsidRDefault="000A1EB6" w:rsidP="000A1EB6">
      <w:pPr>
        <w:spacing w:after="120"/>
        <w:ind w:left="720"/>
      </w:pPr>
      <w:r w:rsidRPr="009D63C9">
        <w:t>Korisnik je prijavljen na Web aplikaciju. U zavisnosti da li je korisnik prijavljen kao klijent, salon ili administrator, različit sadržaj biće prikazan sa različitim dostupnim funkcionalnostima.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</w:pPr>
      <w:bookmarkStart w:id="12" w:name="_Toc131688222"/>
      <w:r>
        <w:t>6</w:t>
      </w:r>
      <w:r w:rsidRPr="00044967">
        <w:t>.3</w:t>
      </w:r>
      <w:r w:rsidRPr="009D63C9">
        <w:tab/>
      </w:r>
      <w:r w:rsidRPr="00F81439">
        <w:rPr>
          <w:rStyle w:val="Heading2Char"/>
          <w:b/>
        </w:rPr>
        <w:t>Pregled osnovnih informacija o salonima</w:t>
      </w:r>
      <w:bookmarkEnd w:id="12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Prikaz stranice sa informacijama o konkretnom salonu.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Gost, Klijent, Salon, Administrator.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5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pristupa stranici Web aplikacije sa salonima.</w:t>
      </w:r>
    </w:p>
    <w:p w:rsidR="000A1EB6" w:rsidRPr="007C3BF9" w:rsidRDefault="000A1EB6" w:rsidP="004C358A">
      <w:pPr>
        <w:pStyle w:val="ListParagraph"/>
        <w:numPr>
          <w:ilvl w:val="0"/>
          <w:numId w:val="5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stranica sa informacijama o izabranom salonu.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Default="000A1EB6" w:rsidP="000A1EB6">
      <w:pPr>
        <w:spacing w:after="120"/>
        <w:ind w:left="720"/>
      </w:pPr>
      <w:r w:rsidRPr="009D63C9">
        <w:t>Tekuća stranica je stranica sa informacijama o izabranom salonu.</w:t>
      </w:r>
    </w:p>
    <w:p w:rsidR="00F81439" w:rsidRPr="00DA77E3" w:rsidRDefault="00F81439" w:rsidP="000A1EB6">
      <w:pPr>
        <w:spacing w:after="120"/>
        <w:ind w:left="720"/>
      </w:pPr>
    </w:p>
    <w:p w:rsidR="000A1EB6" w:rsidRPr="00044967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3" w:name="_Toc131688223"/>
      <w:r>
        <w:lastRenderedPageBreak/>
        <w:t>6</w:t>
      </w:r>
      <w:r w:rsidR="00F81439">
        <w:t>.4</w:t>
      </w:r>
      <w:r w:rsidR="00F81439">
        <w:tab/>
        <w:t xml:space="preserve">Pregled </w:t>
      </w:r>
      <w:r w:rsidRPr="00044967">
        <w:t>proizvoda</w:t>
      </w:r>
      <w:bookmarkEnd w:id="13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Prikaz stranice sa proizvodima koje konkretni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Gost, Klijent.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1.</w:t>
      </w:r>
      <w:r w:rsidRPr="009D63C9">
        <w:tab/>
        <w:t>Izbor opcije za prikaz proizvoda konkretnog salona.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2.</w:t>
      </w:r>
      <w:r w:rsidRPr="009D63C9">
        <w:tab/>
        <w:t>Prikazuje se stranica sa proizvodima.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Tekuća stranica je stranica sa proizvodima koje izabrani salon nudi.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4" w:name="_Toc131688224"/>
      <w:r>
        <w:t>6</w:t>
      </w:r>
      <w:r w:rsidRPr="009D63C9">
        <w:t>.5</w:t>
      </w:r>
      <w:r w:rsidRPr="009D63C9">
        <w:tab/>
        <w:t>Pregled informacija o uslugama salona</w:t>
      </w:r>
      <w:bookmarkEnd w:id="14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Prikaz stranice sa uslugama koje konkretni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Gost, Klijent.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6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Izbor opcije za prikaz usluga konkretnog salona.</w:t>
      </w:r>
    </w:p>
    <w:p w:rsidR="000A1EB6" w:rsidRPr="007C3BF9" w:rsidRDefault="000A1EB6" w:rsidP="004C358A">
      <w:pPr>
        <w:pStyle w:val="ListParagraph"/>
        <w:numPr>
          <w:ilvl w:val="0"/>
          <w:numId w:val="6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stranica sa uslugama.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Tekuća stranica je stranica sa uslugama koje izabrani salon nudi.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5" w:name="_Toc131688225"/>
      <w:r>
        <w:t>6</w:t>
      </w:r>
      <w:r w:rsidRPr="009D63C9">
        <w:t>.6</w:t>
      </w:r>
      <w:r w:rsidRPr="009D63C9">
        <w:tab/>
        <w:t>Pregled ocena i recenzija</w:t>
      </w:r>
      <w:bookmarkEnd w:id="15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Prikaz stranice na kojoj se nalazi ocena salona i recenzije klijenata o salonu.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Gost, Klijent.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lastRenderedPageBreak/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7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za prikaz ocena i recenzija salona.</w:t>
      </w:r>
    </w:p>
    <w:p w:rsidR="000A1EB6" w:rsidRPr="007C3BF9" w:rsidRDefault="000A1EB6" w:rsidP="004C358A">
      <w:pPr>
        <w:pStyle w:val="ListParagraph"/>
        <w:numPr>
          <w:ilvl w:val="0"/>
          <w:numId w:val="7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stranica sa ocenom I recenzijama salona.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DA77E3" w:rsidRDefault="000A1EB6" w:rsidP="000A1EB6">
      <w:pPr>
        <w:spacing w:after="120"/>
        <w:ind w:left="720"/>
      </w:pPr>
      <w:r w:rsidRPr="009D63C9">
        <w:t>Tekuća stranica je stranica sa ocenama i recenzijama salona.</w:t>
      </w:r>
      <w:r w:rsidRPr="00DA77E3">
        <w:t xml:space="preserve"> 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6" w:name="_Toc131688226"/>
      <w:r>
        <w:t>6</w:t>
      </w:r>
      <w:r w:rsidRPr="009D63C9">
        <w:t>.7</w:t>
      </w:r>
      <w:r w:rsidRPr="009D63C9">
        <w:tab/>
        <w:t>Pregled odeljka za pitanja u salonima</w:t>
      </w:r>
      <w:bookmarkEnd w:id="16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 xml:space="preserve">Prikaz stranice na kojoj se nalaze pitanja koja su postavljena konkretnom salonu. 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Gost, Klijent.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8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Pitanja na stranici konkretnog salona.</w:t>
      </w:r>
    </w:p>
    <w:p w:rsidR="000A1EB6" w:rsidRPr="007C3BF9" w:rsidRDefault="000A1EB6" w:rsidP="004C358A">
      <w:pPr>
        <w:pStyle w:val="ListParagraph"/>
        <w:numPr>
          <w:ilvl w:val="0"/>
          <w:numId w:val="8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stranica sa pitanjima koja su klijenti postavljali i odgovori salona na njih.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DA77E3" w:rsidRDefault="000A1EB6" w:rsidP="000A1EB6">
      <w:pPr>
        <w:spacing w:after="120"/>
        <w:ind w:left="720"/>
      </w:pPr>
      <w:r w:rsidRPr="009D63C9">
        <w:t>Korisnik može da vidi sva pitanja koja su prethodno postavljena konkretnom salonu.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7" w:name="_Toc131688227"/>
      <w:r w:rsidRPr="002F7C7A">
        <w:t>6.8</w:t>
      </w:r>
      <w:r w:rsidRPr="002F7C7A">
        <w:tab/>
        <w:t>Izmena lozinke</w:t>
      </w:r>
      <w:bookmarkEnd w:id="17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EC37FA" w:rsidP="000A1EB6">
      <w:pPr>
        <w:spacing w:after="120"/>
        <w:ind w:left="720"/>
      </w:pPr>
      <w:r>
        <w:t>Korsnik</w:t>
      </w:r>
      <w:r w:rsidR="000A1EB6" w:rsidRPr="009D63C9">
        <w:t xml:space="preserve"> može da izmeni svoju lozinku.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Klijent, Salon, Administrator.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registrovan i postoji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9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Promeni lozinku.</w:t>
      </w:r>
    </w:p>
    <w:p w:rsidR="000A1EB6" w:rsidRPr="007C3BF9" w:rsidRDefault="000A1EB6" w:rsidP="004C358A">
      <w:pPr>
        <w:pStyle w:val="ListParagraph"/>
        <w:numPr>
          <w:ilvl w:val="0"/>
          <w:numId w:val="9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Pojavljuje se forma za unos stare i nove lozinke.[izuzetak: Prazno polje. Polje sa starom lozinkom je netačno].</w:t>
      </w:r>
    </w:p>
    <w:p w:rsidR="000A1EB6" w:rsidRPr="007C3BF9" w:rsidRDefault="000A1EB6" w:rsidP="004C358A">
      <w:pPr>
        <w:pStyle w:val="ListParagraph"/>
        <w:numPr>
          <w:ilvl w:val="0"/>
          <w:numId w:val="9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potvrđuje unos.</w:t>
      </w:r>
    </w:p>
    <w:p w:rsidR="000A1EB6" w:rsidRPr="007C3BF9" w:rsidRDefault="000A1EB6" w:rsidP="004C358A">
      <w:pPr>
        <w:pStyle w:val="ListParagraph"/>
        <w:numPr>
          <w:ilvl w:val="0"/>
          <w:numId w:val="9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Ažuriraju se podaci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lastRenderedPageBreak/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[izuzetak: Prazno polje] Polje mora biti popunjeno.</w:t>
      </w:r>
    </w:p>
    <w:p w:rsidR="000A1EB6" w:rsidRPr="009D63C9" w:rsidRDefault="000A1EB6" w:rsidP="000A1EB6">
      <w:pPr>
        <w:spacing w:after="120"/>
        <w:ind w:left="720"/>
      </w:pPr>
      <w:r w:rsidRPr="009D63C9">
        <w:t>[izuzetak: Polje sa starom lozinkom je netačno] Polje mora da sadrži tačnu lozinku.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promenio svoju lozinku.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8" w:name="_Toc131688228"/>
      <w:r>
        <w:t>6</w:t>
      </w:r>
      <w:r w:rsidRPr="009D63C9">
        <w:t>.9</w:t>
      </w:r>
      <w:r w:rsidRPr="009D63C9">
        <w:tab/>
        <w:t>Izmena informacija na profilu</w:t>
      </w:r>
      <w:bookmarkEnd w:id="18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Izmena ličnih podataka korisnika.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Klijent, Salon, Administrator.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na aplikaciju.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za prikaz Moj profil stranice.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stranica sa ličnim podacima korisnika.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opciju izmena podataka.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Prikazuje se forma sa tekućim podacima korisnika.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menja željene podatke i na kraju bira opciju Sačuvaj.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Vrši se ažuriranje podataka u bazi podataka.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Potvrđuje se ažuriranje podataka.</w:t>
      </w:r>
    </w:p>
    <w:p w:rsidR="000A1EB6" w:rsidRPr="007C3BF9" w:rsidRDefault="000A1EB6" w:rsidP="004C358A">
      <w:pPr>
        <w:pStyle w:val="ListParagraph"/>
        <w:numPr>
          <w:ilvl w:val="0"/>
          <w:numId w:val="10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Osvežava se stranica Moj profil.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Sadržaj profila korisnika je izmenjen.</w:t>
      </w: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1B7F85" w:rsidRDefault="001B7F85" w:rsidP="000A1EB6">
      <w:pPr>
        <w:spacing w:after="120"/>
        <w:ind w:left="720"/>
        <w:rPr>
          <w:b/>
        </w:rPr>
      </w:pPr>
    </w:p>
    <w:p w:rsidR="000A1EB6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lastRenderedPageBreak/>
        <w:t>Dijagram sekvence:</w:t>
      </w:r>
    </w:p>
    <w:p w:rsidR="000A1EB6" w:rsidRPr="001B7F85" w:rsidRDefault="000A1EB6" w:rsidP="001B7F85">
      <w:pPr>
        <w:spacing w:after="120"/>
        <w:ind w:left="720"/>
        <w:rPr>
          <w:b/>
        </w:rPr>
      </w:pPr>
      <w:r>
        <w:rPr>
          <w:noProof/>
          <w:lang w:eastAsia="en-US"/>
        </w:rPr>
        <w:drawing>
          <wp:inline distT="0" distB="0" distL="0" distR="0" wp14:anchorId="255961E0" wp14:editId="710C86CB">
            <wp:extent cx="5733415" cy="4029929"/>
            <wp:effectExtent l="0" t="0" r="635" b="889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99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19" w:name="_Toc131688229"/>
      <w:r>
        <w:t>6</w:t>
      </w:r>
      <w:r w:rsidRPr="009D63C9">
        <w:t>.10</w:t>
      </w:r>
      <w:r w:rsidRPr="009D63C9">
        <w:tab/>
        <w:t>Dodaj proizvod</w:t>
      </w:r>
      <w:bookmarkEnd w:id="19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Dodavanje novog proizvoda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11"/>
        </w:numPr>
        <w:spacing w:after="120" w:line="24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nakon prijavljivanja na stranici sa proizvodima ima opciju za dodavanje novog proizvoda.</w:t>
      </w:r>
    </w:p>
    <w:p w:rsidR="000A1EB6" w:rsidRPr="007C3BF9" w:rsidRDefault="000A1EB6" w:rsidP="004C358A">
      <w:pPr>
        <w:pStyle w:val="ListParagraph"/>
        <w:numPr>
          <w:ilvl w:val="0"/>
          <w:numId w:val="11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Odabirom opcije Dodaj proizvod korisniku se otvara forma koju treba da popuni.</w:t>
      </w:r>
    </w:p>
    <w:p w:rsidR="000A1EB6" w:rsidRPr="007C3BF9" w:rsidRDefault="000A1EB6" w:rsidP="004C358A">
      <w:pPr>
        <w:pStyle w:val="ListParagraph"/>
        <w:numPr>
          <w:ilvl w:val="0"/>
          <w:numId w:val="11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treba da popuni formu i u odeljku Cena proizvoda korisnik upisuje cenu novog proizvoda [izuzetak: Prazno polje].</w:t>
      </w:r>
    </w:p>
    <w:p w:rsidR="000A1EB6" w:rsidRPr="007C3BF9" w:rsidRDefault="000A1EB6" w:rsidP="004C358A">
      <w:pPr>
        <w:pStyle w:val="ListParagraph"/>
        <w:numPr>
          <w:ilvl w:val="0"/>
          <w:numId w:val="11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Odabirom polja Dodaj korisnik dodaje nov proizvod.</w:t>
      </w:r>
    </w:p>
    <w:p w:rsidR="000A1EB6" w:rsidRPr="007C3BF9" w:rsidRDefault="000A1EB6" w:rsidP="004C358A">
      <w:pPr>
        <w:pStyle w:val="ListParagraph"/>
        <w:numPr>
          <w:ilvl w:val="0"/>
          <w:numId w:val="11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Vrši se ažuriranje podataka u bazi podataka.</w:t>
      </w:r>
    </w:p>
    <w:p w:rsidR="001B7F85" w:rsidRDefault="001B7F85" w:rsidP="000A1EB6">
      <w:pPr>
        <w:spacing w:after="120"/>
        <w:ind w:left="720"/>
        <w:rPr>
          <w:b/>
        </w:rPr>
      </w:pP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lastRenderedPageBreak/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[izuzetak: Prazno polje] Polje mora biti popunjeno.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Korisnik je dodao novi proizvod.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20" w:name="_Toc131688230"/>
      <w:r>
        <w:t>6</w:t>
      </w:r>
      <w:r w:rsidRPr="009D63C9">
        <w:t>.11</w:t>
      </w:r>
      <w:r w:rsidRPr="009D63C9">
        <w:tab/>
        <w:t>Obriši proizvod</w:t>
      </w:r>
      <w:bookmarkEnd w:id="20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Brisanje nekog od postojećih proizvoda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nakon prijavljivanja bira stranicu sa proizvodima.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 xml:space="preserve">Prikazuje se stranica sa proizvodima. 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bira proizvod koji želi da obriše.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 xml:space="preserve">Na stranici proizvoda postoji opcija Obriši i korisnik je bira. 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Korisnik potvđuje brisanje.</w:t>
      </w:r>
    </w:p>
    <w:p w:rsidR="000A1EB6" w:rsidRPr="007C3BF9" w:rsidRDefault="000A1EB6" w:rsidP="004C358A">
      <w:pPr>
        <w:pStyle w:val="ListParagraph"/>
        <w:numPr>
          <w:ilvl w:val="0"/>
          <w:numId w:val="12"/>
        </w:numPr>
        <w:spacing w:after="120" w:line="360" w:lineRule="atLeast"/>
        <w:ind w:hanging="360"/>
        <w:rPr>
          <w:rFonts w:ascii="Times New Roman" w:hAnsi="Times New Roman" w:cs="Times New Roman"/>
          <w:sz w:val="20"/>
          <w:szCs w:val="20"/>
        </w:rPr>
      </w:pPr>
      <w:r w:rsidRPr="007C3BF9">
        <w:rPr>
          <w:rFonts w:ascii="Times New Roman" w:hAnsi="Times New Roman" w:cs="Times New Roman"/>
          <w:sz w:val="20"/>
          <w:szCs w:val="20"/>
        </w:rPr>
        <w:t>Vrši se ažuriranje podataka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Proizvod je obrisan sa stranice i iz baze podataka.</w:t>
      </w:r>
    </w:p>
    <w:p w:rsidR="000A1EB6" w:rsidRPr="009D63C9" w:rsidRDefault="000A1EB6" w:rsidP="000A1EB6">
      <w:pPr>
        <w:pStyle w:val="Heading2"/>
        <w:numPr>
          <w:ilvl w:val="0"/>
          <w:numId w:val="0"/>
        </w:numPr>
        <w:ind w:left="720" w:hanging="720"/>
      </w:pPr>
      <w:bookmarkStart w:id="21" w:name="_Toc131688231"/>
      <w:r>
        <w:t>6</w:t>
      </w:r>
      <w:r w:rsidRPr="009D63C9">
        <w:t>.12</w:t>
      </w:r>
      <w:r w:rsidRPr="009D63C9">
        <w:tab/>
        <w:t>Izmeni proizvod</w:t>
      </w:r>
      <w:bookmarkEnd w:id="21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Izmena podataka nekog od postojećih proizvoda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1.</w:t>
      </w:r>
      <w:r w:rsidRPr="009D63C9">
        <w:tab/>
        <w:t>Korisnik nakon prijavljivanja bira stranicu sa proizvodima.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2.</w:t>
      </w:r>
      <w:r w:rsidRPr="009D63C9">
        <w:tab/>
        <w:t xml:space="preserve">Prikazuje se stranica sa proizvodima.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3.</w:t>
      </w:r>
      <w:r w:rsidRPr="009D63C9">
        <w:tab/>
        <w:t>Korisnik bira proizvod čije podatke želi da izmeni.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4.</w:t>
      </w:r>
      <w:r w:rsidRPr="009D63C9">
        <w:tab/>
        <w:t xml:space="preserve">Na stranici proizvoda postoji opcija Izmeni i korisnik je bira.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5.</w:t>
      </w:r>
      <w:r w:rsidRPr="009D63C9">
        <w:tab/>
        <w:t>Pojavljuje se forma sa podacima i korisnik menja one koje želi.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lastRenderedPageBreak/>
        <w:t>6.</w:t>
      </w:r>
      <w:r w:rsidRPr="009D63C9">
        <w:tab/>
        <w:t xml:space="preserve">Korisnik potvrđuje izmenu.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7.</w:t>
      </w:r>
      <w:r w:rsidRPr="009D63C9">
        <w:tab/>
        <w:t>Vrši se ažuriranje podataka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Podaci o proizvodu su izmenjeni na stranici i u bazi podataka.</w:t>
      </w:r>
    </w:p>
    <w:p w:rsidR="000A1EB6" w:rsidRPr="009D63C9" w:rsidRDefault="00A92EA2" w:rsidP="000A1EB6">
      <w:pPr>
        <w:pStyle w:val="Heading2"/>
        <w:numPr>
          <w:ilvl w:val="0"/>
          <w:numId w:val="0"/>
        </w:numPr>
        <w:ind w:left="720" w:hanging="720"/>
      </w:pPr>
      <w:bookmarkStart w:id="22" w:name="_Toc131688232"/>
      <w:r>
        <w:t>6</w:t>
      </w:r>
      <w:r w:rsidR="000A1EB6" w:rsidRPr="009D63C9">
        <w:t>.13</w:t>
      </w:r>
      <w:r w:rsidR="000A1EB6" w:rsidRPr="009D63C9">
        <w:tab/>
        <w:t>Dodaj uslugu</w:t>
      </w:r>
      <w:bookmarkEnd w:id="22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Dodavanje nove usluge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1.</w:t>
      </w:r>
      <w:r w:rsidRPr="009D63C9">
        <w:tab/>
        <w:t>Korisnik nakon prijavljivanja na stranici sa uslugama ima opciju za dodavanje nove usluge.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2.</w:t>
      </w:r>
      <w:r w:rsidRPr="009D63C9">
        <w:tab/>
        <w:t>Odabirom opcije Dodaj uslugu korisniku se otvara forma koju treba da popuni.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3.</w:t>
      </w:r>
      <w:r w:rsidRPr="009D63C9">
        <w:tab/>
        <w:t>Korisnik treba da popuni formu i u odeljku Cena usluge korisnik upisuje cenu nove usluge [izuzetak: Prazno polje].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4.</w:t>
      </w:r>
      <w:r w:rsidRPr="009D63C9">
        <w:tab/>
        <w:t>Odabirom polja Dodaj korisnik dodaje novu uslugu.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5.    Vrši se ažuriranje podataka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[izuzetak: Prazno polje] Polje mora biti popunjeno.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9D63C9" w:rsidRDefault="000A1EB6" w:rsidP="000A1EB6">
      <w:pPr>
        <w:spacing w:after="120"/>
        <w:ind w:left="720"/>
      </w:pPr>
      <w:r w:rsidRPr="009D63C9">
        <w:t>Korisnik je dodao novu uslugu.</w:t>
      </w:r>
    </w:p>
    <w:p w:rsidR="000A1EB6" w:rsidRPr="009D63C9" w:rsidRDefault="00A92EA2" w:rsidP="000A1EB6">
      <w:pPr>
        <w:pStyle w:val="Heading2"/>
        <w:numPr>
          <w:ilvl w:val="0"/>
          <w:numId w:val="0"/>
        </w:numPr>
        <w:ind w:left="720" w:hanging="720"/>
      </w:pPr>
      <w:bookmarkStart w:id="23" w:name="_Toc131688233"/>
      <w:r>
        <w:t>6</w:t>
      </w:r>
      <w:r w:rsidR="000A1EB6" w:rsidRPr="009D63C9">
        <w:t>.14</w:t>
      </w:r>
      <w:r w:rsidR="000A1EB6" w:rsidRPr="009D63C9">
        <w:tab/>
        <w:t>Obriši uslugu</w:t>
      </w:r>
      <w:bookmarkEnd w:id="23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Brisanje neke od postojećih usluga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1.</w:t>
      </w:r>
      <w:r w:rsidRPr="009D63C9">
        <w:tab/>
        <w:t>Korisnik nakon prijavljivanja bira stranicu sa uslugama.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2.</w:t>
      </w:r>
      <w:r w:rsidRPr="009D63C9">
        <w:tab/>
        <w:t xml:space="preserve">Prikazuje se stranica sa uslugama.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3.</w:t>
      </w:r>
      <w:r w:rsidRPr="009D63C9">
        <w:tab/>
        <w:t>Korisnik bira uslugu koju želi da obriše.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4.</w:t>
      </w:r>
      <w:r w:rsidRPr="009D63C9">
        <w:tab/>
        <w:t xml:space="preserve">Na stranici usluge postoji opcija Obriši i korisnik je bira.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lastRenderedPageBreak/>
        <w:t>5.</w:t>
      </w:r>
      <w:r w:rsidRPr="009D63C9">
        <w:tab/>
        <w:t>Korisnik potvđuje brisanje.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6.</w:t>
      </w:r>
      <w:r w:rsidRPr="009D63C9">
        <w:tab/>
        <w:t>Vrši se ažuriranje podataka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DA77E3" w:rsidRDefault="000A1EB6" w:rsidP="002F7C7A">
      <w:pPr>
        <w:spacing w:after="120"/>
        <w:ind w:left="720"/>
      </w:pPr>
      <w:r w:rsidRPr="009D63C9">
        <w:t>Usluga je obrisana sa stranice i iz baze podataka.</w:t>
      </w:r>
    </w:p>
    <w:p w:rsidR="000A1EB6" w:rsidRPr="009D63C9" w:rsidRDefault="00A92EA2" w:rsidP="000A1EB6">
      <w:pPr>
        <w:pStyle w:val="Heading2"/>
        <w:numPr>
          <w:ilvl w:val="0"/>
          <w:numId w:val="0"/>
        </w:numPr>
        <w:ind w:left="720" w:hanging="720"/>
      </w:pPr>
      <w:bookmarkStart w:id="24" w:name="_Toc131688234"/>
      <w:r>
        <w:t>6</w:t>
      </w:r>
      <w:r w:rsidR="000A1EB6" w:rsidRPr="009D63C9">
        <w:t>.15</w:t>
      </w:r>
      <w:r w:rsidR="000A1EB6" w:rsidRPr="009D63C9">
        <w:tab/>
        <w:t>Izmeni uslugu</w:t>
      </w:r>
      <w:bookmarkEnd w:id="24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Izmena podataka neke od postojećih usluga koje salon nudi.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1.</w:t>
      </w:r>
      <w:r w:rsidRPr="009D63C9">
        <w:tab/>
        <w:t>Korisnik nakon prijavljivanja bira stranicu sa uslugama.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2.</w:t>
      </w:r>
      <w:r w:rsidRPr="009D63C9">
        <w:tab/>
        <w:t xml:space="preserve">Prikazuje se stranica sa uslugama.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3.</w:t>
      </w:r>
      <w:r w:rsidRPr="009D63C9">
        <w:tab/>
        <w:t>Korisnik bira uslugu čije podatke želi da izmeni.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4.</w:t>
      </w:r>
      <w:r w:rsidRPr="009D63C9">
        <w:tab/>
        <w:t xml:space="preserve">Na stranici usluge postoji opcija Izmeni i korisnik je bira.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5.</w:t>
      </w:r>
      <w:r w:rsidRPr="009D63C9">
        <w:tab/>
        <w:t>Pojavljuje se forma sa podacima i korisnik menja one koje želi.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6.</w:t>
      </w:r>
      <w:r w:rsidRPr="009D63C9">
        <w:tab/>
        <w:t xml:space="preserve">Korisnik potvrđuje izmenu. </w:t>
      </w:r>
    </w:p>
    <w:p w:rsidR="000A1EB6" w:rsidRPr="009D63C9" w:rsidRDefault="000A1EB6" w:rsidP="000A1EB6">
      <w:pPr>
        <w:spacing w:after="120"/>
        <w:ind w:left="1440" w:hanging="360"/>
      </w:pPr>
      <w:r w:rsidRPr="009D63C9">
        <w:t>7.</w:t>
      </w:r>
      <w:r w:rsidRPr="009D63C9">
        <w:tab/>
        <w:t>Vrši se ažuriranje podataka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0A1EB6" w:rsidRPr="00DA77E3" w:rsidRDefault="000A1EB6" w:rsidP="000A1EB6">
      <w:pPr>
        <w:spacing w:after="120"/>
        <w:ind w:left="720"/>
      </w:pPr>
      <w:r w:rsidRPr="009D63C9">
        <w:t>Podaci o usluzi su izmenjeni na stranici i u bazi podataka.</w:t>
      </w:r>
    </w:p>
    <w:p w:rsidR="000A1EB6" w:rsidRPr="00DA77E3" w:rsidRDefault="00A92EA2" w:rsidP="000A1EB6">
      <w:pPr>
        <w:pStyle w:val="Heading2"/>
        <w:numPr>
          <w:ilvl w:val="0"/>
          <w:numId w:val="0"/>
        </w:numPr>
        <w:ind w:left="720" w:hanging="720"/>
      </w:pPr>
      <w:bookmarkStart w:id="25" w:name="_Toc131688235"/>
      <w:r w:rsidRPr="00C72AF9">
        <w:t>6</w:t>
      </w:r>
      <w:r w:rsidR="000A1EB6" w:rsidRPr="00C72AF9">
        <w:t>.16</w:t>
      </w:r>
      <w:r w:rsidR="000A1EB6" w:rsidRPr="00C72AF9">
        <w:tab/>
        <w:t>Obrada zahteva za uslugom</w:t>
      </w:r>
      <w:bookmarkEnd w:id="25"/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Kratak opis:</w:t>
      </w:r>
    </w:p>
    <w:p w:rsidR="000A1EB6" w:rsidRPr="009D63C9" w:rsidRDefault="000A1EB6" w:rsidP="000A1EB6">
      <w:pPr>
        <w:spacing w:after="120"/>
        <w:ind w:left="720"/>
      </w:pPr>
      <w:r w:rsidRPr="009D63C9">
        <w:t>Salon bira zahtev koji želi da obradi iz liste neobrađenih zahteva.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Akteri:</w:t>
      </w:r>
    </w:p>
    <w:p w:rsidR="000A1EB6" w:rsidRPr="009D63C9" w:rsidRDefault="000A1EB6" w:rsidP="000A1EB6">
      <w:pPr>
        <w:spacing w:after="120"/>
        <w:ind w:left="720"/>
      </w:pPr>
      <w:r w:rsidRPr="009D63C9">
        <w:t>Salon.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Preduslovi:</w:t>
      </w:r>
    </w:p>
    <w:p w:rsidR="000A1EB6" w:rsidRPr="009D63C9" w:rsidRDefault="000A1EB6" w:rsidP="000A1EB6">
      <w:pPr>
        <w:spacing w:after="120"/>
        <w:ind w:left="720"/>
      </w:pPr>
      <w:r w:rsidRPr="009D63C9">
        <w:t>Korisnik je prijavljen kao Salon. Postoje neobrađeni zahtevi klijenata.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Osnovni tok:</w:t>
      </w:r>
    </w:p>
    <w:p w:rsidR="00EC37FA" w:rsidRDefault="00EC37FA" w:rsidP="004C358A">
      <w:pPr>
        <w:pStyle w:val="ListParagraph"/>
        <w:numPr>
          <w:ilvl w:val="0"/>
          <w:numId w:val="13"/>
        </w:numPr>
        <w:spacing w:after="120" w:line="360" w:lineRule="atLeast"/>
        <w:rPr>
          <w:rFonts w:ascii="Times New Roman" w:hAnsi="Times New Roman" w:cs="Times New Roman"/>
          <w:sz w:val="20"/>
          <w:szCs w:val="20"/>
        </w:rPr>
      </w:pPr>
      <w:r w:rsidRPr="00EC37FA">
        <w:rPr>
          <w:rFonts w:ascii="Times New Roman" w:hAnsi="Times New Roman" w:cs="Times New Roman"/>
          <w:sz w:val="20"/>
          <w:szCs w:val="20"/>
        </w:rPr>
        <w:t>Korisnik bira stranicu na kojoj se nalazi odeljak sa zahtevima</w:t>
      </w:r>
      <w:r w:rsidR="00C72AF9">
        <w:rPr>
          <w:rFonts w:ascii="Times New Roman" w:hAnsi="Times New Roman" w:cs="Times New Roman"/>
          <w:sz w:val="20"/>
          <w:szCs w:val="20"/>
        </w:rPr>
        <w:t>.</w:t>
      </w:r>
    </w:p>
    <w:p w:rsidR="00EC37FA" w:rsidRDefault="00EC37FA" w:rsidP="004C358A">
      <w:pPr>
        <w:pStyle w:val="ListParagraph"/>
        <w:numPr>
          <w:ilvl w:val="0"/>
          <w:numId w:val="13"/>
        </w:numPr>
        <w:spacing w:after="120" w:line="3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konkretan zahtev iz liste zahteva.</w:t>
      </w:r>
    </w:p>
    <w:p w:rsidR="00EC37FA" w:rsidRPr="00C72AF9" w:rsidRDefault="00EC37FA" w:rsidP="004C358A">
      <w:pPr>
        <w:pStyle w:val="ListParagraph"/>
        <w:numPr>
          <w:ilvl w:val="0"/>
          <w:numId w:val="13"/>
        </w:numPr>
        <w:spacing w:after="120" w:line="360" w:lineRule="atLeast"/>
        <w:rPr>
          <w:rFonts w:ascii="Times New Roman" w:hAnsi="Times New Roman" w:cs="Times New Roman"/>
          <w:sz w:val="20"/>
          <w:szCs w:val="20"/>
        </w:rPr>
      </w:pPr>
      <w:r w:rsidRPr="00EC37FA">
        <w:rPr>
          <w:rFonts w:ascii="Times New Roman" w:hAnsi="Times New Roman" w:cs="Times New Roman"/>
          <w:bCs/>
          <w:sz w:val="20"/>
          <w:szCs w:val="20"/>
          <w:lang w:val="sr-Latn-CS"/>
        </w:rPr>
        <w:lastRenderedPageBreak/>
        <w:t>Korsnik bira opc</w:t>
      </w:r>
      <w:r>
        <w:rPr>
          <w:rFonts w:ascii="Times New Roman" w:hAnsi="Times New Roman" w:cs="Times New Roman"/>
          <w:bCs/>
          <w:sz w:val="20"/>
          <w:szCs w:val="20"/>
          <w:lang w:val="sr-Latn-CS"/>
        </w:rPr>
        <w:t>iju „Prihvaćeno“ ili „Odbijeno“ i piše dodatni komentar o zahtevu.</w:t>
      </w:r>
    </w:p>
    <w:p w:rsidR="00EC37FA" w:rsidRPr="00C72AF9" w:rsidRDefault="00C72AF9" w:rsidP="004C358A">
      <w:pPr>
        <w:pStyle w:val="ListParagraph"/>
        <w:numPr>
          <w:ilvl w:val="0"/>
          <w:numId w:val="13"/>
        </w:numPr>
        <w:spacing w:after="120" w:line="360" w:lineRule="atLeast"/>
        <w:rPr>
          <w:rFonts w:ascii="Times New Roman" w:hAnsi="Times New Roman" w:cs="Times New Roman"/>
          <w:sz w:val="20"/>
          <w:szCs w:val="20"/>
        </w:rPr>
      </w:pPr>
      <w:r w:rsidRPr="00C72AF9">
        <w:rPr>
          <w:rFonts w:ascii="Times New Roman" w:hAnsi="Times New Roman" w:cs="Times New Roman"/>
          <w:bCs/>
          <w:sz w:val="20"/>
          <w:szCs w:val="20"/>
          <w:lang w:val="sr-Latn-CS"/>
        </w:rPr>
        <w:t xml:space="preserve">Na osnovu izabrane opcije ažurira se status </w:t>
      </w:r>
      <w:r>
        <w:rPr>
          <w:rFonts w:ascii="Times New Roman" w:hAnsi="Times New Roman" w:cs="Times New Roman"/>
          <w:bCs/>
          <w:sz w:val="20"/>
          <w:szCs w:val="20"/>
          <w:lang w:val="sr-Latn-CS"/>
        </w:rPr>
        <w:t>zahteva u bazi podataka.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Izuzeci:</w:t>
      </w:r>
    </w:p>
    <w:p w:rsidR="000A1EB6" w:rsidRPr="009D63C9" w:rsidRDefault="000A1EB6" w:rsidP="000A1EB6">
      <w:pPr>
        <w:spacing w:after="120"/>
        <w:ind w:left="720"/>
      </w:pPr>
      <w:r w:rsidRPr="009D63C9">
        <w:t>Nema.</w:t>
      </w:r>
    </w:p>
    <w:p w:rsidR="000A1EB6" w:rsidRPr="009D63C9" w:rsidRDefault="000A1EB6" w:rsidP="000A1EB6">
      <w:pPr>
        <w:spacing w:after="120"/>
        <w:ind w:left="720"/>
        <w:rPr>
          <w:b/>
        </w:rPr>
      </w:pPr>
      <w:r w:rsidRPr="009D63C9">
        <w:rPr>
          <w:b/>
        </w:rPr>
        <w:t>Posledice:</w:t>
      </w:r>
    </w:p>
    <w:p w:rsidR="00A92EA2" w:rsidRDefault="000A1EB6" w:rsidP="00A92EA2">
      <w:pPr>
        <w:widowControl/>
        <w:spacing w:after="160" w:line="259" w:lineRule="auto"/>
        <w:ind w:firstLine="720"/>
      </w:pPr>
      <w:r w:rsidRPr="009D63C9">
        <w:t>Radnik prihvata</w:t>
      </w:r>
      <w:r w:rsidR="00C72AF9">
        <w:t xml:space="preserve"> ili odbija</w:t>
      </w:r>
      <w:r w:rsidRPr="009D63C9">
        <w:t xml:space="preserve"> zahtev za uslugom i ažurira se baza podataka.</w:t>
      </w:r>
    </w:p>
    <w:p w:rsidR="00A92EA2" w:rsidRDefault="00A92EA2" w:rsidP="00EC37FA">
      <w:pPr>
        <w:pStyle w:val="Heading2"/>
        <w:numPr>
          <w:ilvl w:val="0"/>
          <w:numId w:val="0"/>
        </w:numPr>
        <w:ind w:left="720" w:hanging="720"/>
        <w:rPr>
          <w:color w:val="000000" w:themeColor="text1"/>
          <w:lang w:val="sr-Latn-CS"/>
        </w:rPr>
      </w:pPr>
      <w:bookmarkStart w:id="26" w:name="_Toc131688236"/>
      <w:r w:rsidRPr="00A92EA2">
        <w:rPr>
          <w:lang w:val="sr-Latn-CS"/>
        </w:rPr>
        <w:t xml:space="preserve">6.17 </w:t>
      </w:r>
      <w:r w:rsidRPr="00A92EA2">
        <w:rPr>
          <w:lang w:val="sr-Latn-CS"/>
        </w:rPr>
        <w:tab/>
        <w:t>Obrada narudžbine</w:t>
      </w:r>
      <w:bookmarkEnd w:id="26"/>
      <w:r w:rsidRPr="00A92EA2">
        <w:rPr>
          <w:lang w:val="sr-Latn-CS"/>
        </w:rPr>
        <w:t xml:space="preserve"> </w:t>
      </w:r>
    </w:p>
    <w:p w:rsidR="00A92EA2" w:rsidRDefault="00A92EA2" w:rsidP="00A92EA2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C72AF9" w:rsidRPr="006A4FC2" w:rsidRDefault="00C72AF9" w:rsidP="00C72AF9">
      <w:pPr>
        <w:pStyle w:val="BodyText"/>
        <w:keepNext/>
        <w:rPr>
          <w:bCs/>
          <w:lang w:val="sr-Latn-CS"/>
        </w:rPr>
      </w:pPr>
      <w:r w:rsidRPr="006A4FC2">
        <w:rPr>
          <w:color w:val="000000" w:themeColor="text1"/>
          <w:lang w:val="sr-Latn-CS"/>
        </w:rPr>
        <w:t>Salon obrađuje narudžbine koje je primio od klijenata.</w:t>
      </w:r>
    </w:p>
    <w:p w:rsidR="00A92EA2" w:rsidRDefault="00A92EA2" w:rsidP="00A92EA2">
      <w:pPr>
        <w:widowControl/>
        <w:spacing w:after="160" w:line="259" w:lineRule="auto"/>
        <w:ind w:left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Default="00C72AF9" w:rsidP="00A92EA2">
      <w:pPr>
        <w:widowControl/>
        <w:spacing w:after="160" w:line="259" w:lineRule="auto"/>
        <w:ind w:left="720"/>
        <w:rPr>
          <w:bCs/>
          <w:lang w:val="sr-Latn-CS"/>
        </w:rPr>
      </w:pPr>
      <w:r>
        <w:rPr>
          <w:bCs/>
          <w:lang w:val="sr-Latn-CS"/>
        </w:rPr>
        <w:t>Salon</w:t>
      </w:r>
      <w:r w:rsidR="00A92EA2" w:rsidRPr="00A92EA2">
        <w:rPr>
          <w:bCs/>
          <w:lang w:val="sr-Latn-CS"/>
        </w:rPr>
        <w:t>.</w:t>
      </w:r>
    </w:p>
    <w:p w:rsidR="00A92EA2" w:rsidRDefault="00A92EA2" w:rsidP="00A92EA2">
      <w:pPr>
        <w:widowControl/>
        <w:spacing w:after="160" w:line="259" w:lineRule="auto"/>
        <w:ind w:left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Default="001B7F85" w:rsidP="00A92EA2">
      <w:pPr>
        <w:widowControl/>
        <w:spacing w:after="160" w:line="259" w:lineRule="auto"/>
        <w:ind w:left="720"/>
        <w:rPr>
          <w:bCs/>
          <w:lang w:val="sr-Latn-CS"/>
        </w:rPr>
      </w:pPr>
      <w:r w:rsidRPr="001B7F85">
        <w:rPr>
          <w:bCs/>
          <w:lang w:val="sr-Latn-CS"/>
        </w:rPr>
        <w:t>D</w:t>
      </w:r>
      <w:r w:rsidRPr="006A4FC2">
        <w:rPr>
          <w:bCs/>
          <w:lang w:val="sr-Latn-CS"/>
        </w:rPr>
        <w:t>a postoje neobrađene narudžbine</w:t>
      </w:r>
      <w:r>
        <w:rPr>
          <w:bCs/>
          <w:lang w:val="sr-Latn-CS"/>
        </w:rPr>
        <w:t>.</w:t>
      </w:r>
    </w:p>
    <w:p w:rsidR="00A92EA2" w:rsidRDefault="00A92EA2" w:rsidP="00A92EA2">
      <w:pPr>
        <w:widowControl/>
        <w:spacing w:after="160" w:line="259" w:lineRule="auto"/>
        <w:ind w:left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Osnovni tok: </w:t>
      </w:r>
    </w:p>
    <w:p w:rsidR="00A92EA2" w:rsidRPr="00D3115E" w:rsidRDefault="001B7F85" w:rsidP="004C358A">
      <w:pPr>
        <w:pStyle w:val="ListParagraph"/>
        <w:numPr>
          <w:ilvl w:val="0"/>
          <w:numId w:val="14"/>
        </w:numPr>
        <w:spacing w:after="120" w:line="360" w:lineRule="atLeast"/>
        <w:ind w:left="1440"/>
        <w:rPr>
          <w:rFonts w:ascii="Times New Roman" w:hAnsi="Times New Roman" w:cs="Times New Roman"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Cs/>
          <w:sz w:val="20"/>
          <w:szCs w:val="20"/>
          <w:lang w:val="sr-Latn-CS"/>
        </w:rPr>
        <w:t>Korisnik bira</w:t>
      </w:r>
      <w:r w:rsidR="00A92EA2"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 xml:space="preserve"> opciju „Narudžbine“ </w:t>
      </w:r>
      <w:r>
        <w:rPr>
          <w:rFonts w:ascii="Times New Roman" w:hAnsi="Times New Roman" w:cs="Times New Roman"/>
          <w:bCs/>
          <w:sz w:val="20"/>
          <w:szCs w:val="20"/>
          <w:lang w:val="sr-Latn-CS"/>
        </w:rPr>
        <w:t>iz</w:t>
      </w:r>
      <w:r w:rsidR="00EC37FA"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 xml:space="preserve"> meniju</w:t>
      </w:r>
      <w:r w:rsidR="00A92EA2"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.</w:t>
      </w:r>
    </w:p>
    <w:p w:rsidR="00A92EA2" w:rsidRPr="00D3115E" w:rsidRDefault="00A92EA2" w:rsidP="004C358A">
      <w:pPr>
        <w:pStyle w:val="ListParagraph"/>
        <w:numPr>
          <w:ilvl w:val="0"/>
          <w:numId w:val="14"/>
        </w:numPr>
        <w:spacing w:after="120" w:line="360" w:lineRule="atLeast"/>
        <w:ind w:left="1440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Prikazuje se stranica na nar</w:t>
      </w:r>
      <w:r w:rsidR="001B7F85">
        <w:rPr>
          <w:rFonts w:ascii="Times New Roman" w:hAnsi="Times New Roman" w:cs="Times New Roman"/>
          <w:bCs/>
          <w:sz w:val="20"/>
          <w:szCs w:val="20"/>
          <w:lang w:val="sr-Latn-CS"/>
        </w:rPr>
        <w:t>udžbinama</w:t>
      </w:r>
      <w:r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.</w:t>
      </w:r>
    </w:p>
    <w:p w:rsidR="00A92EA2" w:rsidRPr="00D3115E" w:rsidRDefault="001B7F85" w:rsidP="004C358A">
      <w:pPr>
        <w:pStyle w:val="ListParagraph"/>
        <w:numPr>
          <w:ilvl w:val="0"/>
          <w:numId w:val="14"/>
        </w:numPr>
        <w:spacing w:after="120" w:line="360" w:lineRule="atLeast"/>
        <w:ind w:left="1440"/>
        <w:rPr>
          <w:rFonts w:ascii="Times New Roman" w:hAnsi="Times New Roman" w:cs="Times New Roman"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Cs/>
          <w:sz w:val="20"/>
          <w:szCs w:val="20"/>
          <w:lang w:val="sr-Latn-CS"/>
        </w:rPr>
        <w:t>Korisnik</w:t>
      </w:r>
      <w:r w:rsidR="00A92EA2"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 xml:space="preserve"> bira opciju „Prihvaćeno“ ili „Odbijeno“.</w:t>
      </w:r>
    </w:p>
    <w:p w:rsidR="00A92EA2" w:rsidRPr="00D3115E" w:rsidRDefault="00A92EA2" w:rsidP="004C358A">
      <w:pPr>
        <w:pStyle w:val="ListParagraph"/>
        <w:numPr>
          <w:ilvl w:val="0"/>
          <w:numId w:val="14"/>
        </w:numPr>
        <w:spacing w:after="120" w:line="360" w:lineRule="atLeast"/>
        <w:ind w:left="1440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 xml:space="preserve">Na osnovu izabrane opcije ažurira se status </w:t>
      </w:r>
      <w:r w:rsidR="001B7F85">
        <w:rPr>
          <w:rFonts w:ascii="Times New Roman" w:hAnsi="Times New Roman" w:cs="Times New Roman"/>
          <w:bCs/>
          <w:sz w:val="20"/>
          <w:szCs w:val="20"/>
          <w:lang w:val="sr-Latn-CS"/>
        </w:rPr>
        <w:t>narudžbine.</w:t>
      </w:r>
    </w:p>
    <w:p w:rsidR="00A92EA2" w:rsidRDefault="00A92EA2" w:rsidP="00A92EA2">
      <w:pPr>
        <w:widowControl/>
        <w:spacing w:after="160" w:line="259" w:lineRule="auto"/>
        <w:ind w:left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Default="001B7F85" w:rsidP="00A92EA2">
      <w:pPr>
        <w:widowControl/>
        <w:spacing w:after="160" w:line="259" w:lineRule="auto"/>
        <w:ind w:left="720"/>
        <w:rPr>
          <w:bCs/>
          <w:lang w:val="sr-Latn-CS"/>
        </w:rPr>
      </w:pPr>
      <w:r>
        <w:rPr>
          <w:bCs/>
          <w:lang w:val="sr-Latn-CS"/>
        </w:rPr>
        <w:t>Nema.</w:t>
      </w:r>
    </w:p>
    <w:p w:rsidR="00A92EA2" w:rsidRDefault="00A92EA2" w:rsidP="00A92EA2">
      <w:pPr>
        <w:widowControl/>
        <w:spacing w:after="160" w:line="259" w:lineRule="auto"/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625849" w:rsidRDefault="001B7F85" w:rsidP="00625849">
      <w:pPr>
        <w:widowControl/>
        <w:spacing w:after="160" w:line="259" w:lineRule="auto"/>
        <w:ind w:left="720"/>
        <w:rPr>
          <w:bCs/>
          <w:lang w:val="sr-Latn-CS"/>
        </w:rPr>
      </w:pPr>
      <w:r>
        <w:rPr>
          <w:bCs/>
          <w:lang w:val="sr-Latn-CS"/>
        </w:rPr>
        <w:t>Menja se status narudžbine u bazi podataka.</w:t>
      </w:r>
    </w:p>
    <w:p w:rsidR="00625849" w:rsidRDefault="00A92EA2" w:rsidP="00EC37FA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27" w:name="_Toc131688237"/>
      <w:r w:rsidRPr="00625849">
        <w:rPr>
          <w:lang w:val="sr-Latn-CS"/>
        </w:rPr>
        <w:t xml:space="preserve">6.18 </w:t>
      </w:r>
      <w:r w:rsidRPr="00625849">
        <w:rPr>
          <w:lang w:val="sr-Latn-CS"/>
        </w:rPr>
        <w:tab/>
        <w:t>Odgovaranje na pitanja</w:t>
      </w:r>
      <w:bookmarkEnd w:id="27"/>
      <w:r w:rsidRPr="00625849">
        <w:rPr>
          <w:lang w:val="sr-Latn-CS"/>
        </w:rPr>
        <w:t xml:space="preserve"> </w:t>
      </w:r>
    </w:p>
    <w:p w:rsidR="00625849" w:rsidRDefault="00A92EA2" w:rsidP="00625849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625849" w:rsidRPr="00625849" w:rsidRDefault="00A92EA2" w:rsidP="00625849">
      <w:pPr>
        <w:widowControl/>
        <w:spacing w:after="160" w:line="259" w:lineRule="auto"/>
        <w:ind w:firstLine="720"/>
        <w:rPr>
          <w:lang w:val="sr-Latn-CS"/>
        </w:rPr>
      </w:pPr>
      <w:r w:rsidRPr="00625849">
        <w:rPr>
          <w:lang w:val="sr-Latn-CS"/>
        </w:rPr>
        <w:t>Salon odgovara na pitanja koja su klijenti postavili.</w:t>
      </w:r>
    </w:p>
    <w:p w:rsidR="00625849" w:rsidRDefault="00A92EA2" w:rsidP="00625849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625849" w:rsidRDefault="00C72AF9" w:rsidP="00625849">
      <w:pPr>
        <w:widowControl/>
        <w:spacing w:after="160" w:line="259" w:lineRule="auto"/>
        <w:ind w:firstLine="720"/>
        <w:rPr>
          <w:bCs/>
          <w:lang w:val="sr-Latn-CS"/>
        </w:rPr>
      </w:pPr>
      <w:r>
        <w:rPr>
          <w:bCs/>
          <w:lang w:val="sr-Latn-CS"/>
        </w:rPr>
        <w:t>Salon.</w:t>
      </w:r>
    </w:p>
    <w:p w:rsidR="00625849" w:rsidRDefault="00A92EA2" w:rsidP="00625849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625849" w:rsidRDefault="00A92EA2" w:rsidP="00625849">
      <w:pPr>
        <w:widowControl/>
        <w:spacing w:after="160" w:line="259" w:lineRule="auto"/>
        <w:ind w:firstLine="720"/>
        <w:rPr>
          <w:color w:val="000000"/>
        </w:rPr>
      </w:pPr>
      <w:r w:rsidRPr="00625849">
        <w:rPr>
          <w:color w:val="000000"/>
        </w:rPr>
        <w:t>Moraju d</w:t>
      </w:r>
      <w:r w:rsidR="001B7F85">
        <w:rPr>
          <w:color w:val="000000"/>
        </w:rPr>
        <w:t>a postoje postavljena pitanja u dogovarajućem</w:t>
      </w:r>
      <w:r w:rsidRPr="00625849">
        <w:rPr>
          <w:color w:val="000000"/>
        </w:rPr>
        <w:t xml:space="preserve"> odeljku.</w:t>
      </w:r>
    </w:p>
    <w:p w:rsidR="00625849" w:rsidRDefault="00A92EA2" w:rsidP="00625849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Osnovni tok: </w:t>
      </w:r>
    </w:p>
    <w:p w:rsidR="00625849" w:rsidRPr="00D3115E" w:rsidRDefault="00C72AF9" w:rsidP="004C358A">
      <w:pPr>
        <w:pStyle w:val="ListParagraph"/>
        <w:numPr>
          <w:ilvl w:val="0"/>
          <w:numId w:val="15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Korisnik bira stranicu na kojoj se nalazi odeljak sa pitanjima</w:t>
      </w:r>
      <w:r w:rsidR="00A92EA2"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.</w:t>
      </w:r>
    </w:p>
    <w:p w:rsidR="00A92EA2" w:rsidRPr="00D3115E" w:rsidRDefault="00A92EA2" w:rsidP="004C358A">
      <w:pPr>
        <w:pStyle w:val="ListParagraph"/>
        <w:numPr>
          <w:ilvl w:val="0"/>
          <w:numId w:val="15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D3115E">
        <w:rPr>
          <w:rFonts w:ascii="Times New Roman" w:hAnsi="Times New Roman" w:cs="Times New Roman"/>
          <w:bCs/>
          <w:sz w:val="20"/>
          <w:szCs w:val="20"/>
          <w:lang w:val="sr-Latn-CS"/>
        </w:rPr>
        <w:t>Prikazuje se stranica sa pitanjima koja su ranije postavljali klijenti.</w:t>
      </w:r>
    </w:p>
    <w:p w:rsidR="00A92EA2" w:rsidRPr="00D3115E" w:rsidRDefault="00A92EA2" w:rsidP="004C358A">
      <w:pPr>
        <w:pStyle w:val="BodyText"/>
        <w:keepNext/>
        <w:numPr>
          <w:ilvl w:val="0"/>
          <w:numId w:val="15"/>
        </w:numPr>
        <w:rPr>
          <w:bCs/>
          <w:lang w:val="sr-Latn-CS"/>
        </w:rPr>
      </w:pPr>
      <w:r w:rsidRPr="00D3115E">
        <w:rPr>
          <w:bCs/>
          <w:lang w:val="sr-Latn-CS"/>
        </w:rPr>
        <w:lastRenderedPageBreak/>
        <w:t>Korisnik bira opciju odgovori.</w:t>
      </w:r>
    </w:p>
    <w:p w:rsidR="00A92EA2" w:rsidRPr="00D3115E" w:rsidRDefault="00E321BC" w:rsidP="004C358A">
      <w:pPr>
        <w:pStyle w:val="BodyText"/>
        <w:keepNext/>
        <w:numPr>
          <w:ilvl w:val="0"/>
          <w:numId w:val="15"/>
        </w:numPr>
        <w:rPr>
          <w:bCs/>
          <w:lang w:val="sr-Latn-CS"/>
        </w:rPr>
      </w:pPr>
      <w:r>
        <w:rPr>
          <w:bCs/>
          <w:lang w:val="sr-Latn-CS"/>
        </w:rPr>
        <w:t>Prikazuje se forma gde korisnik</w:t>
      </w:r>
      <w:r w:rsidR="00A92EA2" w:rsidRPr="00D3115E">
        <w:rPr>
          <w:bCs/>
          <w:lang w:val="sr-Latn-CS"/>
        </w:rPr>
        <w:t xml:space="preserve"> može da odgovori na pitanje.</w:t>
      </w:r>
    </w:p>
    <w:p w:rsidR="00A92EA2" w:rsidRPr="00D3115E" w:rsidRDefault="00E321BC" w:rsidP="00E321BC">
      <w:pPr>
        <w:pStyle w:val="BodyText"/>
        <w:keepNext/>
        <w:ind w:left="1440"/>
        <w:rPr>
          <w:bCs/>
          <w:lang w:val="sr-Latn-CS"/>
        </w:rPr>
      </w:pPr>
      <w:r>
        <w:rPr>
          <w:bCs/>
          <w:lang w:val="sr-Latn-CS"/>
        </w:rPr>
        <w:t>Korisnik</w:t>
      </w:r>
      <w:r w:rsidR="00A92EA2" w:rsidRPr="00D3115E">
        <w:rPr>
          <w:bCs/>
          <w:lang w:val="sr-Latn-CS"/>
        </w:rPr>
        <w:t xml:space="preserve"> postavlja svoj odgovor biranjem opcije „Postavi“ ili od</w:t>
      </w:r>
      <w:r w:rsidR="00C72AF9" w:rsidRPr="00D3115E">
        <w:rPr>
          <w:bCs/>
          <w:lang w:val="sr-Latn-CS"/>
        </w:rPr>
        <w:t>ustaje biranjem opcije „Odustani</w:t>
      </w:r>
      <w:r w:rsidR="00A92EA2" w:rsidRPr="00D3115E">
        <w:rPr>
          <w:bCs/>
          <w:lang w:val="sr-Latn-CS"/>
        </w:rPr>
        <w:t>“.</w:t>
      </w:r>
    </w:p>
    <w:p w:rsidR="00A92EA2" w:rsidRPr="00D3115E" w:rsidRDefault="00A92EA2" w:rsidP="004C358A">
      <w:pPr>
        <w:pStyle w:val="BodyText"/>
        <w:keepNext/>
        <w:numPr>
          <w:ilvl w:val="0"/>
          <w:numId w:val="15"/>
        </w:numPr>
        <w:rPr>
          <w:bCs/>
          <w:lang w:val="sr-Latn-CS"/>
        </w:rPr>
      </w:pPr>
      <w:r w:rsidRPr="00D3115E">
        <w:rPr>
          <w:bCs/>
          <w:lang w:val="sr-Latn-CS"/>
        </w:rPr>
        <w:t>Ažurira se stranica sa pitanjima.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Nema</w:t>
      </w:r>
      <w:r w:rsidR="00E321BC">
        <w:rPr>
          <w:bCs/>
          <w:lang w:val="sr-Latn-CS"/>
        </w:rPr>
        <w:t>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C72AF9" w:rsidRPr="00C72AF9" w:rsidRDefault="00C72AF9" w:rsidP="00C72AF9">
      <w:pPr>
        <w:pStyle w:val="BodyText"/>
        <w:keepNext/>
        <w:rPr>
          <w:bCs/>
          <w:lang w:val="sr-Latn-CS"/>
        </w:rPr>
      </w:pPr>
      <w:r w:rsidRPr="000419BD">
        <w:rPr>
          <w:bCs/>
          <w:lang w:val="sr-Latn-CS"/>
        </w:rPr>
        <w:t>Postavljen je odgovor na odabrano pitanje.</w:t>
      </w:r>
    </w:p>
    <w:p w:rsidR="00A92EA2" w:rsidRPr="002F7C7A" w:rsidRDefault="00A92EA2" w:rsidP="002F7C7A">
      <w:pPr>
        <w:pStyle w:val="Heading2"/>
        <w:numPr>
          <w:ilvl w:val="0"/>
          <w:numId w:val="0"/>
        </w:numPr>
        <w:ind w:left="720" w:hanging="720"/>
      </w:pPr>
      <w:bookmarkStart w:id="28" w:name="_Toc131688238"/>
      <w:r w:rsidRPr="002F7C7A">
        <w:t xml:space="preserve">6.19 </w:t>
      </w:r>
      <w:r w:rsidRPr="002F7C7A">
        <w:tab/>
        <w:t>Dodaj proizvod u korpu</w:t>
      </w:r>
      <w:bookmarkEnd w:id="28"/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lang w:val="sr-Latn-CS"/>
        </w:rPr>
        <w:t>Klijent može da doda proizvod u korpu</w:t>
      </w:r>
      <w:r w:rsidR="00E321BC">
        <w:rPr>
          <w:lang w:val="sr-Latn-CS"/>
        </w:rPr>
        <w:t>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625849" w:rsidRDefault="00E321BC" w:rsidP="00A92EA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Klijent.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Da postoje dostupni proi</w:t>
      </w:r>
      <w:r w:rsidR="00E321BC">
        <w:rPr>
          <w:bCs/>
          <w:lang w:val="sr-Latn-CS"/>
        </w:rPr>
        <w:t>z</w:t>
      </w:r>
      <w:r w:rsidRPr="00625849">
        <w:rPr>
          <w:bCs/>
          <w:lang w:val="sr-Latn-CS"/>
        </w:rPr>
        <w:t>vodi koje saloni nude.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625849" w:rsidRDefault="00A92EA2" w:rsidP="004C358A">
      <w:pPr>
        <w:pStyle w:val="BodyText"/>
        <w:keepNext/>
        <w:numPr>
          <w:ilvl w:val="0"/>
          <w:numId w:val="16"/>
        </w:numPr>
        <w:rPr>
          <w:bCs/>
          <w:lang w:val="sr-Latn-CS"/>
        </w:rPr>
      </w:pPr>
      <w:r w:rsidRPr="00625849">
        <w:rPr>
          <w:bCs/>
          <w:lang w:val="sr-Latn-CS"/>
        </w:rPr>
        <w:t>Klijent ide na opcije „Proizvodi“.</w:t>
      </w:r>
    </w:p>
    <w:p w:rsidR="00A92EA2" w:rsidRPr="00625849" w:rsidRDefault="00A92EA2" w:rsidP="004C358A">
      <w:pPr>
        <w:pStyle w:val="BodyText"/>
        <w:keepNext/>
        <w:numPr>
          <w:ilvl w:val="0"/>
          <w:numId w:val="16"/>
        </w:numPr>
        <w:rPr>
          <w:bCs/>
          <w:lang w:val="sr-Latn-CS"/>
        </w:rPr>
      </w:pPr>
      <w:r w:rsidRPr="00625849">
        <w:rPr>
          <w:bCs/>
          <w:lang w:val="sr-Latn-CS"/>
        </w:rPr>
        <w:t>Prikazuje se stranica sa proizvodima koje salon nudi.</w:t>
      </w:r>
    </w:p>
    <w:p w:rsidR="00A92EA2" w:rsidRPr="00625849" w:rsidRDefault="00A92EA2" w:rsidP="004C358A">
      <w:pPr>
        <w:pStyle w:val="BodyText"/>
        <w:keepNext/>
        <w:numPr>
          <w:ilvl w:val="0"/>
          <w:numId w:val="16"/>
        </w:numPr>
        <w:rPr>
          <w:bCs/>
          <w:lang w:val="sr-Latn-CS"/>
        </w:rPr>
      </w:pPr>
      <w:r w:rsidRPr="00625849">
        <w:rPr>
          <w:bCs/>
          <w:lang w:val="sr-Latn-CS"/>
        </w:rPr>
        <w:t>Za svaki proivod prikazuje se informacija o dostupnosti.</w:t>
      </w:r>
    </w:p>
    <w:p w:rsidR="00A92EA2" w:rsidRPr="00C72AF9" w:rsidRDefault="00A92EA2" w:rsidP="004C358A">
      <w:pPr>
        <w:pStyle w:val="BodyText"/>
        <w:keepNext/>
        <w:numPr>
          <w:ilvl w:val="0"/>
          <w:numId w:val="16"/>
        </w:numPr>
        <w:rPr>
          <w:bCs/>
          <w:color w:val="000000" w:themeColor="text1"/>
          <w:lang w:val="sr-Latn-CS"/>
        </w:rPr>
      </w:pPr>
      <w:r w:rsidRPr="00C72AF9">
        <w:rPr>
          <w:bCs/>
          <w:color w:val="000000" w:themeColor="text1"/>
          <w:lang w:val="sr-Latn-CS"/>
        </w:rPr>
        <w:t>Korisnik bira količinu proi</w:t>
      </w:r>
      <w:r w:rsidR="00E321BC">
        <w:rPr>
          <w:bCs/>
          <w:color w:val="000000" w:themeColor="text1"/>
          <w:lang w:val="sr-Latn-CS"/>
        </w:rPr>
        <w:t>z</w:t>
      </w:r>
      <w:r w:rsidRPr="00C72AF9">
        <w:rPr>
          <w:bCs/>
          <w:color w:val="000000" w:themeColor="text1"/>
          <w:lang w:val="sr-Latn-CS"/>
        </w:rPr>
        <w:t>voda koju želi.</w:t>
      </w:r>
    </w:p>
    <w:p w:rsidR="00A92EA2" w:rsidRPr="00625849" w:rsidRDefault="00A92EA2" w:rsidP="004C358A">
      <w:pPr>
        <w:pStyle w:val="BodyText"/>
        <w:keepNext/>
        <w:numPr>
          <w:ilvl w:val="0"/>
          <w:numId w:val="16"/>
        </w:numPr>
        <w:rPr>
          <w:bCs/>
          <w:lang w:val="sr-Latn-CS"/>
        </w:rPr>
      </w:pPr>
      <w:r w:rsidRPr="00625849">
        <w:rPr>
          <w:bCs/>
          <w:lang w:val="sr-Latn-CS"/>
        </w:rPr>
        <w:t>Za svaki proivod ima opciju „Dodaj u korpu“ koja je moguća ako je dati proivod dostupan.</w:t>
      </w:r>
    </w:p>
    <w:p w:rsidR="00A92EA2" w:rsidRPr="00625849" w:rsidRDefault="00A92EA2" w:rsidP="004C358A">
      <w:pPr>
        <w:pStyle w:val="BodyText"/>
        <w:keepNext/>
        <w:numPr>
          <w:ilvl w:val="0"/>
          <w:numId w:val="16"/>
        </w:numPr>
        <w:rPr>
          <w:bCs/>
          <w:lang w:val="sr-Latn-CS"/>
        </w:rPr>
      </w:pPr>
      <w:r w:rsidRPr="00625849">
        <w:rPr>
          <w:bCs/>
          <w:lang w:val="sr-Latn-CS"/>
        </w:rPr>
        <w:t>Pri svakom dodavanju proizvoda u korpu, korpa se ažurira novim proivodima i menja se ukupna cena u korpi.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Nema.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E321BC" w:rsidRPr="000419BD" w:rsidRDefault="00E321BC" w:rsidP="00E321BC">
      <w:pPr>
        <w:pStyle w:val="BodyText"/>
        <w:keepNext/>
        <w:rPr>
          <w:bCs/>
          <w:lang w:val="sr-Latn-CS"/>
        </w:rPr>
      </w:pPr>
      <w:r w:rsidRPr="000419BD">
        <w:rPr>
          <w:bCs/>
          <w:lang w:val="sr-Latn-CS"/>
        </w:rPr>
        <w:t>Klijent je dodao željeni proizvod u korpu.</w:t>
      </w:r>
    </w:p>
    <w:p w:rsidR="00A92EA2" w:rsidRPr="002F7C7A" w:rsidRDefault="00A92EA2" w:rsidP="002F7C7A">
      <w:pPr>
        <w:pStyle w:val="Heading2"/>
        <w:numPr>
          <w:ilvl w:val="0"/>
          <w:numId w:val="0"/>
        </w:numPr>
        <w:ind w:left="720" w:hanging="720"/>
      </w:pPr>
      <w:bookmarkStart w:id="29" w:name="_Toc131688239"/>
      <w:r w:rsidRPr="002F7C7A">
        <w:t>6.20</w:t>
      </w:r>
      <w:r w:rsidRPr="002F7C7A">
        <w:tab/>
        <w:t>Izbaci proizvod iz korpe</w:t>
      </w:r>
      <w:bookmarkEnd w:id="29"/>
      <w:r w:rsidRPr="002F7C7A">
        <w:t xml:space="preserve"> 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lang w:val="sr-Latn-CS"/>
        </w:rPr>
        <w:t>Klijent može izmeniti sadržaj svoje korpe pre izvršenog zahteva.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625849" w:rsidRDefault="00C72AF9" w:rsidP="00A92EA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Klijent.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Da klijent već ima dodate proizvode u korpi.</w:t>
      </w:r>
    </w:p>
    <w:p w:rsidR="00E321BC" w:rsidRPr="00625849" w:rsidRDefault="00E321BC" w:rsidP="00A92EA2">
      <w:pPr>
        <w:pStyle w:val="BodyText"/>
        <w:keepNext/>
        <w:rPr>
          <w:bCs/>
          <w:lang w:val="sr-Latn-CS"/>
        </w:rPr>
      </w:pP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lastRenderedPageBreak/>
        <w:t xml:space="preserve">Osnovni tok: </w:t>
      </w:r>
    </w:p>
    <w:p w:rsidR="00E321BC" w:rsidRPr="000419BD" w:rsidRDefault="00E321BC" w:rsidP="00E321BC">
      <w:pPr>
        <w:pStyle w:val="BodyText"/>
        <w:keepNext/>
        <w:numPr>
          <w:ilvl w:val="0"/>
          <w:numId w:val="28"/>
        </w:numPr>
        <w:ind w:left="1440"/>
        <w:rPr>
          <w:bCs/>
          <w:lang w:val="sr-Latn-CS"/>
        </w:rPr>
      </w:pPr>
      <w:r w:rsidRPr="000419BD">
        <w:rPr>
          <w:bCs/>
          <w:lang w:val="sr-Latn-CS"/>
        </w:rPr>
        <w:t>Klijent bira opciju “Korpa“</w:t>
      </w:r>
    </w:p>
    <w:p w:rsidR="00E321BC" w:rsidRPr="000419BD" w:rsidRDefault="00E321BC" w:rsidP="00E321BC">
      <w:pPr>
        <w:pStyle w:val="BodyText"/>
        <w:keepNext/>
        <w:numPr>
          <w:ilvl w:val="0"/>
          <w:numId w:val="28"/>
        </w:numPr>
        <w:ind w:left="1440"/>
        <w:rPr>
          <w:bCs/>
          <w:lang w:val="sr-Latn-CS"/>
        </w:rPr>
      </w:pPr>
      <w:r w:rsidRPr="000419BD">
        <w:rPr>
          <w:bCs/>
          <w:lang w:val="sr-Latn-CS"/>
        </w:rPr>
        <w:t xml:space="preserve">Klikom na opciju “Izbaci iz korpe“, koja postoji uz svaki proizvod klijent briše odabrani proizvod iz korpe. </w:t>
      </w:r>
      <w:bookmarkStart w:id="30" w:name="_GoBack"/>
      <w:bookmarkEnd w:id="30"/>
    </w:p>
    <w:p w:rsidR="00E321BC" w:rsidRPr="000419BD" w:rsidRDefault="00E321BC" w:rsidP="00E321BC">
      <w:pPr>
        <w:pStyle w:val="BodyText"/>
        <w:keepNext/>
        <w:numPr>
          <w:ilvl w:val="0"/>
          <w:numId w:val="28"/>
        </w:numPr>
        <w:ind w:left="1440"/>
        <w:rPr>
          <w:bCs/>
          <w:lang w:val="sr-Latn-CS"/>
        </w:rPr>
      </w:pPr>
      <w:r w:rsidRPr="000419BD">
        <w:rPr>
          <w:bCs/>
          <w:lang w:val="sr-Latn-CS"/>
        </w:rPr>
        <w:t>Sadržaj korpe se ažurira nakon izbacivanja proizvoda.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625849" w:rsidRDefault="001157A4" w:rsidP="00A92EA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Nema.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Omogućeno izbacivanje proivoda iz korpe.</w:t>
      </w:r>
    </w:p>
    <w:p w:rsidR="00A92EA2" w:rsidRPr="002F7C7A" w:rsidRDefault="00A92EA2" w:rsidP="002F7C7A">
      <w:pPr>
        <w:pStyle w:val="Heading2"/>
        <w:numPr>
          <w:ilvl w:val="0"/>
          <w:numId w:val="0"/>
        </w:numPr>
        <w:ind w:left="720" w:hanging="720"/>
      </w:pPr>
      <w:bookmarkStart w:id="31" w:name="_Toc131688240"/>
      <w:r w:rsidRPr="002F7C7A">
        <w:t>6.21</w:t>
      </w:r>
      <w:r w:rsidRPr="002F7C7A">
        <w:tab/>
        <w:t>Online poručivanje</w:t>
      </w:r>
      <w:bookmarkEnd w:id="31"/>
      <w:r w:rsidRPr="002F7C7A">
        <w:t xml:space="preserve"> 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625849" w:rsidRDefault="00E321BC" w:rsidP="00A92EA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Klijent nakon ubacivanja proizvoda u korpu</w:t>
      </w:r>
      <w:r w:rsidR="00A92EA2" w:rsidRPr="00625849">
        <w:rPr>
          <w:bCs/>
          <w:lang w:val="sr-Latn-CS"/>
        </w:rPr>
        <w:t xml:space="preserve"> može da poruči iste.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Klijent</w:t>
      </w:r>
      <w:r w:rsidR="00E321BC">
        <w:rPr>
          <w:bCs/>
          <w:lang w:val="sr-Latn-CS"/>
        </w:rPr>
        <w:t>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Da ima neke proizvode u korpi.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1157A4" w:rsidRPr="00901092" w:rsidRDefault="001157A4" w:rsidP="004C358A">
      <w:pPr>
        <w:pStyle w:val="BodyText"/>
        <w:keepNext/>
        <w:numPr>
          <w:ilvl w:val="0"/>
          <w:numId w:val="18"/>
        </w:numPr>
        <w:ind w:left="1440"/>
        <w:rPr>
          <w:bCs/>
          <w:lang w:val="sr-Latn-CS"/>
        </w:rPr>
      </w:pPr>
      <w:r w:rsidRPr="00901092">
        <w:rPr>
          <w:bCs/>
          <w:lang w:val="sr-Latn-CS"/>
        </w:rPr>
        <w:t>Klijent bira opciju “Korpa“.</w:t>
      </w:r>
    </w:p>
    <w:p w:rsidR="001157A4" w:rsidRPr="00901092" w:rsidRDefault="001157A4" w:rsidP="004C358A">
      <w:pPr>
        <w:pStyle w:val="BodyText"/>
        <w:keepNext/>
        <w:numPr>
          <w:ilvl w:val="0"/>
          <w:numId w:val="18"/>
        </w:numPr>
        <w:ind w:left="1440"/>
        <w:rPr>
          <w:bCs/>
          <w:lang w:val="sr-Latn-CS"/>
        </w:rPr>
      </w:pPr>
      <w:r w:rsidRPr="00901092">
        <w:rPr>
          <w:bCs/>
          <w:lang w:val="sr-Latn-CS"/>
        </w:rPr>
        <w:t>Klikom na dugme „Poruči“, kreira se narudžbina i šalje se salonu.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Nema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Pr="00625849" w:rsidRDefault="001157A4" w:rsidP="001157A4">
      <w:pPr>
        <w:pStyle w:val="BodyText"/>
        <w:keepNext/>
        <w:rPr>
          <w:bCs/>
          <w:lang w:val="sr-Latn-CS"/>
        </w:rPr>
      </w:pPr>
      <w:r w:rsidRPr="00901092">
        <w:rPr>
          <w:bCs/>
          <w:lang w:val="sr-Latn-CS"/>
        </w:rPr>
        <w:t>Kreira se narudžbina u bazi podataka.</w:t>
      </w:r>
    </w:p>
    <w:p w:rsidR="00A92EA2" w:rsidRPr="002F7C7A" w:rsidRDefault="00A92EA2" w:rsidP="002F7C7A">
      <w:pPr>
        <w:pStyle w:val="Heading2"/>
        <w:numPr>
          <w:ilvl w:val="0"/>
          <w:numId w:val="0"/>
        </w:numPr>
        <w:ind w:left="720" w:hanging="720"/>
      </w:pPr>
      <w:bookmarkStart w:id="32" w:name="_Toc131688241"/>
      <w:r w:rsidRPr="002F7C7A">
        <w:t>6.22</w:t>
      </w:r>
      <w:r w:rsidRPr="002F7C7A">
        <w:tab/>
        <w:t>Pošalji zahtev</w:t>
      </w:r>
      <w:bookmarkEnd w:id="32"/>
      <w:r w:rsidRPr="002F7C7A">
        <w:t xml:space="preserve"> 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lang w:val="sr-Latn-CS"/>
        </w:rPr>
        <w:t>Klijent može da pošalje zahtev za rezervaciju odredjene usluge</w:t>
      </w:r>
      <w:r w:rsidR="00E321BC">
        <w:rPr>
          <w:lang w:val="sr-Latn-CS"/>
        </w:rPr>
        <w:t>.</w:t>
      </w:r>
    </w:p>
    <w:p w:rsidR="00625849" w:rsidRDefault="00625849" w:rsidP="00A92E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A92EA2" w:rsidRPr="00625849" w:rsidRDefault="00E321BC" w:rsidP="00A92EA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Klijent.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 xml:space="preserve">Da salon nudi </w:t>
      </w:r>
      <w:r w:rsidR="001157A4">
        <w:rPr>
          <w:bCs/>
          <w:lang w:val="sr-Latn-CS"/>
        </w:rPr>
        <w:t>odabranu uslugu</w:t>
      </w:r>
      <w:r w:rsidRPr="00625849">
        <w:rPr>
          <w:bCs/>
          <w:lang w:val="sr-Latn-CS"/>
        </w:rPr>
        <w:t xml:space="preserve"> u datom trenutku.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625849" w:rsidRDefault="00A92EA2" w:rsidP="004C358A">
      <w:pPr>
        <w:pStyle w:val="BodyText"/>
        <w:keepNext/>
        <w:numPr>
          <w:ilvl w:val="0"/>
          <w:numId w:val="19"/>
        </w:numPr>
        <w:ind w:left="1440"/>
        <w:rPr>
          <w:bCs/>
          <w:lang w:val="sr-Latn-CS"/>
        </w:rPr>
      </w:pPr>
      <w:r w:rsidRPr="00625849">
        <w:rPr>
          <w:bCs/>
          <w:lang w:val="sr-Latn-CS"/>
        </w:rPr>
        <w:t>Klijent ima uvid u cenu, dostupnost i osnovne informacije o usluzi koju salon nudi.</w:t>
      </w:r>
    </w:p>
    <w:p w:rsidR="00A92EA2" w:rsidRPr="00625849" w:rsidRDefault="00A92EA2" w:rsidP="004C358A">
      <w:pPr>
        <w:pStyle w:val="BodyText"/>
        <w:keepNext/>
        <w:numPr>
          <w:ilvl w:val="0"/>
          <w:numId w:val="19"/>
        </w:numPr>
        <w:ind w:left="1440"/>
        <w:rPr>
          <w:bCs/>
          <w:lang w:val="sr-Latn-CS"/>
        </w:rPr>
      </w:pPr>
      <w:r w:rsidRPr="00625849">
        <w:rPr>
          <w:bCs/>
          <w:lang w:val="sr-Latn-CS"/>
        </w:rPr>
        <w:t>Kli</w:t>
      </w:r>
      <w:r w:rsidR="001157A4">
        <w:rPr>
          <w:bCs/>
          <w:lang w:val="sr-Latn-CS"/>
        </w:rPr>
        <w:t>jent bira detalje zahteva</w:t>
      </w:r>
      <w:r w:rsidRPr="00625849">
        <w:rPr>
          <w:bCs/>
          <w:lang w:val="sr-Latn-CS"/>
        </w:rPr>
        <w:t>.</w:t>
      </w:r>
    </w:p>
    <w:p w:rsidR="00A92EA2" w:rsidRPr="00625849" w:rsidRDefault="001157A4" w:rsidP="004C358A">
      <w:pPr>
        <w:pStyle w:val="BodyText"/>
        <w:keepNext/>
        <w:numPr>
          <w:ilvl w:val="0"/>
          <w:numId w:val="19"/>
        </w:numPr>
        <w:ind w:left="1440"/>
        <w:rPr>
          <w:bCs/>
          <w:lang w:val="sr-Latn-CS"/>
        </w:rPr>
      </w:pPr>
      <w:r>
        <w:rPr>
          <w:bCs/>
          <w:lang w:val="sr-Latn-CS"/>
        </w:rPr>
        <w:t>K</w:t>
      </w:r>
      <w:r w:rsidR="00A92EA2" w:rsidRPr="00625849">
        <w:rPr>
          <w:bCs/>
          <w:lang w:val="sr-Latn-CS"/>
        </w:rPr>
        <w:t>likom na d</w:t>
      </w:r>
      <w:r>
        <w:rPr>
          <w:bCs/>
          <w:lang w:val="sr-Latn-CS"/>
        </w:rPr>
        <w:t>ugme šalje zahtev salonu.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Nema</w:t>
      </w:r>
      <w:r w:rsidR="00E321BC">
        <w:rPr>
          <w:bCs/>
          <w:lang w:val="sr-Latn-CS"/>
        </w:rPr>
        <w:t>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lastRenderedPageBreak/>
        <w:t xml:space="preserve">Posledice: </w:t>
      </w:r>
    </w:p>
    <w:p w:rsidR="001157A4" w:rsidRDefault="001157A4" w:rsidP="001157A4">
      <w:pPr>
        <w:pStyle w:val="BodyText"/>
        <w:keepNext/>
        <w:rPr>
          <w:bCs/>
          <w:lang w:val="sr-Latn-CS"/>
        </w:rPr>
      </w:pPr>
      <w:r w:rsidRPr="00901092">
        <w:rPr>
          <w:bCs/>
          <w:lang w:val="sr-Latn-CS"/>
        </w:rPr>
        <w:t>Klijent je poslao zahtev za rezervaciju odabrane usluge u odabranom terminu.</w:t>
      </w:r>
    </w:p>
    <w:p w:rsidR="001157A4" w:rsidRDefault="001157A4" w:rsidP="00A92EA2">
      <w:pPr>
        <w:pStyle w:val="BodyText"/>
        <w:keepNext/>
        <w:rPr>
          <w:b/>
          <w:bCs/>
          <w:lang w:val="sr-Latn-CS"/>
        </w:rPr>
      </w:pPr>
    </w:p>
    <w:p w:rsidR="00A92EA2" w:rsidRPr="001157A4" w:rsidRDefault="001157A4" w:rsidP="001157A4">
      <w:pPr>
        <w:pStyle w:val="Heading2"/>
        <w:numPr>
          <w:ilvl w:val="0"/>
          <w:numId w:val="0"/>
        </w:numPr>
        <w:ind w:left="720" w:hanging="720"/>
      </w:pPr>
      <w:bookmarkStart w:id="33" w:name="_Toc131688242"/>
      <w:r>
        <w:t>6.23</w:t>
      </w:r>
      <w:r w:rsidR="00A92EA2" w:rsidRPr="001157A4">
        <w:tab/>
        <w:t>Obriši zahtev</w:t>
      </w:r>
      <w:bookmarkEnd w:id="33"/>
      <w:r w:rsidR="00A92EA2" w:rsidRPr="001157A4">
        <w:t xml:space="preserve"> 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 xml:space="preserve">Klijent ima opciju </w:t>
      </w:r>
      <w:r w:rsidR="006354DC">
        <w:rPr>
          <w:bCs/>
          <w:lang w:val="sr-Latn-CS"/>
        </w:rPr>
        <w:t>da obriše zahtev.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625849" w:rsidRDefault="00A92EA2" w:rsidP="00A92EA2">
      <w:pPr>
        <w:pStyle w:val="BodyText"/>
        <w:keepNext/>
        <w:rPr>
          <w:bCs/>
          <w:lang w:val="sr-Latn-CS"/>
        </w:rPr>
      </w:pPr>
      <w:r w:rsidRPr="00625849">
        <w:rPr>
          <w:bCs/>
          <w:lang w:val="sr-Latn-CS"/>
        </w:rPr>
        <w:t>Klijent</w:t>
      </w:r>
      <w:r w:rsidR="006354DC">
        <w:rPr>
          <w:bCs/>
          <w:lang w:val="sr-Latn-CS"/>
        </w:rPr>
        <w:t>.</w:t>
      </w:r>
    </w:p>
    <w:p w:rsidR="00625849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Da je klijent već rezervisao neku uslugu u salonu.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E321BC" w:rsidRPr="00E321BC" w:rsidRDefault="00E321BC" w:rsidP="00E321BC">
      <w:pPr>
        <w:pStyle w:val="BodyText"/>
        <w:keepNext/>
        <w:numPr>
          <w:ilvl w:val="0"/>
          <w:numId w:val="30"/>
        </w:numPr>
        <w:ind w:left="1440"/>
        <w:rPr>
          <w:bCs/>
          <w:lang w:val="sr-Latn-CS"/>
        </w:rPr>
      </w:pPr>
      <w:r w:rsidRPr="00E321BC">
        <w:rPr>
          <w:bCs/>
          <w:lang w:val="sr-Latn-CS"/>
        </w:rPr>
        <w:t xml:space="preserve">Klijent ide na stranicu za rezervacijama. </w:t>
      </w:r>
    </w:p>
    <w:p w:rsidR="00E321BC" w:rsidRPr="00E321BC" w:rsidRDefault="00E321BC" w:rsidP="00E321BC">
      <w:pPr>
        <w:pStyle w:val="BodyText"/>
        <w:keepNext/>
        <w:numPr>
          <w:ilvl w:val="0"/>
          <w:numId w:val="30"/>
        </w:numPr>
        <w:ind w:left="1440"/>
        <w:rPr>
          <w:bCs/>
          <w:lang w:val="sr-Latn-CS"/>
        </w:rPr>
      </w:pPr>
      <w:r w:rsidRPr="00E321BC">
        <w:rPr>
          <w:bCs/>
          <w:lang w:val="sr-Latn-CS"/>
        </w:rPr>
        <w:t>Klikom na „Obriši zahtev“, može da obriše zahtev za uslugom.</w:t>
      </w:r>
    </w:p>
    <w:p w:rsidR="00E321BC" w:rsidRPr="00E321BC" w:rsidRDefault="00E321BC" w:rsidP="00E321BC">
      <w:pPr>
        <w:pStyle w:val="BodyText"/>
        <w:keepNext/>
        <w:numPr>
          <w:ilvl w:val="0"/>
          <w:numId w:val="30"/>
        </w:numPr>
        <w:ind w:left="1440"/>
        <w:rPr>
          <w:bCs/>
          <w:lang w:val="sr-Latn-CS"/>
        </w:rPr>
      </w:pPr>
      <w:r w:rsidRPr="00E321BC">
        <w:rPr>
          <w:bCs/>
          <w:lang w:val="sr-Latn-CS"/>
        </w:rPr>
        <w:t>Ažurira se lista zahteva.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Nema</w:t>
      </w:r>
      <w:r w:rsidR="00E321BC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Klijent briše zahtev i</w:t>
      </w:r>
      <w:r w:rsidR="00E321BC">
        <w:rPr>
          <w:bCs/>
          <w:lang w:val="sr-Latn-CS"/>
        </w:rPr>
        <w:t xml:space="preserve"> ažurira se lista zahteva</w:t>
      </w:r>
      <w:r w:rsidRPr="00D40891">
        <w:rPr>
          <w:bCs/>
          <w:lang w:val="sr-Latn-CS"/>
        </w:rPr>
        <w:t xml:space="preserve"> kod salona. </w:t>
      </w:r>
    </w:p>
    <w:p w:rsidR="00A92EA2" w:rsidRPr="001157A4" w:rsidRDefault="002F7C7A" w:rsidP="001157A4">
      <w:pPr>
        <w:pStyle w:val="Heading2"/>
        <w:numPr>
          <w:ilvl w:val="0"/>
          <w:numId w:val="0"/>
        </w:numPr>
        <w:ind w:left="720" w:hanging="720"/>
      </w:pPr>
      <w:bookmarkStart w:id="34" w:name="_Toc131688243"/>
      <w:r>
        <w:t>6.24</w:t>
      </w:r>
      <w:r w:rsidR="00A92EA2" w:rsidRPr="001157A4">
        <w:tab/>
        <w:t>Postavljanje pitanja</w:t>
      </w:r>
      <w:bookmarkEnd w:id="34"/>
      <w:r w:rsidR="00A92EA2" w:rsidRPr="001157A4">
        <w:t xml:space="preserve"> 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Kratak opis: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D40891">
        <w:rPr>
          <w:lang w:val="sr-Latn-CS"/>
        </w:rPr>
        <w:t>Klijent ima opciju da postavi pitanje salonima</w:t>
      </w:r>
      <w:r w:rsidR="00E321BC">
        <w:rPr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D40891">
        <w:rPr>
          <w:bCs/>
          <w:lang w:val="sr-Latn-CS"/>
        </w:rPr>
        <w:t>Klijent</w:t>
      </w:r>
      <w:r w:rsidR="00E321BC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D40891">
        <w:rPr>
          <w:bCs/>
          <w:lang w:val="sr-Latn-CS"/>
        </w:rPr>
        <w:t>Klijent je prijavljen.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D40891" w:rsidRDefault="00A92EA2" w:rsidP="004C358A">
      <w:pPr>
        <w:pStyle w:val="BodyText"/>
        <w:keepNext/>
        <w:numPr>
          <w:ilvl w:val="0"/>
          <w:numId w:val="21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Klijent bira opciju „Postavi pitanje“ iz menija za određeni salon.</w:t>
      </w:r>
    </w:p>
    <w:p w:rsidR="00A92EA2" w:rsidRPr="00D40891" w:rsidRDefault="00A92EA2" w:rsidP="004C358A">
      <w:pPr>
        <w:pStyle w:val="BodyText"/>
        <w:keepNext/>
        <w:numPr>
          <w:ilvl w:val="0"/>
          <w:numId w:val="21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Prikazuje se forma gde klijent može da postavi pitanje.</w:t>
      </w:r>
    </w:p>
    <w:p w:rsidR="00A92EA2" w:rsidRPr="00D40891" w:rsidRDefault="00A92EA2" w:rsidP="004C358A">
      <w:pPr>
        <w:pStyle w:val="BodyText"/>
        <w:keepNext/>
        <w:numPr>
          <w:ilvl w:val="0"/>
          <w:numId w:val="21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Klijent bira opciju „Postavi“.</w:t>
      </w:r>
    </w:p>
    <w:p w:rsidR="00A92EA2" w:rsidRPr="00D40891" w:rsidRDefault="00A92EA2" w:rsidP="004C358A">
      <w:pPr>
        <w:pStyle w:val="BodyText"/>
        <w:keepNext/>
        <w:numPr>
          <w:ilvl w:val="0"/>
          <w:numId w:val="21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Pitanje se prosleđuje salonu i klijent čeka odgovor.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E321BC" w:rsidRDefault="00D40891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 xml:space="preserve">Nema. 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Omogućena komunikacija između klijenta i salona.</w:t>
      </w:r>
    </w:p>
    <w:p w:rsidR="00E321BC" w:rsidRPr="00D40891" w:rsidRDefault="00E321BC" w:rsidP="00A92EA2">
      <w:pPr>
        <w:pStyle w:val="BodyText"/>
        <w:keepNext/>
        <w:rPr>
          <w:bCs/>
          <w:lang w:val="sr-Latn-CS"/>
        </w:rPr>
      </w:pPr>
    </w:p>
    <w:p w:rsidR="00D40891" w:rsidRDefault="002F7C7A" w:rsidP="002F7C7A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35" w:name="_Toc131688244"/>
      <w:r>
        <w:rPr>
          <w:lang w:val="sr-Latn-CS"/>
        </w:rPr>
        <w:lastRenderedPageBreak/>
        <w:t>6.25</w:t>
      </w:r>
      <w:r w:rsidR="00A92EA2" w:rsidRPr="00D40891">
        <w:rPr>
          <w:lang w:val="sr-Latn-CS"/>
        </w:rPr>
        <w:tab/>
        <w:t>Ocenjivanje salona</w:t>
      </w:r>
      <w:bookmarkEnd w:id="35"/>
      <w:r w:rsidR="00A92EA2" w:rsidRPr="00D40891">
        <w:rPr>
          <w:lang w:val="sr-Latn-CS"/>
        </w:rPr>
        <w:t xml:space="preserve"> 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E321BC" w:rsidRDefault="00A92EA2" w:rsidP="00E321BC">
      <w:pPr>
        <w:spacing w:after="120"/>
        <w:ind w:firstLine="720"/>
        <w:rPr>
          <w:lang w:val="sr-Latn-CS"/>
        </w:rPr>
      </w:pPr>
      <w:r w:rsidRPr="00D40891">
        <w:rPr>
          <w:lang w:val="sr-Latn-CS"/>
        </w:rPr>
        <w:t>Klijent može da oceni salon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E321BC" w:rsidRDefault="00A92EA2" w:rsidP="00E321BC">
      <w:pPr>
        <w:spacing w:after="120"/>
        <w:ind w:firstLine="720"/>
        <w:rPr>
          <w:bCs/>
          <w:lang w:val="sr-Latn-CS"/>
        </w:rPr>
      </w:pPr>
      <w:r w:rsidRPr="00D40891">
        <w:rPr>
          <w:bCs/>
          <w:lang w:val="sr-Latn-CS"/>
        </w:rPr>
        <w:t>Klijent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E321BC" w:rsidRDefault="00A92EA2" w:rsidP="00E321BC">
      <w:pPr>
        <w:spacing w:after="120"/>
        <w:ind w:firstLine="720"/>
        <w:rPr>
          <w:bCs/>
          <w:lang w:val="sr-Latn-CS"/>
        </w:rPr>
      </w:pPr>
      <w:r w:rsidRPr="00D40891">
        <w:rPr>
          <w:bCs/>
          <w:lang w:val="sr-Latn-CS"/>
        </w:rPr>
        <w:t xml:space="preserve">Ulogovan klijent. 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E321BC" w:rsidRPr="00E321BC" w:rsidRDefault="00A92EA2" w:rsidP="00E321BC">
      <w:pPr>
        <w:pStyle w:val="ListParagraph"/>
        <w:numPr>
          <w:ilvl w:val="0"/>
          <w:numId w:val="31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E321BC">
        <w:rPr>
          <w:rFonts w:ascii="Times New Roman" w:hAnsi="Times New Roman" w:cs="Times New Roman"/>
          <w:bCs/>
          <w:sz w:val="20"/>
          <w:szCs w:val="20"/>
          <w:lang w:val="sr-Latn-CS"/>
        </w:rPr>
        <w:t>Klijent bira opciju „Oceni salon“ iz menija za određeni salon.</w:t>
      </w:r>
    </w:p>
    <w:p w:rsidR="00E321BC" w:rsidRPr="00E321BC" w:rsidRDefault="00A92EA2" w:rsidP="00E321BC">
      <w:pPr>
        <w:pStyle w:val="ListParagraph"/>
        <w:numPr>
          <w:ilvl w:val="0"/>
          <w:numId w:val="31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E321BC">
        <w:rPr>
          <w:rFonts w:ascii="Times New Roman" w:hAnsi="Times New Roman" w:cs="Times New Roman"/>
          <w:bCs/>
          <w:sz w:val="20"/>
          <w:szCs w:val="20"/>
          <w:lang w:val="sr-Latn-CS"/>
        </w:rPr>
        <w:t>Prikazuje se forma gde klijent može da oceni salon.</w:t>
      </w:r>
    </w:p>
    <w:p w:rsidR="00E321BC" w:rsidRPr="00E321BC" w:rsidRDefault="00E321BC" w:rsidP="00E321BC">
      <w:pPr>
        <w:pStyle w:val="ListParagraph"/>
        <w:numPr>
          <w:ilvl w:val="0"/>
          <w:numId w:val="31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E321BC">
        <w:rPr>
          <w:rFonts w:ascii="Times New Roman" w:hAnsi="Times New Roman" w:cs="Times New Roman"/>
          <w:bCs/>
          <w:sz w:val="20"/>
          <w:szCs w:val="20"/>
          <w:lang w:val="sr-Latn-CS"/>
        </w:rPr>
        <w:t>Klijent bira opciju „Postavi“.</w:t>
      </w:r>
    </w:p>
    <w:p w:rsidR="00E321BC" w:rsidRPr="00E321BC" w:rsidRDefault="00A92EA2" w:rsidP="00E321BC">
      <w:pPr>
        <w:pStyle w:val="ListParagraph"/>
        <w:numPr>
          <w:ilvl w:val="0"/>
          <w:numId w:val="31"/>
        </w:numPr>
        <w:spacing w:after="120" w:line="360" w:lineRule="atLeast"/>
        <w:rPr>
          <w:rFonts w:ascii="Times New Roman" w:hAnsi="Times New Roman" w:cs="Times New Roman"/>
          <w:bCs/>
          <w:sz w:val="20"/>
          <w:szCs w:val="20"/>
          <w:lang w:val="sr-Latn-CS"/>
        </w:rPr>
      </w:pPr>
      <w:r w:rsidRPr="00E321BC">
        <w:rPr>
          <w:rFonts w:ascii="Times New Roman" w:hAnsi="Times New Roman" w:cs="Times New Roman"/>
          <w:bCs/>
          <w:sz w:val="20"/>
          <w:szCs w:val="20"/>
          <w:lang w:val="sr-Latn-CS"/>
        </w:rPr>
        <w:t>Ocena se prosleđuje za taj salon.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E321BC" w:rsidRDefault="00A92EA2" w:rsidP="00E321BC">
      <w:pPr>
        <w:spacing w:after="120"/>
        <w:ind w:firstLine="720"/>
        <w:rPr>
          <w:bCs/>
          <w:lang w:val="sr-Latn-CS"/>
        </w:rPr>
      </w:pPr>
      <w:r w:rsidRPr="00D40891">
        <w:rPr>
          <w:bCs/>
          <w:lang w:val="sr-Latn-CS"/>
        </w:rPr>
        <w:t>Nema</w:t>
      </w:r>
    </w:p>
    <w:p w:rsidR="00E321BC" w:rsidRDefault="00A92EA2" w:rsidP="00E321BC">
      <w:pPr>
        <w:spacing w:after="120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E321BC" w:rsidRPr="00E321BC" w:rsidRDefault="006354DC" w:rsidP="00E321BC">
      <w:pPr>
        <w:spacing w:after="120"/>
        <w:ind w:firstLine="720"/>
        <w:rPr>
          <w:bCs/>
          <w:lang w:val="sr-Latn-CS"/>
        </w:rPr>
      </w:pPr>
      <w:r>
        <w:rPr>
          <w:bCs/>
          <w:lang w:val="sr-Latn-CS"/>
        </w:rPr>
        <w:t>Klijent je ocenio odabrani salon.</w:t>
      </w:r>
    </w:p>
    <w:p w:rsidR="00E321BC" w:rsidRPr="002F7C7A" w:rsidRDefault="00F81439" w:rsidP="00E321BC">
      <w:pPr>
        <w:pStyle w:val="Heading2"/>
        <w:numPr>
          <w:ilvl w:val="0"/>
          <w:numId w:val="0"/>
        </w:numPr>
        <w:ind w:left="720" w:hanging="720"/>
      </w:pPr>
      <w:bookmarkStart w:id="36" w:name="_Toc131688245"/>
      <w:r>
        <w:t>6.26</w:t>
      </w:r>
      <w:r w:rsidR="00A92EA2" w:rsidRPr="002F7C7A">
        <w:tab/>
      </w:r>
      <w:r w:rsidR="00E321BC" w:rsidRPr="002F7C7A">
        <w:t>Obriši klijenta</w:t>
      </w:r>
      <w:bookmarkEnd w:id="36"/>
      <w:r w:rsidR="00E321BC" w:rsidRPr="002F7C7A">
        <w:t xml:space="preserve"> </w:t>
      </w:r>
    </w:p>
    <w:p w:rsidR="00E321BC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E321BC" w:rsidRPr="00D40891" w:rsidRDefault="00E321BC" w:rsidP="00E321BC">
      <w:pPr>
        <w:pStyle w:val="BodyText"/>
        <w:keepNext/>
        <w:rPr>
          <w:bCs/>
          <w:lang w:val="sr-Latn-CS"/>
        </w:rPr>
      </w:pPr>
      <w:r w:rsidRPr="00D40891">
        <w:rPr>
          <w:lang w:val="sr-Latn-CS"/>
        </w:rPr>
        <w:t>Administrator može da briše profile klijenata</w:t>
      </w:r>
      <w:r>
        <w:rPr>
          <w:lang w:val="sr-Latn-CS"/>
        </w:rPr>
        <w:t>.</w:t>
      </w:r>
    </w:p>
    <w:p w:rsidR="00E321BC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E321BC" w:rsidRPr="00D40891" w:rsidRDefault="00E321BC" w:rsidP="00E321BC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Administrator</w:t>
      </w:r>
      <w:r>
        <w:rPr>
          <w:bCs/>
          <w:lang w:val="sr-Latn-CS"/>
        </w:rPr>
        <w:t>.</w:t>
      </w:r>
    </w:p>
    <w:p w:rsidR="00E321BC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E321BC" w:rsidRPr="00D40891" w:rsidRDefault="00E321BC" w:rsidP="00E321BC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Ulogovan adminitrsator</w:t>
      </w:r>
      <w:r>
        <w:rPr>
          <w:bCs/>
          <w:lang w:val="sr-Latn-CS"/>
        </w:rPr>
        <w:t>.</w:t>
      </w:r>
    </w:p>
    <w:p w:rsidR="00E321BC" w:rsidRPr="00A92EA2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E321BC" w:rsidRPr="00D40891" w:rsidRDefault="00E321BC" w:rsidP="00E321BC">
      <w:pPr>
        <w:pStyle w:val="BodyText"/>
        <w:keepNext/>
        <w:numPr>
          <w:ilvl w:val="0"/>
          <w:numId w:val="23"/>
        </w:numPr>
        <w:rPr>
          <w:bCs/>
          <w:lang w:val="sr-Latn-CS"/>
        </w:rPr>
      </w:pPr>
      <w:r w:rsidRPr="00D40891">
        <w:rPr>
          <w:bCs/>
          <w:lang w:val="sr-Latn-CS"/>
        </w:rPr>
        <w:t>Administrator ima uvid u listu klijenata</w:t>
      </w:r>
      <w:r>
        <w:rPr>
          <w:bCs/>
          <w:lang w:val="sr-Latn-CS"/>
        </w:rPr>
        <w:t xml:space="preserve">. </w:t>
      </w:r>
    </w:p>
    <w:p w:rsidR="00E321BC" w:rsidRPr="00D40891" w:rsidRDefault="00E321BC" w:rsidP="00E321BC">
      <w:pPr>
        <w:pStyle w:val="BodyText"/>
        <w:keepNext/>
        <w:numPr>
          <w:ilvl w:val="0"/>
          <w:numId w:val="23"/>
        </w:numPr>
        <w:rPr>
          <w:bCs/>
          <w:lang w:val="sr-Latn-CS"/>
        </w:rPr>
      </w:pPr>
      <w:r w:rsidRPr="00D40891">
        <w:rPr>
          <w:bCs/>
          <w:lang w:val="sr-Latn-CS"/>
        </w:rPr>
        <w:t>Klikom na opciju „Obriši klijenta“, briše klijenta.</w:t>
      </w:r>
    </w:p>
    <w:p w:rsidR="00E321BC" w:rsidRPr="00D40891" w:rsidRDefault="00BB1DEB" w:rsidP="00E321BC">
      <w:pPr>
        <w:pStyle w:val="BodyText"/>
        <w:keepNext/>
        <w:numPr>
          <w:ilvl w:val="0"/>
          <w:numId w:val="23"/>
        </w:numPr>
        <w:rPr>
          <w:bCs/>
          <w:lang w:val="sr-Latn-CS"/>
        </w:rPr>
      </w:pPr>
      <w:r w:rsidRPr="00EB2A94">
        <w:rPr>
          <w:bCs/>
          <w:lang w:val="sr-Latn-CS"/>
        </w:rPr>
        <w:t>Ažu</w:t>
      </w:r>
      <w:r>
        <w:rPr>
          <w:bCs/>
          <w:lang w:val="sr-Latn-CS"/>
        </w:rPr>
        <w:t>ranje se lista klijenata u bazi podataka</w:t>
      </w:r>
      <w:r w:rsidRPr="00EB2A94">
        <w:rPr>
          <w:bCs/>
          <w:lang w:val="sr-Latn-CS"/>
        </w:rPr>
        <w:t>.</w:t>
      </w:r>
    </w:p>
    <w:p w:rsidR="00E321BC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E321BC" w:rsidRPr="00D40891" w:rsidRDefault="00E321BC" w:rsidP="00E321BC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Nema</w:t>
      </w:r>
      <w:r>
        <w:rPr>
          <w:bCs/>
          <w:lang w:val="sr-Latn-CS"/>
        </w:rPr>
        <w:t>.</w:t>
      </w:r>
    </w:p>
    <w:p w:rsidR="00E321BC" w:rsidRDefault="00E321BC" w:rsidP="00E321BC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E321BC" w:rsidRDefault="00E321BC" w:rsidP="00E321BC">
      <w:pPr>
        <w:pStyle w:val="BodyText"/>
        <w:keepNext/>
      </w:pPr>
      <w:r w:rsidRPr="00D40891">
        <w:rPr>
          <w:bCs/>
          <w:lang w:val="sr-Latn-CS"/>
        </w:rPr>
        <w:t>Brisanjem profila klijenta od strane administratora, klijentu se onemogućava prijavljivanje na sajt.</w:t>
      </w:r>
    </w:p>
    <w:p w:rsidR="00D40891" w:rsidRDefault="00D40891" w:rsidP="00E321BC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</w:p>
    <w:p w:rsidR="00E321BC" w:rsidRPr="00E321BC" w:rsidRDefault="00E321BC" w:rsidP="00E321BC"/>
    <w:p w:rsidR="00A92EA2" w:rsidRPr="00D40891" w:rsidRDefault="00F81439" w:rsidP="002F7C7A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37" w:name="_Toc131688246"/>
      <w:r>
        <w:rPr>
          <w:lang w:val="sr-Latn-CS"/>
        </w:rPr>
        <w:lastRenderedPageBreak/>
        <w:t>6.27</w:t>
      </w:r>
      <w:r w:rsidR="00A92EA2" w:rsidRPr="00D40891">
        <w:rPr>
          <w:lang w:val="sr-Latn-CS"/>
        </w:rPr>
        <w:tab/>
        <w:t>Obriši salon</w:t>
      </w:r>
      <w:bookmarkEnd w:id="37"/>
      <w:r w:rsidR="00A92EA2" w:rsidRPr="00D40891">
        <w:rPr>
          <w:lang w:val="sr-Latn-CS"/>
        </w:rPr>
        <w:t xml:space="preserve"> 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Kratak opis: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D40891">
        <w:rPr>
          <w:bCs/>
          <w:lang w:val="sr-Latn-CS"/>
        </w:rPr>
        <w:t xml:space="preserve">Administrator može </w:t>
      </w:r>
      <w:r w:rsidRPr="00D40891">
        <w:rPr>
          <w:lang w:val="sr-Latn-CS"/>
        </w:rPr>
        <w:t>da briše profile salona</w:t>
      </w:r>
      <w:r w:rsidR="00BB1DEB">
        <w:rPr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Administrator</w:t>
      </w:r>
      <w:r w:rsidR="00BB1DEB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Ulogovan adminitrsator</w:t>
      </w:r>
      <w:r w:rsidR="00BB1DEB">
        <w:rPr>
          <w:bCs/>
          <w:lang w:val="sr-Latn-CS"/>
        </w:rPr>
        <w:t>.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D40891" w:rsidRDefault="00A92EA2" w:rsidP="004C358A">
      <w:pPr>
        <w:pStyle w:val="BodyText"/>
        <w:keepNext/>
        <w:numPr>
          <w:ilvl w:val="0"/>
          <w:numId w:val="24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Administrator ima uvid u profile salona.</w:t>
      </w:r>
    </w:p>
    <w:p w:rsidR="00A92EA2" w:rsidRDefault="00A92EA2" w:rsidP="004C358A">
      <w:pPr>
        <w:pStyle w:val="BodyText"/>
        <w:keepNext/>
        <w:numPr>
          <w:ilvl w:val="0"/>
          <w:numId w:val="24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Klikom na opciju „Obriši salon“, briše salon.</w:t>
      </w:r>
    </w:p>
    <w:p w:rsidR="00BB1DEB" w:rsidRPr="00D40891" w:rsidRDefault="00BB1DEB" w:rsidP="004C358A">
      <w:pPr>
        <w:pStyle w:val="BodyText"/>
        <w:keepNext/>
        <w:numPr>
          <w:ilvl w:val="0"/>
          <w:numId w:val="24"/>
        </w:numPr>
        <w:ind w:left="1440"/>
        <w:rPr>
          <w:bCs/>
          <w:lang w:val="sr-Latn-CS"/>
        </w:rPr>
      </w:pPr>
      <w:r w:rsidRPr="00EB2A94">
        <w:rPr>
          <w:bCs/>
          <w:lang w:val="sr-Latn-CS"/>
        </w:rPr>
        <w:t>Ažuranje se lista salona u bazi podataka.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Nema</w:t>
      </w:r>
      <w:r w:rsidR="00BB1DEB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Brisanjem profila salona od strane administratora, radnicima salona se onemogućava prijavljivanje na sajt i salon se briše iz baze podataka.</w:t>
      </w:r>
    </w:p>
    <w:p w:rsidR="00A92EA2" w:rsidRPr="002F7C7A" w:rsidRDefault="00F81439" w:rsidP="002F7C7A">
      <w:pPr>
        <w:pStyle w:val="Heading2"/>
        <w:numPr>
          <w:ilvl w:val="0"/>
          <w:numId w:val="0"/>
        </w:numPr>
        <w:ind w:left="720" w:hanging="720"/>
      </w:pPr>
      <w:bookmarkStart w:id="38" w:name="_Toc131688247"/>
      <w:r>
        <w:t>6.28</w:t>
      </w:r>
      <w:r w:rsidR="00A92EA2" w:rsidRPr="002F7C7A">
        <w:tab/>
        <w:t>Dodaj kategoriju</w:t>
      </w:r>
      <w:bookmarkEnd w:id="38"/>
      <w:r w:rsidR="00A92EA2" w:rsidRPr="002F7C7A">
        <w:t xml:space="preserve"> 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4A7365" w:rsidRPr="004A7365" w:rsidRDefault="004A7365" w:rsidP="004A7365">
      <w:pPr>
        <w:ind w:firstLine="720"/>
      </w:pPr>
      <w:r>
        <w:t>Administrator m</w:t>
      </w:r>
      <w:r w:rsidRPr="00AC174E">
        <w:t>ože da dodaje nove kategorije proizvoda koje saloni mogu da biraju</w:t>
      </w:r>
      <w: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Administrator</w:t>
      </w:r>
      <w:r w:rsidR="00BB1DEB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D40891">
        <w:rPr>
          <w:bCs/>
          <w:lang w:val="sr-Latn-CS"/>
        </w:rPr>
        <w:t>Ulogovan adminitrsator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D40891" w:rsidRDefault="00A92EA2" w:rsidP="004C358A">
      <w:pPr>
        <w:pStyle w:val="BodyText"/>
        <w:keepNext/>
        <w:numPr>
          <w:ilvl w:val="0"/>
          <w:numId w:val="25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Administrator ima uvid u kategorije koje saloni mogu da nude.</w:t>
      </w:r>
    </w:p>
    <w:p w:rsidR="00A92EA2" w:rsidRPr="00D40891" w:rsidRDefault="00A92EA2" w:rsidP="004C358A">
      <w:pPr>
        <w:pStyle w:val="BodyText"/>
        <w:keepNext/>
        <w:numPr>
          <w:ilvl w:val="0"/>
          <w:numId w:val="25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Administrator ima opciju „Dodaj kategoriju“.</w:t>
      </w:r>
    </w:p>
    <w:p w:rsidR="00A92EA2" w:rsidRPr="00D40891" w:rsidRDefault="00A92EA2" w:rsidP="004C358A">
      <w:pPr>
        <w:pStyle w:val="BodyText"/>
        <w:keepNext/>
        <w:numPr>
          <w:ilvl w:val="0"/>
          <w:numId w:val="25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Prikazuje se forma u kojoj administrator može da doda kategoriju.</w:t>
      </w:r>
    </w:p>
    <w:p w:rsidR="00A92EA2" w:rsidRPr="00D40891" w:rsidRDefault="00A92EA2" w:rsidP="004C358A">
      <w:pPr>
        <w:pStyle w:val="BodyText"/>
        <w:keepNext/>
        <w:numPr>
          <w:ilvl w:val="0"/>
          <w:numId w:val="25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Klikom na opciju „Dodaj“,  dodaje tu kategoriju.</w:t>
      </w:r>
    </w:p>
    <w:p w:rsidR="00A92EA2" w:rsidRPr="00D40891" w:rsidRDefault="00A92EA2" w:rsidP="004C358A">
      <w:pPr>
        <w:pStyle w:val="BodyText"/>
        <w:keepNext/>
        <w:numPr>
          <w:ilvl w:val="0"/>
          <w:numId w:val="25"/>
        </w:numPr>
        <w:ind w:left="1440"/>
        <w:rPr>
          <w:bCs/>
          <w:lang w:val="sr-Latn-CS"/>
        </w:rPr>
      </w:pPr>
      <w:r w:rsidRPr="00D40891">
        <w:rPr>
          <w:bCs/>
          <w:lang w:val="sr-Latn-CS"/>
        </w:rPr>
        <w:t>Ažuranje baze podataka za kategorije proizvoda koje saloni mogu da nude.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Nema</w:t>
      </w:r>
      <w:r w:rsidR="00BB1DEB">
        <w:rPr>
          <w:bCs/>
          <w:lang w:val="sr-Latn-CS"/>
        </w:rPr>
        <w:t>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2F7C7A" w:rsidRDefault="002F7C7A" w:rsidP="002F7C7A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lang w:val="sr-Latn-CS"/>
        </w:rPr>
      </w:pPr>
      <w:bookmarkStart w:id="39" w:name="_Toc131613897"/>
      <w:bookmarkStart w:id="40" w:name="_Toc131683105"/>
      <w:bookmarkStart w:id="41" w:name="_Toc131688248"/>
      <w:r w:rsidRPr="002F7C7A">
        <w:rPr>
          <w:rFonts w:ascii="Times New Roman" w:hAnsi="Times New Roman" w:cs="Times New Roman"/>
          <w:b w:val="0"/>
          <w:lang w:val="sr-Latn-CS"/>
        </w:rPr>
        <w:t>Administrator je dodao novu kategoriju koju saloni mogu da biraju kao opciju za svoje proizvode.</w:t>
      </w:r>
      <w:bookmarkEnd w:id="39"/>
      <w:bookmarkEnd w:id="40"/>
      <w:bookmarkEnd w:id="41"/>
    </w:p>
    <w:p w:rsidR="002F7C7A" w:rsidRPr="002F7C7A" w:rsidRDefault="002F7C7A" w:rsidP="002F7C7A">
      <w:pPr>
        <w:rPr>
          <w:lang w:val="sr-Latn-CS"/>
        </w:rPr>
      </w:pPr>
    </w:p>
    <w:p w:rsidR="00A92EA2" w:rsidRPr="002F7C7A" w:rsidRDefault="00F81439" w:rsidP="002F7C7A">
      <w:pPr>
        <w:pStyle w:val="Heading2"/>
        <w:numPr>
          <w:ilvl w:val="0"/>
          <w:numId w:val="0"/>
        </w:numPr>
        <w:ind w:left="720" w:hanging="720"/>
      </w:pPr>
      <w:bookmarkStart w:id="42" w:name="_Toc131688249"/>
      <w:r>
        <w:lastRenderedPageBreak/>
        <w:t>6.29</w:t>
      </w:r>
      <w:r w:rsidR="00A92EA2" w:rsidRPr="002F7C7A">
        <w:tab/>
        <w:t>Obriši kategoriju</w:t>
      </w:r>
      <w:bookmarkEnd w:id="42"/>
      <w:r w:rsidR="00A92EA2" w:rsidRPr="002F7C7A">
        <w:t xml:space="preserve"> 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Kratak opis: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lang w:val="sr-Latn-CS"/>
        </w:rPr>
        <w:t>Administrator može da obriše neku od postojećih kategorija proizvoda koje saloni mogu da biraju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Akteri: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Administrator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Preduslovi: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Ulogovan adminitrsator</w:t>
      </w:r>
    </w:p>
    <w:p w:rsidR="00A92EA2" w:rsidRPr="00A92EA2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>Osnovni tok:</w:t>
      </w:r>
    </w:p>
    <w:p w:rsidR="00A92EA2" w:rsidRPr="00D40891" w:rsidRDefault="00A92EA2" w:rsidP="004C358A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 w:rsidRPr="00D40891">
        <w:rPr>
          <w:bCs/>
          <w:lang w:val="sr-Latn-CS"/>
        </w:rPr>
        <w:t>Administrator ima uvid u kategorije proivoda koje saloni mogu da nude.</w:t>
      </w:r>
    </w:p>
    <w:p w:rsidR="00A92EA2" w:rsidRPr="00D40891" w:rsidRDefault="00A92EA2" w:rsidP="004C358A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 w:rsidRPr="00D40891">
        <w:rPr>
          <w:bCs/>
          <w:lang w:val="sr-Latn-CS"/>
        </w:rPr>
        <w:t>Za svaku kategoriju, administrator ima opciju „Obriši“.</w:t>
      </w:r>
    </w:p>
    <w:p w:rsidR="00A92EA2" w:rsidRPr="00D40891" w:rsidRDefault="00A92EA2" w:rsidP="004C358A">
      <w:pPr>
        <w:pStyle w:val="BodyText"/>
        <w:keepNext/>
        <w:numPr>
          <w:ilvl w:val="0"/>
          <w:numId w:val="26"/>
        </w:numPr>
        <w:rPr>
          <w:bCs/>
          <w:lang w:val="sr-Latn-CS"/>
        </w:rPr>
      </w:pPr>
      <w:r w:rsidRPr="00D40891">
        <w:rPr>
          <w:bCs/>
          <w:lang w:val="sr-Latn-CS"/>
        </w:rPr>
        <w:t>Ažuranje baze podataka za kategorije proizvoda koje saloni mogu da nude.</w:t>
      </w:r>
    </w:p>
    <w:p w:rsidR="00D40891" w:rsidRDefault="00A92EA2" w:rsidP="00A92EA2">
      <w:pPr>
        <w:pStyle w:val="BodyText"/>
        <w:keepNext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Izuzeci: </w:t>
      </w:r>
    </w:p>
    <w:p w:rsidR="00A92EA2" w:rsidRPr="00D40891" w:rsidRDefault="00A92EA2" w:rsidP="00A92EA2">
      <w:pPr>
        <w:pStyle w:val="BodyText"/>
        <w:keepNext/>
        <w:rPr>
          <w:bCs/>
          <w:lang w:val="sr-Latn-CS"/>
        </w:rPr>
      </w:pPr>
      <w:r w:rsidRPr="00D40891">
        <w:rPr>
          <w:bCs/>
          <w:lang w:val="sr-Latn-CS"/>
        </w:rPr>
        <w:t>Nema</w:t>
      </w:r>
    </w:p>
    <w:p w:rsidR="00D40891" w:rsidRDefault="00A92EA2" w:rsidP="00A92EA2">
      <w:pPr>
        <w:widowControl/>
        <w:spacing w:after="160" w:line="259" w:lineRule="auto"/>
        <w:ind w:firstLine="720"/>
        <w:rPr>
          <w:b/>
          <w:bCs/>
          <w:lang w:val="sr-Latn-CS"/>
        </w:rPr>
      </w:pPr>
      <w:r w:rsidRPr="00A92EA2">
        <w:rPr>
          <w:b/>
          <w:bCs/>
          <w:lang w:val="sr-Latn-CS"/>
        </w:rPr>
        <w:t xml:space="preserve">Posledice: </w:t>
      </w:r>
    </w:p>
    <w:p w:rsidR="00A92EA2" w:rsidRPr="00D40891" w:rsidRDefault="00A92EA2" w:rsidP="00A92EA2">
      <w:pPr>
        <w:widowControl/>
        <w:spacing w:after="160" w:line="259" w:lineRule="auto"/>
        <w:ind w:firstLine="720"/>
        <w:rPr>
          <w:color w:val="FF0000"/>
          <w:lang w:val="sr-Latn-CS"/>
        </w:rPr>
      </w:pPr>
      <w:r w:rsidRPr="00D40891">
        <w:rPr>
          <w:bCs/>
          <w:lang w:val="sr-Latn-CS"/>
        </w:rPr>
        <w:t>Brisanje kategorija proizvoda ako su suvišne ili slično u šta administrator ima uvid.</w:t>
      </w:r>
    </w:p>
    <w:p w:rsidR="000A1EB6" w:rsidRPr="001F33C5" w:rsidRDefault="000A1EB6" w:rsidP="001F33C5">
      <w:pPr>
        <w:keepLines/>
        <w:spacing w:after="120"/>
        <w:ind w:left="720"/>
        <w:jc w:val="both"/>
      </w:pPr>
    </w:p>
    <w:p w:rsidR="006E5E1D" w:rsidRPr="00A92EA2" w:rsidRDefault="00A92EA2" w:rsidP="00A92EA2">
      <w:pPr>
        <w:pStyle w:val="Heading1"/>
        <w:numPr>
          <w:ilvl w:val="0"/>
          <w:numId w:val="0"/>
        </w:numPr>
        <w:rPr>
          <w:lang w:val="sr-Latn-CS"/>
        </w:rPr>
      </w:pPr>
      <w:bookmarkStart w:id="43" w:name="_Toc131688250"/>
      <w:r w:rsidRPr="00A92EA2">
        <w:rPr>
          <w:lang w:val="sr-Latn-CS"/>
        </w:rPr>
        <w:t xml:space="preserve">7. </w:t>
      </w:r>
      <w:r w:rsidRPr="00A92EA2">
        <w:rPr>
          <w:lang w:val="sr-Latn-CS"/>
        </w:rPr>
        <w:tab/>
      </w:r>
      <w:r w:rsidR="006E5E1D" w:rsidRPr="00A92EA2">
        <w:rPr>
          <w:lang w:val="sr-Latn-CS"/>
        </w:rPr>
        <w:t>Dodatni zahtevi</w:t>
      </w:r>
      <w:bookmarkEnd w:id="43"/>
    </w:p>
    <w:p w:rsidR="00834900" w:rsidRPr="003372D3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4" w:name="_Toc131688251"/>
      <w:r>
        <w:rPr>
          <w:lang w:val="sr-Latn-CS"/>
        </w:rPr>
        <w:t xml:space="preserve">7.1 </w:t>
      </w:r>
      <w:r>
        <w:rPr>
          <w:lang w:val="sr-Latn-CS"/>
        </w:rPr>
        <w:tab/>
      </w:r>
      <w:r w:rsidR="00132780">
        <w:rPr>
          <w:lang w:val="sr-Latn-CS"/>
        </w:rPr>
        <w:t>Funkcionalnost</w:t>
      </w:r>
      <w:bookmarkEnd w:id="44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0072FB" w:rsidP="00DD0501">
      <w:pPr>
        <w:pStyle w:val="BodyText"/>
        <w:rPr>
          <w:lang w:val="sr-Latn-CS"/>
        </w:rPr>
      </w:pPr>
      <w:r w:rsidRPr="000072FB">
        <w:rPr>
          <w:b/>
          <w:lang w:val="sr-Latn-CS"/>
        </w:rPr>
        <w:t>PetPlanet</w:t>
      </w:r>
      <w:r>
        <w:rPr>
          <w:lang w:val="sr-Latn-CS"/>
        </w:rPr>
        <w:t xml:space="preserve">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5" w:name="_Toc131688252"/>
      <w:r>
        <w:rPr>
          <w:lang w:val="sr-Latn-CS"/>
        </w:rPr>
        <w:t>7.2</w:t>
      </w:r>
      <w:r>
        <w:rPr>
          <w:lang w:val="sr-Latn-CS"/>
        </w:rPr>
        <w:tab/>
      </w:r>
      <w:r w:rsidR="00834900">
        <w:rPr>
          <w:lang w:val="sr-Latn-CS"/>
        </w:rPr>
        <w:t>Upotrebivost</w:t>
      </w:r>
      <w:bookmarkEnd w:id="45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0072FB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Pr="000072FB">
        <w:rPr>
          <w:b/>
          <w:lang w:val="sr-Latn-CS"/>
        </w:rPr>
        <w:t>PetPlanet</w:t>
      </w:r>
      <w:r>
        <w:rPr>
          <w:lang w:val="sr-Latn-CS"/>
        </w:rPr>
        <w:t xml:space="preserve"> aplikacije će biti dizajnirana</w:t>
      </w:r>
      <w:r w:rsidR="00F220C7">
        <w:rPr>
          <w:lang w:val="sr-Latn-CS"/>
        </w:rPr>
        <w:t xml:space="preserve"> tako da bude omogućeno jednostavno i intuitivno korišćenje bez potrebe za organizovanjem dodatne obuke. </w:t>
      </w:r>
    </w:p>
    <w:p w:rsidR="00834900" w:rsidRPr="003372D3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6" w:name="_Toc131688253"/>
      <w:r>
        <w:rPr>
          <w:lang w:val="sr-Latn-CS"/>
        </w:rPr>
        <w:t>7.3</w:t>
      </w:r>
      <w:r>
        <w:rPr>
          <w:lang w:val="sr-Latn-CS"/>
        </w:rPr>
        <w:tab/>
      </w:r>
      <w:r w:rsidR="00834900">
        <w:rPr>
          <w:lang w:val="sr-Latn-CS"/>
        </w:rPr>
        <w:t>Pouzdanost</w:t>
      </w:r>
      <w:bookmarkEnd w:id="46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0072FB" w:rsidP="00456A20">
      <w:pPr>
        <w:pStyle w:val="BodyText"/>
        <w:rPr>
          <w:lang w:val="sr-Latn-CS"/>
        </w:rPr>
      </w:pPr>
      <w:r w:rsidRPr="000072FB">
        <w:rPr>
          <w:b/>
          <w:lang w:val="sr-Latn-CS"/>
        </w:rPr>
        <w:t>PetPlanet</w:t>
      </w:r>
      <w:r>
        <w:rPr>
          <w:lang w:val="sr-Latn-CS"/>
        </w:rPr>
        <w:t xml:space="preserve"> aplikacije će biti dostupna</w:t>
      </w:r>
      <w:r w:rsidR="00456A20">
        <w:rPr>
          <w:lang w:val="sr-Latn-CS"/>
        </w:rPr>
        <w:t xml:space="preserve"> 24 časa dnevno, 7 d</w:t>
      </w:r>
      <w:r>
        <w:rPr>
          <w:lang w:val="sr-Latn-CS"/>
        </w:rPr>
        <w:t>ana u nedelji. Vreme kada aplikacija nije dostupna</w:t>
      </w:r>
      <w:r w:rsidR="00456A20">
        <w:rPr>
          <w:lang w:val="sr-Latn-CS"/>
        </w:rPr>
        <w:t xml:space="preserve">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7" w:name="_Toc131688254"/>
      <w:r>
        <w:rPr>
          <w:lang w:val="sr-Latn-CS"/>
        </w:rPr>
        <w:t xml:space="preserve">7.4 </w:t>
      </w:r>
      <w:r>
        <w:rPr>
          <w:lang w:val="sr-Latn-CS"/>
        </w:rPr>
        <w:tab/>
      </w:r>
      <w:r w:rsidR="00834900">
        <w:rPr>
          <w:lang w:val="sr-Latn-CS"/>
        </w:rPr>
        <w:t>Performanse</w:t>
      </w:r>
      <w:bookmarkEnd w:id="4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0072FB" w:rsidRPr="00481C05" w:rsidRDefault="000072FB" w:rsidP="000072FB">
      <w:pPr>
        <w:pStyle w:val="BodyText"/>
        <w:rPr>
          <w:lang w:val="sr-Latn-RS"/>
        </w:rPr>
      </w:pPr>
      <w:r>
        <w:rPr>
          <w:lang w:val="sr-Latn-CS"/>
        </w:rPr>
        <w:t xml:space="preserve">Sistem </w:t>
      </w:r>
      <w:r>
        <w:rPr>
          <w:lang w:val="sr-Latn-RS"/>
        </w:rPr>
        <w:t>će u početku podržati manji broj korisnika, do 1000, što će zavisiti od trenutnog servera na kome se hostuje</w:t>
      </w:r>
      <w:r>
        <w:rPr>
          <w:lang w:val="sr-Latn-CS"/>
        </w:rPr>
        <w:t>. U planu će biti dodavanje novih kapaciteta za veći broj korisnika.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8" w:name="_Toc131688255"/>
      <w:r>
        <w:rPr>
          <w:lang w:val="sr-Latn-CS"/>
        </w:rPr>
        <w:t>7.5</w:t>
      </w:r>
      <w:r>
        <w:rPr>
          <w:lang w:val="sr-Latn-CS"/>
        </w:rPr>
        <w:tab/>
      </w:r>
      <w:r w:rsidR="00E41E1D">
        <w:rPr>
          <w:lang w:val="sr-Latn-CS"/>
        </w:rPr>
        <w:t>Podrška i održavanje</w:t>
      </w:r>
      <w:bookmarkEnd w:id="48"/>
    </w:p>
    <w:p w:rsidR="00834900" w:rsidRPr="000072FB" w:rsidRDefault="00E41E1D" w:rsidP="00E41E1D">
      <w:pPr>
        <w:pStyle w:val="BodyText"/>
        <w:rPr>
          <w:lang w:val="sr-Latn-CS"/>
        </w:rPr>
      </w:pPr>
      <w:r w:rsidRPr="000072FB">
        <w:rPr>
          <w:lang w:val="sr-Latn-CS"/>
        </w:rPr>
        <w:t>U ovom odeljku su specificirani zahtevi koji treba da poboljšaju stepen podrške i mogućnost održavanja sistema koji se razvija.</w:t>
      </w:r>
    </w:p>
    <w:p w:rsidR="00114E2C" w:rsidRPr="000072FB" w:rsidRDefault="000072FB" w:rsidP="00114E2C">
      <w:pPr>
        <w:pStyle w:val="BodyText"/>
        <w:rPr>
          <w:lang w:val="sr-Latn-CS"/>
        </w:rPr>
      </w:pPr>
      <w:r w:rsidRPr="000072FB">
        <w:rPr>
          <w:b/>
          <w:lang w:val="sr-Latn-CS"/>
        </w:rPr>
        <w:t>PetPlanet</w:t>
      </w:r>
      <w:r>
        <w:rPr>
          <w:lang w:val="sr-Latn-CS"/>
        </w:rPr>
        <w:t xml:space="preserve"> aplikacija </w:t>
      </w:r>
      <w:r w:rsidR="00114E2C" w:rsidRPr="000072FB">
        <w:rPr>
          <w:lang w:val="sr-Latn-CS"/>
        </w:rPr>
        <w:t>ne zahteva posebnu podršku i održavanje.</w:t>
      </w:r>
    </w:p>
    <w:p w:rsidR="00834900" w:rsidRPr="003372D3" w:rsidRDefault="00A92EA2" w:rsidP="00A92EA2">
      <w:pPr>
        <w:pStyle w:val="Heading2"/>
        <w:numPr>
          <w:ilvl w:val="0"/>
          <w:numId w:val="0"/>
        </w:numPr>
        <w:rPr>
          <w:lang w:val="sr-Latn-CS"/>
        </w:rPr>
      </w:pPr>
      <w:bookmarkStart w:id="49" w:name="_Toc131688256"/>
      <w:r>
        <w:rPr>
          <w:lang w:val="sr-Latn-CS"/>
        </w:rPr>
        <w:t>7.6</w:t>
      </w:r>
      <w:r>
        <w:rPr>
          <w:lang w:val="sr-Latn-CS"/>
        </w:rPr>
        <w:tab/>
      </w:r>
      <w:r w:rsidR="00834900">
        <w:rPr>
          <w:lang w:val="sr-Latn-CS"/>
        </w:rPr>
        <w:t>Ograničenja</w:t>
      </w:r>
      <w:bookmarkEnd w:id="4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0072FB" w:rsidRPr="00A8646C" w:rsidRDefault="000072FB" w:rsidP="000072FB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izvršavanja na bilo kom uređaju koji podržava moderne Web browser-e.</w:t>
      </w:r>
    </w:p>
    <w:p w:rsidR="000072FB" w:rsidRPr="00A8646C" w:rsidRDefault="000072FB" w:rsidP="000072FB">
      <w:pPr>
        <w:pStyle w:val="BodyText"/>
        <w:rPr>
          <w:lang w:val="sr-Latn-CS"/>
        </w:rPr>
      </w:pPr>
      <w:r>
        <w:rPr>
          <w:lang w:val="sr-Latn-CS"/>
        </w:rPr>
        <w:t>Serverski deo sistema treba da podrži do 1000 korisnika istovremeno.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0072FB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Pr="000072FB">
        <w:rPr>
          <w:b/>
          <w:lang w:val="sr-Latn-CS"/>
        </w:rPr>
        <w:t>PetPlanet</w:t>
      </w:r>
      <w:r>
        <w:rPr>
          <w:lang w:val="sr-Latn-CS"/>
        </w:rPr>
        <w:t xml:space="preserve"> aplikacije</w:t>
      </w:r>
      <w:r w:rsidR="001C5F47">
        <w:rPr>
          <w:lang w:val="sr-Latn-CS"/>
        </w:rPr>
        <w:t xml:space="preserve"> će biti optimizovan za sledeće Web čitače: </w:t>
      </w:r>
      <w:r>
        <w:rPr>
          <w:lang w:val="sr-Latn-CS"/>
        </w:rPr>
        <w:t>Chrome( browseri bazirani na choromium), Mozila Firefox, Safari, Opera... (Većina modernih browser-a).</w:t>
      </w:r>
    </w:p>
    <w:sectPr w:rsidR="00834900" w:rsidRPr="00397DD2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E7" w:rsidRDefault="003561E7">
      <w:r>
        <w:separator/>
      </w:r>
    </w:p>
  </w:endnote>
  <w:endnote w:type="continuationSeparator" w:id="0">
    <w:p w:rsidR="003561E7" w:rsidRDefault="0035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439" w:rsidRDefault="00F814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439" w:rsidRDefault="00F814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F81439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F81439" w:rsidRPr="003372D3" w:rsidRDefault="00F81439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F81439" w:rsidRPr="003372D3" w:rsidRDefault="00F81439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AJDTeam,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F81439" w:rsidRPr="003372D3" w:rsidRDefault="00F81439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0208C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B0208C" w:rsidRPr="00B0208C">
              <w:rPr>
                <w:rStyle w:val="PageNumber"/>
                <w:noProof/>
                <w:lang w:val="sr-Latn-CS"/>
              </w:rPr>
              <w:t>26</w:t>
            </w:r>
          </w:fldSimple>
        </w:p>
      </w:tc>
    </w:tr>
  </w:tbl>
  <w:p w:rsidR="00F81439" w:rsidRPr="003372D3" w:rsidRDefault="00F81439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439" w:rsidRDefault="00F8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E7" w:rsidRDefault="003561E7">
      <w:r>
        <w:separator/>
      </w:r>
    </w:p>
  </w:footnote>
  <w:footnote w:type="continuationSeparator" w:id="0">
    <w:p w:rsidR="003561E7" w:rsidRDefault="0035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439" w:rsidRDefault="00F81439">
    <w:pPr>
      <w:rPr>
        <w:sz w:val="24"/>
      </w:rPr>
    </w:pPr>
  </w:p>
  <w:p w:rsidR="00F81439" w:rsidRDefault="00F81439">
    <w:pPr>
      <w:pBdr>
        <w:top w:val="single" w:sz="6" w:space="1" w:color="auto"/>
      </w:pBdr>
      <w:rPr>
        <w:sz w:val="24"/>
      </w:rPr>
    </w:pPr>
  </w:p>
  <w:p w:rsidR="00F81439" w:rsidRDefault="00F8143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AJD Team</w:t>
    </w:r>
  </w:p>
  <w:p w:rsidR="00F81439" w:rsidRDefault="00F81439">
    <w:pPr>
      <w:pBdr>
        <w:bottom w:val="single" w:sz="6" w:space="1" w:color="auto"/>
      </w:pBdr>
      <w:jc w:val="right"/>
      <w:rPr>
        <w:sz w:val="24"/>
      </w:rPr>
    </w:pPr>
  </w:p>
  <w:p w:rsidR="00F81439" w:rsidRDefault="00F81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439" w:rsidRPr="003372D3">
      <w:tc>
        <w:tcPr>
          <w:tcW w:w="6379" w:type="dxa"/>
        </w:tcPr>
        <w:p w:rsidR="00F81439" w:rsidRPr="003372D3" w:rsidRDefault="00F81439">
          <w:pPr>
            <w:rPr>
              <w:lang w:val="sr-Latn-CS"/>
            </w:rPr>
          </w:pPr>
          <w:r w:rsidRPr="003372D3">
            <w:rPr>
              <w:lang w:val="sr-Latn-CS"/>
            </w:rPr>
            <w:t>P</w:t>
          </w:r>
          <w:r>
            <w:rPr>
              <w:lang w:val="sr-Latn-CS"/>
            </w:rPr>
            <w:t>etPlanet</w:t>
          </w:r>
        </w:p>
      </w:tc>
      <w:tc>
        <w:tcPr>
          <w:tcW w:w="3179" w:type="dxa"/>
        </w:tcPr>
        <w:p w:rsidR="00F81439" w:rsidRPr="003372D3" w:rsidRDefault="00F81439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F81439" w:rsidRPr="003372D3">
      <w:tc>
        <w:tcPr>
          <w:tcW w:w="6379" w:type="dxa"/>
        </w:tcPr>
        <w:p w:rsidR="00F81439" w:rsidRPr="003372D3" w:rsidRDefault="00F81439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F81439" w:rsidRPr="003372D3" w:rsidRDefault="00F81439">
          <w:pPr>
            <w:rPr>
              <w:lang w:val="sr-Latn-CS"/>
            </w:rPr>
          </w:pPr>
          <w:r>
            <w:rPr>
              <w:lang w:val="sr-Latn-CS"/>
            </w:rPr>
            <w:t xml:space="preserve">  Datum:  01.04.2023</w:t>
          </w:r>
          <w:r w:rsidRPr="003372D3">
            <w:rPr>
              <w:lang w:val="sr-Latn-CS"/>
            </w:rPr>
            <w:t>. god.</w:t>
          </w:r>
        </w:p>
      </w:tc>
    </w:tr>
    <w:tr w:rsidR="00F81439" w:rsidRPr="003372D3">
      <w:tc>
        <w:tcPr>
          <w:tcW w:w="9558" w:type="dxa"/>
          <w:gridSpan w:val="2"/>
        </w:tcPr>
        <w:p w:rsidR="00F81439" w:rsidRPr="003372D3" w:rsidRDefault="00F81439">
          <w:pPr>
            <w:rPr>
              <w:lang w:val="sr-Latn-CS"/>
            </w:rPr>
          </w:pPr>
          <w:r>
            <w:rPr>
              <w:lang w:val="sr-Latn-CS"/>
            </w:rPr>
            <w:t>AJD-PetPlanet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F81439" w:rsidRPr="003372D3" w:rsidRDefault="00F81439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439" w:rsidRDefault="00F81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EBA"/>
    <w:multiLevelType w:val="hybridMultilevel"/>
    <w:tmpl w:val="EF5E6FD4"/>
    <w:lvl w:ilvl="0" w:tplc="89224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57C9E"/>
    <w:multiLevelType w:val="hybridMultilevel"/>
    <w:tmpl w:val="47BECAB6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8091F"/>
    <w:multiLevelType w:val="hybridMultilevel"/>
    <w:tmpl w:val="63F8825E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96D4C"/>
    <w:multiLevelType w:val="hybridMultilevel"/>
    <w:tmpl w:val="22D6C2E2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833C1"/>
    <w:multiLevelType w:val="hybridMultilevel"/>
    <w:tmpl w:val="38C077CE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30763"/>
    <w:multiLevelType w:val="hybridMultilevel"/>
    <w:tmpl w:val="6A0002B6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BA1BBE"/>
    <w:multiLevelType w:val="hybridMultilevel"/>
    <w:tmpl w:val="2BE2F31E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16202A"/>
    <w:multiLevelType w:val="hybridMultilevel"/>
    <w:tmpl w:val="C92408D2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35B6C"/>
    <w:multiLevelType w:val="hybridMultilevel"/>
    <w:tmpl w:val="2D26748E"/>
    <w:lvl w:ilvl="0" w:tplc="7B749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D42CE7"/>
    <w:multiLevelType w:val="hybridMultilevel"/>
    <w:tmpl w:val="5F9A1B1C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17418"/>
    <w:multiLevelType w:val="hybridMultilevel"/>
    <w:tmpl w:val="C1DC9D38"/>
    <w:lvl w:ilvl="0" w:tplc="89224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421A6C"/>
    <w:multiLevelType w:val="hybridMultilevel"/>
    <w:tmpl w:val="BEE4CB36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26DAE"/>
    <w:multiLevelType w:val="hybridMultilevel"/>
    <w:tmpl w:val="4ED247BA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C56074"/>
    <w:multiLevelType w:val="hybridMultilevel"/>
    <w:tmpl w:val="CD7EF25A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2F1EED"/>
    <w:multiLevelType w:val="hybridMultilevel"/>
    <w:tmpl w:val="88B64FFE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6A7DBF"/>
    <w:multiLevelType w:val="hybridMultilevel"/>
    <w:tmpl w:val="1AC0BC2E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E40C9"/>
    <w:multiLevelType w:val="hybridMultilevel"/>
    <w:tmpl w:val="CC52F710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5C0DFF"/>
    <w:multiLevelType w:val="hybridMultilevel"/>
    <w:tmpl w:val="21AC3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D179BA"/>
    <w:multiLevelType w:val="hybridMultilevel"/>
    <w:tmpl w:val="63C63700"/>
    <w:lvl w:ilvl="0" w:tplc="A9884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0F355C"/>
    <w:multiLevelType w:val="hybridMultilevel"/>
    <w:tmpl w:val="874A90B8"/>
    <w:lvl w:ilvl="0" w:tplc="7B749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9E48DC"/>
    <w:multiLevelType w:val="hybridMultilevel"/>
    <w:tmpl w:val="96641512"/>
    <w:lvl w:ilvl="0" w:tplc="B98A72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64A5A"/>
    <w:multiLevelType w:val="hybridMultilevel"/>
    <w:tmpl w:val="B58664EE"/>
    <w:lvl w:ilvl="0" w:tplc="A9C4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01E6EDE"/>
    <w:multiLevelType w:val="hybridMultilevel"/>
    <w:tmpl w:val="673CD118"/>
    <w:lvl w:ilvl="0" w:tplc="0B76F1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A1019"/>
    <w:multiLevelType w:val="hybridMultilevel"/>
    <w:tmpl w:val="D0421726"/>
    <w:lvl w:ilvl="0" w:tplc="89224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FB2468"/>
    <w:multiLevelType w:val="hybridMultilevel"/>
    <w:tmpl w:val="DC3A29FC"/>
    <w:lvl w:ilvl="0" w:tplc="A01CC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A47897"/>
    <w:multiLevelType w:val="hybridMultilevel"/>
    <w:tmpl w:val="779E7128"/>
    <w:lvl w:ilvl="0" w:tplc="7B749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352080"/>
    <w:multiLevelType w:val="hybridMultilevel"/>
    <w:tmpl w:val="4CA84F3A"/>
    <w:lvl w:ilvl="0" w:tplc="7B749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290CC0"/>
    <w:multiLevelType w:val="hybridMultilevel"/>
    <w:tmpl w:val="50B496EE"/>
    <w:lvl w:ilvl="0" w:tplc="A01CC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7E4918A3"/>
    <w:multiLevelType w:val="hybridMultilevel"/>
    <w:tmpl w:val="80D62D36"/>
    <w:lvl w:ilvl="0" w:tplc="69D693D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22"/>
  </w:num>
  <w:num w:numId="3">
    <w:abstractNumId w:val="30"/>
  </w:num>
  <w:num w:numId="4">
    <w:abstractNumId w:val="1"/>
  </w:num>
  <w:num w:numId="5">
    <w:abstractNumId w:val="3"/>
  </w:num>
  <w:num w:numId="6">
    <w:abstractNumId w:val="11"/>
  </w:num>
  <w:num w:numId="7">
    <w:abstractNumId w:val="6"/>
  </w:num>
  <w:num w:numId="8">
    <w:abstractNumId w:val="12"/>
  </w:num>
  <w:num w:numId="9">
    <w:abstractNumId w:val="9"/>
  </w:num>
  <w:num w:numId="10">
    <w:abstractNumId w:val="20"/>
  </w:num>
  <w:num w:numId="11">
    <w:abstractNumId w:val="16"/>
  </w:num>
  <w:num w:numId="12">
    <w:abstractNumId w:val="15"/>
  </w:num>
  <w:num w:numId="13">
    <w:abstractNumId w:val="18"/>
  </w:num>
  <w:num w:numId="14">
    <w:abstractNumId w:val="5"/>
  </w:num>
  <w:num w:numId="15">
    <w:abstractNumId w:val="25"/>
  </w:num>
  <w:num w:numId="16">
    <w:abstractNumId w:val="28"/>
  </w:num>
  <w:num w:numId="17">
    <w:abstractNumId w:val="23"/>
  </w:num>
  <w:num w:numId="18">
    <w:abstractNumId w:val="2"/>
  </w:num>
  <w:num w:numId="19">
    <w:abstractNumId w:val="7"/>
  </w:num>
  <w:num w:numId="20">
    <w:abstractNumId w:val="4"/>
  </w:num>
  <w:num w:numId="21">
    <w:abstractNumId w:val="13"/>
  </w:num>
  <w:num w:numId="22">
    <w:abstractNumId w:val="10"/>
  </w:num>
  <w:num w:numId="23">
    <w:abstractNumId w:val="0"/>
  </w:num>
  <w:num w:numId="24">
    <w:abstractNumId w:val="14"/>
  </w:num>
  <w:num w:numId="25">
    <w:abstractNumId w:val="21"/>
  </w:num>
  <w:num w:numId="26">
    <w:abstractNumId w:val="24"/>
  </w:num>
  <w:num w:numId="27">
    <w:abstractNumId w:val="17"/>
  </w:num>
  <w:num w:numId="28">
    <w:abstractNumId w:val="27"/>
  </w:num>
  <w:num w:numId="29">
    <w:abstractNumId w:val="8"/>
  </w:num>
  <w:num w:numId="30">
    <w:abstractNumId w:val="26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072FB"/>
    <w:rsid w:val="00015B84"/>
    <w:rsid w:val="000366F2"/>
    <w:rsid w:val="00037080"/>
    <w:rsid w:val="000446E6"/>
    <w:rsid w:val="00050971"/>
    <w:rsid w:val="000615B4"/>
    <w:rsid w:val="0006338E"/>
    <w:rsid w:val="000731DF"/>
    <w:rsid w:val="00080F92"/>
    <w:rsid w:val="000817C9"/>
    <w:rsid w:val="00082A7C"/>
    <w:rsid w:val="00097F43"/>
    <w:rsid w:val="000A1EB6"/>
    <w:rsid w:val="000B2C36"/>
    <w:rsid w:val="000C6A5F"/>
    <w:rsid w:val="00112218"/>
    <w:rsid w:val="00114E2C"/>
    <w:rsid w:val="001157A4"/>
    <w:rsid w:val="0013157C"/>
    <w:rsid w:val="00132780"/>
    <w:rsid w:val="00143087"/>
    <w:rsid w:val="00150CC1"/>
    <w:rsid w:val="001517F6"/>
    <w:rsid w:val="00167FDF"/>
    <w:rsid w:val="00175D8F"/>
    <w:rsid w:val="001807C8"/>
    <w:rsid w:val="00190105"/>
    <w:rsid w:val="001B07FE"/>
    <w:rsid w:val="001B7F85"/>
    <w:rsid w:val="001C5F47"/>
    <w:rsid w:val="001D0890"/>
    <w:rsid w:val="001E5849"/>
    <w:rsid w:val="001F33C5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65536"/>
    <w:rsid w:val="00270678"/>
    <w:rsid w:val="00290ADB"/>
    <w:rsid w:val="002922C4"/>
    <w:rsid w:val="002A5E27"/>
    <w:rsid w:val="002A7107"/>
    <w:rsid w:val="002B5424"/>
    <w:rsid w:val="002C12A7"/>
    <w:rsid w:val="002D5541"/>
    <w:rsid w:val="002E1608"/>
    <w:rsid w:val="002F55B0"/>
    <w:rsid w:val="002F7C7A"/>
    <w:rsid w:val="00310A4A"/>
    <w:rsid w:val="003356F6"/>
    <w:rsid w:val="003372D3"/>
    <w:rsid w:val="00347321"/>
    <w:rsid w:val="003561E7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E3CB3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A7365"/>
    <w:rsid w:val="004C358A"/>
    <w:rsid w:val="004E0725"/>
    <w:rsid w:val="004E4574"/>
    <w:rsid w:val="004E6C9A"/>
    <w:rsid w:val="00500DA2"/>
    <w:rsid w:val="00553779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25849"/>
    <w:rsid w:val="00631C6F"/>
    <w:rsid w:val="0063291D"/>
    <w:rsid w:val="006354DC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165F4"/>
    <w:rsid w:val="00A214E0"/>
    <w:rsid w:val="00A55444"/>
    <w:rsid w:val="00A62A6D"/>
    <w:rsid w:val="00A763B7"/>
    <w:rsid w:val="00A82910"/>
    <w:rsid w:val="00A8646C"/>
    <w:rsid w:val="00A87065"/>
    <w:rsid w:val="00A92EA2"/>
    <w:rsid w:val="00AB730D"/>
    <w:rsid w:val="00AC174E"/>
    <w:rsid w:val="00AC1C1F"/>
    <w:rsid w:val="00AD0F0E"/>
    <w:rsid w:val="00AD17B6"/>
    <w:rsid w:val="00AE38C8"/>
    <w:rsid w:val="00AF19B4"/>
    <w:rsid w:val="00AF6332"/>
    <w:rsid w:val="00AF6B06"/>
    <w:rsid w:val="00AF7F69"/>
    <w:rsid w:val="00B0208C"/>
    <w:rsid w:val="00B05A31"/>
    <w:rsid w:val="00B3706D"/>
    <w:rsid w:val="00B40836"/>
    <w:rsid w:val="00B4274C"/>
    <w:rsid w:val="00B46D71"/>
    <w:rsid w:val="00B47454"/>
    <w:rsid w:val="00B676EF"/>
    <w:rsid w:val="00B70376"/>
    <w:rsid w:val="00B849B5"/>
    <w:rsid w:val="00B93B67"/>
    <w:rsid w:val="00B947EE"/>
    <w:rsid w:val="00B95DE2"/>
    <w:rsid w:val="00BA03E9"/>
    <w:rsid w:val="00BB1DEB"/>
    <w:rsid w:val="00BC0D10"/>
    <w:rsid w:val="00BC2229"/>
    <w:rsid w:val="00BC4506"/>
    <w:rsid w:val="00C032FC"/>
    <w:rsid w:val="00C206AF"/>
    <w:rsid w:val="00C43C93"/>
    <w:rsid w:val="00C44BC7"/>
    <w:rsid w:val="00C503E4"/>
    <w:rsid w:val="00C549E0"/>
    <w:rsid w:val="00C64574"/>
    <w:rsid w:val="00C72AF9"/>
    <w:rsid w:val="00C83DEF"/>
    <w:rsid w:val="00C9046D"/>
    <w:rsid w:val="00C92A15"/>
    <w:rsid w:val="00CA58C5"/>
    <w:rsid w:val="00CA5E5F"/>
    <w:rsid w:val="00CA62F9"/>
    <w:rsid w:val="00CB17FD"/>
    <w:rsid w:val="00CB2B2C"/>
    <w:rsid w:val="00CE3184"/>
    <w:rsid w:val="00CF2AB8"/>
    <w:rsid w:val="00D00311"/>
    <w:rsid w:val="00D14007"/>
    <w:rsid w:val="00D20F4E"/>
    <w:rsid w:val="00D21A8C"/>
    <w:rsid w:val="00D22BE1"/>
    <w:rsid w:val="00D270AF"/>
    <w:rsid w:val="00D27246"/>
    <w:rsid w:val="00D3115E"/>
    <w:rsid w:val="00D402FD"/>
    <w:rsid w:val="00D40891"/>
    <w:rsid w:val="00D44844"/>
    <w:rsid w:val="00D62AEA"/>
    <w:rsid w:val="00D67D2B"/>
    <w:rsid w:val="00D7252F"/>
    <w:rsid w:val="00D77D96"/>
    <w:rsid w:val="00DA127E"/>
    <w:rsid w:val="00DD0501"/>
    <w:rsid w:val="00DD4C2E"/>
    <w:rsid w:val="00DE3C0B"/>
    <w:rsid w:val="00DE518F"/>
    <w:rsid w:val="00E01AFB"/>
    <w:rsid w:val="00E061BD"/>
    <w:rsid w:val="00E15A22"/>
    <w:rsid w:val="00E177E4"/>
    <w:rsid w:val="00E321BC"/>
    <w:rsid w:val="00E41E1D"/>
    <w:rsid w:val="00E5055D"/>
    <w:rsid w:val="00E55045"/>
    <w:rsid w:val="00E604E6"/>
    <w:rsid w:val="00E934AD"/>
    <w:rsid w:val="00EB10DF"/>
    <w:rsid w:val="00EC37FA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1439"/>
    <w:rsid w:val="00F8455A"/>
    <w:rsid w:val="00F93061"/>
    <w:rsid w:val="00FA57D9"/>
    <w:rsid w:val="00FC1FD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CDA4077"/>
  <w15:docId w15:val="{FC8065E0-FF44-4686-B198-ABCEE3A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DA127E"/>
    <w:rPr>
      <w:rFonts w:ascii="Arial" w:hAnsi="Arial" w:cs="Arial"/>
      <w:b/>
      <w:bCs/>
      <w:sz w:val="36"/>
      <w:szCs w:val="36"/>
      <w:lang w:eastAsia="sr-Latn-CS"/>
    </w:rPr>
  </w:style>
  <w:style w:type="paragraph" w:styleId="BalloonText">
    <w:name w:val="Balloon Text"/>
    <w:basedOn w:val="Normal"/>
    <w:link w:val="BalloonTextChar"/>
    <w:semiHidden/>
    <w:unhideWhenUsed/>
    <w:rsid w:val="000A1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1EB6"/>
    <w:rPr>
      <w:rFonts w:ascii="Tahoma" w:hAnsi="Tahoma" w:cs="Tahoma"/>
      <w:sz w:val="16"/>
      <w:szCs w:val="16"/>
      <w:lang w:eastAsia="sr-Latn-CS"/>
    </w:rPr>
  </w:style>
  <w:style w:type="character" w:customStyle="1" w:styleId="Heading1Char">
    <w:name w:val="Heading 1 Char"/>
    <w:basedOn w:val="DefaultParagraphFont"/>
    <w:link w:val="Heading1"/>
    <w:rsid w:val="000A1EB6"/>
    <w:rPr>
      <w:rFonts w:ascii="Arial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0A1EB6"/>
    <w:rPr>
      <w:rFonts w:ascii="Arial" w:hAnsi="Arial" w:cs="Arial"/>
      <w:b/>
      <w:bCs/>
      <w:lang w:eastAsia="sr-Latn-CS"/>
    </w:rPr>
  </w:style>
  <w:style w:type="paragraph" w:styleId="ListParagraph">
    <w:name w:val="List Paragraph"/>
    <w:basedOn w:val="Normal"/>
    <w:uiPriority w:val="34"/>
    <w:qFormat/>
    <w:rsid w:val="000A1EB6"/>
    <w:pPr>
      <w:widowControl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sr" w:eastAsia="en-US"/>
    </w:rPr>
  </w:style>
  <w:style w:type="paragraph" w:customStyle="1" w:styleId="Style2">
    <w:name w:val="Style2"/>
    <w:basedOn w:val="Normal"/>
    <w:link w:val="Style2Char"/>
    <w:qFormat/>
    <w:rsid w:val="000A1EB6"/>
    <w:pPr>
      <w:widowControl/>
      <w:spacing w:after="120"/>
    </w:pPr>
    <w:rPr>
      <w:rFonts w:ascii="Arial" w:eastAsia="Arial" w:hAnsi="Arial" w:cs="Arial"/>
      <w:b/>
      <w:lang w:val="sr" w:eastAsia="en-US"/>
    </w:rPr>
  </w:style>
  <w:style w:type="character" w:customStyle="1" w:styleId="Style2Char">
    <w:name w:val="Style2 Char"/>
    <w:basedOn w:val="DefaultParagraphFont"/>
    <w:link w:val="Style2"/>
    <w:rsid w:val="000A1EB6"/>
    <w:rPr>
      <w:rFonts w:ascii="Arial" w:eastAsia="Arial" w:hAnsi="Arial" w:cs="Arial"/>
      <w:b/>
      <w:lang w:val="sr"/>
    </w:rPr>
  </w:style>
  <w:style w:type="character" w:customStyle="1" w:styleId="BodyTextChar">
    <w:name w:val="Body Text Char"/>
    <w:basedOn w:val="DefaultParagraphFont"/>
    <w:link w:val="BodyText"/>
    <w:rsid w:val="00A92EA2"/>
    <w:rPr>
      <w:lang w:eastAsia="sr-Latn-CS"/>
    </w:rPr>
  </w:style>
  <w:style w:type="paragraph" w:customStyle="1" w:styleId="Standard">
    <w:name w:val="Standard"/>
    <w:rsid w:val="00A92EA2"/>
    <w:pPr>
      <w:widowControl w:val="0"/>
      <w:suppressAutoHyphens/>
      <w:autoSpaceDN w:val="0"/>
    </w:pPr>
    <w:rPr>
      <w:rFonts w:ascii="Liberation Serif" w:eastAsia="Segoe UI" w:hAnsi="Liberation Serif" w:cs="Tahoma"/>
      <w:color w:val="000000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5724-887E-4006-9FFD-8C9D18B9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171</TotalTime>
  <Pages>26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Sasa</cp:lastModifiedBy>
  <cp:revision>9</cp:revision>
  <cp:lastPrinted>1900-12-31T22:00:00Z</cp:lastPrinted>
  <dcterms:created xsi:type="dcterms:W3CDTF">2023-04-05T15:29:00Z</dcterms:created>
  <dcterms:modified xsi:type="dcterms:W3CDTF">2023-04-06T13:46:00Z</dcterms:modified>
</cp:coreProperties>
</file>