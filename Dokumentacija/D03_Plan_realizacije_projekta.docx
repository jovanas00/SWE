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7E161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PetPlanet</w:t>
      </w:r>
    </w:p>
    <w:p w:rsidR="007E1615" w:rsidRDefault="007E1615" w:rsidP="007E1615">
      <w:pPr>
        <w:pStyle w:val="Title"/>
        <w:jc w:val="right"/>
        <w:rPr>
          <w:lang w:val="sr-Latn-RS"/>
        </w:rPr>
      </w:pPr>
      <w:r>
        <w:rPr>
          <w:lang w:val="sr-Latn-RS"/>
        </w:rPr>
        <w:t>Platforma namenjena pet salonima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0A18C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7E1615">
              <w:rPr>
                <w:lang w:val="sr-Latn-CS"/>
              </w:rPr>
              <w:t>.03.2023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Danilo</w:t>
            </w:r>
          </w:p>
          <w:p w:rsidR="007E1615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</w:t>
            </w:r>
          </w:p>
          <w:p w:rsidR="007E1615" w:rsidRPr="006F61C6" w:rsidRDefault="007E16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proofErr w:type="spellStart"/>
      <w:r w:rsidR="007E1615">
        <w:t>aplikacije</w:t>
      </w:r>
      <w:proofErr w:type="spellEnd"/>
      <w:r w:rsidR="007E1615">
        <w:t xml:space="preserve"> </w:t>
      </w:r>
      <w:proofErr w:type="spellStart"/>
      <w:r w:rsidR="007E1615">
        <w:t>namenjene</w:t>
      </w:r>
      <w:proofErr w:type="spellEnd"/>
      <w:r w:rsidR="007E1615">
        <w:t xml:space="preserve"> </w:t>
      </w:r>
      <w:proofErr w:type="spellStart"/>
      <w:r w:rsidR="007E1615">
        <w:t>salonima</w:t>
      </w:r>
      <w:proofErr w:type="spellEnd"/>
      <w:r w:rsidR="007E1615">
        <w:t xml:space="preserve"> </w:t>
      </w:r>
      <w:proofErr w:type="spellStart"/>
      <w:r w:rsidR="007E1615">
        <w:t>ku</w:t>
      </w:r>
      <w:proofErr w:type="spellEnd"/>
      <w:r w:rsidR="007E1615">
        <w:rPr>
          <w:lang w:val="sr-Latn-RS"/>
        </w:rPr>
        <w:t xml:space="preserve">ćnih ljubimaca </w:t>
      </w:r>
      <w:proofErr w:type="spellStart"/>
      <w:r w:rsidR="007E1615" w:rsidRPr="00F14C09">
        <w:rPr>
          <w:b/>
          <w:color w:val="000000"/>
        </w:rPr>
        <w:t>PetPlanet</w:t>
      </w:r>
      <w:proofErr w:type="spellEnd"/>
      <w:r w:rsidR="007E1615" w:rsidRPr="00F14C09">
        <w:rPr>
          <w:b/>
          <w:color w:val="000000"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7E1615">
        <w:rPr>
          <w:lang w:val="sr-Latn-CS"/>
        </w:rPr>
        <w:t xml:space="preserve"> će biti korišćen od strane AJD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</w:t>
      </w:r>
      <w:r w:rsidR="007E1615">
        <w:rPr>
          <w:lang w:val="sr-Latn-CS"/>
        </w:rPr>
        <w:t>aplikacije PetPlanet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</w:t>
      </w:r>
      <w:r w:rsidR="00EC68C8">
        <w:rPr>
          <w:lang w:val="sr-Latn-CS"/>
        </w:rPr>
        <w:t xml:space="preserve">zviti datom u predlogu projekta </w:t>
      </w:r>
      <w:r w:rsidR="00EC68C8" w:rsidRPr="00F14C09">
        <w:rPr>
          <w:b/>
          <w:color w:val="000000"/>
        </w:rPr>
        <w:t>D01_Predlog_Projekta.docx</w:t>
      </w:r>
      <w:r w:rsidR="00EC68C8">
        <w:rPr>
          <w:color w:val="000000"/>
        </w:rPr>
        <w:t>.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EC68C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AJD</w:t>
      </w:r>
      <w:r w:rsidR="006D41CE">
        <w:rPr>
          <w:lang w:val="sr-Latn-CS"/>
        </w:rPr>
        <w:t>-</w:t>
      </w:r>
      <w:r w:rsidRPr="00EC68C8">
        <w:rPr>
          <w:lang w:val="sr-Latn-CS"/>
        </w:rPr>
        <w:t xml:space="preserve"> </w:t>
      </w:r>
      <w:r>
        <w:rPr>
          <w:lang w:val="sr-Latn-CS"/>
        </w:rPr>
        <w:t>PetPlanet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AJD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:rsidR="00260B17" w:rsidRPr="006F61C6" w:rsidRDefault="00EC68C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PetPlanet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2023, AJD</w:t>
      </w:r>
      <w:r w:rsidR="00260B17">
        <w:rPr>
          <w:lang w:val="sr-Latn-CS"/>
        </w:rPr>
        <w:t>Team.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24759A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103833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103833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EC68C8" w:rsidRPr="006F61C6" w:rsidTr="00EC68C8">
        <w:trPr>
          <w:jc w:val="center"/>
        </w:trPr>
        <w:tc>
          <w:tcPr>
            <w:tcW w:w="2160" w:type="dxa"/>
            <w:vAlign w:val="center"/>
          </w:tcPr>
          <w:p w:rsidR="00EC68C8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800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:rsidTr="00EC68C8">
        <w:trPr>
          <w:jc w:val="center"/>
        </w:trPr>
        <w:tc>
          <w:tcPr>
            <w:tcW w:w="2160" w:type="dxa"/>
            <w:vAlign w:val="center"/>
          </w:tcPr>
          <w:p w:rsidR="00103833" w:rsidRPr="006F61C6" w:rsidRDefault="0024759A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Cilj faze planiranja je prikupljanje i definisanje zahteva, analiziranje potreba potencijalnih korisnika kao i analizu poslovnih mogućnosti proizvoda. </w:t>
            </w:r>
          </w:p>
          <w:p w:rsidR="00C30C23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okviru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ove</w:t>
            </w:r>
            <w:proofErr w:type="spellEnd"/>
            <w:r>
              <w:rPr>
                <w:color w:val="000000"/>
              </w:rPr>
              <w:t xml:space="preserve"> faze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je </w:t>
            </w:r>
            <w:proofErr w:type="spellStart"/>
            <w:r>
              <w:rPr>
                <w:color w:val="000000"/>
              </w:rPr>
              <w:t>specificirati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osnovne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funkcionalne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zahteve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slučajev</w:t>
            </w:r>
            <w:r>
              <w:t>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analizu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mogućnosti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korišćenja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od </w:t>
            </w:r>
            <w:proofErr w:type="spellStart"/>
            <w:r>
              <w:rPr>
                <w:color w:val="000000"/>
              </w:rPr>
              <w:t>strane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Prikupljeni i definisani zahtevi 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Nakon toga, </w:t>
            </w:r>
            <w:r>
              <w:rPr>
                <w:lang w:val="sr-Latn-RS"/>
              </w:rPr>
              <w:t>sledi</w:t>
            </w:r>
            <w:r>
              <w:rPr>
                <w:color w:val="000000"/>
                <w:lang w:val="sr-Latn-RS"/>
              </w:rPr>
              <w:t xml:space="preserve"> projektovanje odgovarajućih komponenti sistema.</w:t>
            </w:r>
          </w:p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U ovoj fazi izradiće se i prototip korisničkog interfejsa  </w:t>
            </w:r>
            <w:r w:rsidRPr="00EC68C8">
              <w:rPr>
                <w:lang w:val="sr-Latn-RS"/>
              </w:rPr>
              <w:t>PetPlanet</w:t>
            </w:r>
            <w:r>
              <w:rPr>
                <w:b/>
                <w:i/>
                <w:lang w:val="sr-Latn-RS"/>
              </w:rPr>
              <w:t xml:space="preserve"> </w:t>
            </w:r>
            <w:r>
              <w:rPr>
                <w:color w:val="000000"/>
                <w:lang w:val="sr-Latn-RS"/>
              </w:rPr>
              <w:t>Web aplikacije.</w:t>
            </w:r>
          </w:p>
          <w:p w:rsidR="002343C5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Takođe</w:t>
            </w:r>
            <w:proofErr w:type="spellEnd"/>
            <w:r>
              <w:rPr>
                <w:color w:val="000000"/>
              </w:rPr>
              <w:t xml:space="preserve">, u </w:t>
            </w:r>
            <w:proofErr w:type="spellStart"/>
            <w:r>
              <w:rPr>
                <w:color w:val="000000"/>
              </w:rPr>
              <w:t>ovoj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fazi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obaviti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usavršavanje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veština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članova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poznavanju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tehnologija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će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upotrebljavati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izradu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projekta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EC68C8" w:rsidRP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Usavršavanje novih tehnologija potrebnih za realizaciju projekta.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U toku faze izrade biće završeno projektovanje i počeće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implementacija svih komponenti sistema.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Izrada sistema će se vršiti u više faza, po već određenom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prioritetu funkcionalnosti. Najveći fokus biće na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implementiranju funkcionalnosti </w:t>
            </w:r>
            <w:r>
              <w:rPr>
                <w:lang w:val="sr-Latn-RS"/>
              </w:rPr>
              <w:t>Web applikacije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korišćenjem dostupnih paketa.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Takođe, jedna od faza biće posvećena kreiranju</w:t>
            </w: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>jednostavnog, modernog i intuitivnog interfejsa prilagodljivog različitim tipovima korisnika.</w:t>
            </w:r>
          </w:p>
          <w:p w:rsidR="002343C5" w:rsidRPr="006F61C6" w:rsidRDefault="002343C5" w:rsidP="001F679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početne</w:t>
            </w:r>
            <w:r w:rsidR="003C6C27">
              <w:rPr>
                <w:lang w:val="sr-Latn-CS"/>
              </w:rPr>
              <w:t xml:space="preserve"> verzije sistema.</w:t>
            </w:r>
          </w:p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EC68C8" w:rsidRPr="006F61C6" w:rsidTr="00EC68C8">
        <w:trPr>
          <w:jc w:val="right"/>
        </w:trPr>
        <w:tc>
          <w:tcPr>
            <w:tcW w:w="1276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Testiranje</w:t>
            </w:r>
            <w:proofErr w:type="spellEnd"/>
          </w:p>
        </w:tc>
        <w:tc>
          <w:tcPr>
            <w:tcW w:w="4819" w:type="dxa"/>
          </w:tcPr>
          <w:p w:rsidR="00EC68C8" w:rsidRDefault="00EC68C8" w:rsidP="00EC68C8">
            <w:pPr>
              <w:rPr>
                <w:lang w:val="sr-Latn-RS"/>
              </w:rPr>
            </w:pPr>
            <w:r>
              <w:rPr>
                <w:lang w:val="sr-Latn-RS"/>
              </w:rPr>
              <w:t>Nakon implementacije potrebno je izvršiti testiranje</w:t>
            </w:r>
          </w:p>
          <w:p w:rsidR="00EC68C8" w:rsidRDefault="00EC68C8" w:rsidP="00EC68C8">
            <w:pPr>
              <w:rPr>
                <w:lang w:val="sr-Latn-RS"/>
              </w:rPr>
            </w:pPr>
            <w:r>
              <w:rPr>
                <w:lang w:val="sr-Latn-RS"/>
              </w:rPr>
              <w:t>sistema i završiti razvoj beta verzije. Svi nedostaci otkriveni u beta verziji će biti ispravljeni i konačna verzija softvera će biti spremna za korišćenje.</w:t>
            </w:r>
          </w:p>
          <w:p w:rsidR="00EC68C8" w:rsidRDefault="00EC68C8" w:rsidP="00EC68C8">
            <w:pPr>
              <w:rPr>
                <w:lang w:val="sr-Latn-RS"/>
              </w:rPr>
            </w:pPr>
          </w:p>
          <w:p w:rsidR="00EC68C8" w:rsidRDefault="00EC68C8" w:rsidP="00EC68C8">
            <w:pPr>
              <w:rPr>
                <w:color w:val="000000"/>
                <w:lang w:val="sr-Latn-RS"/>
              </w:rPr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završitii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Web </w:t>
            </w:r>
            <w:proofErr w:type="spellStart"/>
            <w:r>
              <w:t>aplikacije</w:t>
            </w:r>
            <w:proofErr w:type="spellEnd"/>
            <w:r>
              <w:t>.</w:t>
            </w:r>
          </w:p>
        </w:tc>
        <w:tc>
          <w:tcPr>
            <w:tcW w:w="2601" w:type="dxa"/>
            <w:vAlign w:val="center"/>
          </w:tcPr>
          <w:p w:rsidR="00EC68C8" w:rsidRDefault="00EC68C8" w:rsidP="00EC68C8">
            <w:pPr>
              <w:keepLines/>
              <w:spacing w:after="12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Izrada plana testiranja.</w:t>
            </w:r>
          </w:p>
          <w:p w:rsidR="00EC68C8" w:rsidRDefault="00EC68C8" w:rsidP="00EC68C8">
            <w:pPr>
              <w:keepLines/>
              <w:spacing w:after="120"/>
              <w:rPr>
                <w:lang w:val="sr-Latn-RS"/>
              </w:rPr>
            </w:pPr>
            <w:r>
              <w:rPr>
                <w:lang w:val="sr-Latn-RS"/>
              </w:rPr>
              <w:t>Razvoj beta verzije</w:t>
            </w:r>
          </w:p>
          <w:p w:rsidR="00EC68C8" w:rsidRDefault="00EC68C8" w:rsidP="00EC68C8">
            <w:pPr>
              <w:keepLines/>
              <w:spacing w:after="120"/>
              <w:rPr>
                <w:lang w:val="sr-Latn-RS"/>
              </w:rPr>
            </w:pPr>
            <w:r>
              <w:rPr>
                <w:lang w:val="sr-Latn-RS"/>
              </w:rPr>
              <w:t>Testiranje sistema.</w:t>
            </w:r>
          </w:p>
          <w:p w:rsidR="00EC68C8" w:rsidRDefault="00EC68C8" w:rsidP="00EC68C8">
            <w:pPr>
              <w:keepLines/>
              <w:spacing w:after="12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Izrada izveštaja o testiranju.</w:t>
            </w:r>
          </w:p>
          <w:p w:rsidR="00EC68C8" w:rsidRPr="003C6C27" w:rsidRDefault="00EC68C8" w:rsidP="00EC68C8">
            <w:pPr>
              <w:pStyle w:val="BodyText"/>
              <w:ind w:left="0"/>
              <w:rPr>
                <w:b/>
                <w:lang w:val="sr-Latn-CS"/>
              </w:rPr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EC68C8" w:rsidRDefault="00EC68C8" w:rsidP="00EC68C8">
            <w:pPr>
              <w:keepLines/>
              <w:spacing w:after="120"/>
              <w:rPr>
                <w:color w:val="000000"/>
                <w:lang w:val="sr-Latn-RS"/>
              </w:rPr>
            </w:pPr>
            <w:r>
              <w:rPr>
                <w:color w:val="000000"/>
                <w:lang w:val="sr-Latn-RS"/>
              </w:rPr>
              <w:t xml:space="preserve">Faza okončanja uključuje pripremu pratećeg materijala i distribuciju softvera korisnicima. </w:t>
            </w:r>
          </w:p>
          <w:p w:rsidR="002343C5" w:rsidRPr="006F61C6" w:rsidRDefault="00EC68C8" w:rsidP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color w:val="000000"/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EC68C8" w:rsidRPr="00EC68C8">
        <w:rPr>
          <w:b/>
          <w:i/>
          <w:lang w:val="sr-Latn-CS"/>
        </w:rPr>
        <w:t>PetPlanet</w:t>
      </w:r>
      <w:r w:rsidR="00260B17" w:rsidRPr="00EC68C8">
        <w:rPr>
          <w:b/>
          <w:i/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:rsidR="004561C7" w:rsidRPr="00EC68C8" w:rsidRDefault="004561C7" w:rsidP="00EC68C8">
      <w:pPr>
        <w:keepLines/>
        <w:spacing w:after="120"/>
        <w:ind w:left="720"/>
        <w:rPr>
          <w:b/>
          <w:color w:val="000000"/>
          <w:lang w:val="sr-Latn-RS"/>
        </w:rPr>
      </w:pPr>
      <w:r>
        <w:rPr>
          <w:lang w:val="sr-Latn-CS"/>
        </w:rPr>
        <w:t xml:space="preserve">Pogledati dokument: </w:t>
      </w:r>
      <w:r w:rsidR="00EC68C8">
        <w:rPr>
          <w:b/>
          <w:i/>
          <w:color w:val="000000"/>
          <w:lang w:val="sr-Latn-RS"/>
        </w:rPr>
        <w:t>D03_Raspored_Aktivnosti.</w:t>
      </w:r>
      <w:r w:rsidR="000A18C6">
        <w:rPr>
          <w:b/>
          <w:i/>
          <w:color w:val="000000"/>
          <w:lang w:val="sr-Latn-RS"/>
        </w:rPr>
        <w:t>xml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C68C8" w:rsidRPr="006F61C6">
        <w:tc>
          <w:tcPr>
            <w:tcW w:w="1350" w:type="dxa"/>
            <w:vMerge w:val="restart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559" w:type="dxa"/>
          </w:tcPr>
          <w:p w:rsidR="00EC68C8" w:rsidRPr="0099694D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EC68C8" w:rsidRPr="0081471E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EC68C8" w:rsidRPr="00EC68C8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EC68C8">
              <w:rPr>
                <w:b/>
                <w:lang w:val="sr-Latn-CS"/>
              </w:rPr>
              <w:t xml:space="preserve">Arhitekturni prototip </w:t>
            </w:r>
          </w:p>
          <w:p w:rsidR="00EC68C8" w:rsidRPr="00EC68C8" w:rsidRDefault="00EC68C8">
            <w:pPr>
              <w:pStyle w:val="BodyText"/>
              <w:ind w:left="0"/>
              <w:rPr>
                <w:b/>
                <w:lang w:val="sr-Latn-CS"/>
              </w:rPr>
            </w:pPr>
            <w:r w:rsidRPr="00EC68C8">
              <w:rPr>
                <w:b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EC68C8" w:rsidRPr="006F61C6" w:rsidRDefault="00EC68C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EC68C8" w:rsidRPr="006F61C6">
        <w:tc>
          <w:tcPr>
            <w:tcW w:w="1350" w:type="dxa"/>
            <w:vMerge/>
          </w:tcPr>
          <w:p w:rsidR="00EC68C8" w:rsidRDefault="00EC68C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R2 Iteracija –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Razvoj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prototipa</w:t>
            </w:r>
          </w:p>
          <w:p w:rsidR="002F5CC7" w:rsidRPr="002F5CC7" w:rsidRDefault="002F5CC7" w:rsidP="002F5CC7">
            <w:pPr>
              <w:rPr>
                <w:lang w:val="sr-Latn-RS"/>
              </w:rPr>
            </w:pPr>
            <w:r w:rsidRPr="002F5CC7">
              <w:rPr>
                <w:lang w:val="sr-Latn-RS"/>
              </w:rPr>
              <w:t>korisničkog</w:t>
            </w:r>
          </w:p>
          <w:p w:rsidR="00EC68C8" w:rsidRDefault="002F5CC7" w:rsidP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  <w:lang w:val="sr-Latn-RS"/>
              </w:rPr>
              <w:t>interfejsa Web aplikacije</w:t>
            </w:r>
          </w:p>
        </w:tc>
        <w:tc>
          <w:tcPr>
            <w:tcW w:w="1967" w:type="dxa"/>
          </w:tcPr>
          <w:p w:rsidR="00EC68C8" w:rsidRDefault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EC68C8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proofErr w:type="spellStart"/>
            <w:r w:rsidRPr="002F5CC7">
              <w:rPr>
                <w:b/>
                <w:color w:val="000000"/>
              </w:rPr>
              <w:t>Prototip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korisničkog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interfejsa</w:t>
            </w:r>
            <w:proofErr w:type="spellEnd"/>
          </w:p>
        </w:tc>
        <w:tc>
          <w:tcPr>
            <w:tcW w:w="2195" w:type="dxa"/>
          </w:tcPr>
          <w:p w:rsidR="00EC68C8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rPr>
                <w:color w:val="000000"/>
              </w:rPr>
              <w:t>Rano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dobijanje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prototipa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koji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može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biti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ocenjen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od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strane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korisnika</w:t>
            </w:r>
            <w:proofErr w:type="spellEnd"/>
            <w:r w:rsidRPr="002F5CC7">
              <w:rPr>
                <w:color w:val="000000"/>
              </w:rPr>
              <w:t>.</w:t>
            </w:r>
          </w:p>
        </w:tc>
      </w:tr>
      <w:tr w:rsidR="002F5CC7" w:rsidRPr="006F61C6">
        <w:tc>
          <w:tcPr>
            <w:tcW w:w="1350" w:type="dxa"/>
            <w:vMerge w:val="restart"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2F5CC7" w:rsidRPr="006F61C6" w:rsidRDefault="002F5CC7" w:rsidP="002F5CC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Rad na funkcionalnostima</w:t>
            </w:r>
          </w:p>
        </w:tc>
        <w:tc>
          <w:tcPr>
            <w:tcW w:w="1967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rPr>
                <w:color w:val="000000"/>
              </w:rPr>
              <w:t>Osnovne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funkcionalnosti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dodeljene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svakom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od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članova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će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biti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posebno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razrađivane</w:t>
            </w:r>
            <w:proofErr w:type="spellEnd"/>
          </w:p>
        </w:tc>
        <w:tc>
          <w:tcPr>
            <w:tcW w:w="1559" w:type="dxa"/>
          </w:tcPr>
          <w:p w:rsidR="002F5CC7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proofErr w:type="spellStart"/>
            <w:r w:rsidRPr="002F5CC7">
              <w:rPr>
                <w:b/>
                <w:color w:val="000000"/>
              </w:rPr>
              <w:t>Početna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verzija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odvojenih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delova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sistema</w:t>
            </w:r>
            <w:proofErr w:type="spellEnd"/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Neupoznatost članova tima sa svim detaljima pojedinih delova sistema</w:t>
            </w:r>
            <w:r>
              <w:rPr>
                <w:color w:val="000000"/>
                <w:lang w:val="sr-Latn-RS"/>
              </w:rPr>
              <w:t>.</w:t>
            </w:r>
          </w:p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F5CC7" w:rsidRPr="006F61C6" w:rsidTr="002F5CC7">
        <w:trPr>
          <w:trHeight w:val="1364"/>
        </w:trPr>
        <w:tc>
          <w:tcPr>
            <w:tcW w:w="1350" w:type="dxa"/>
            <w:vMerge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r w:rsidRPr="002F5CC7">
              <w:rPr>
                <w:color w:val="000000"/>
              </w:rPr>
              <w:t xml:space="preserve">I2 </w:t>
            </w:r>
            <w:proofErr w:type="spellStart"/>
            <w:r w:rsidRPr="002F5CC7">
              <w:rPr>
                <w:color w:val="000000"/>
              </w:rPr>
              <w:t>Iteracija</w:t>
            </w:r>
            <w:proofErr w:type="spellEnd"/>
            <w:r w:rsidRPr="002F5CC7">
              <w:rPr>
                <w:color w:val="000000"/>
              </w:rPr>
              <w:t xml:space="preserve"> – </w:t>
            </w:r>
            <w:proofErr w:type="spellStart"/>
            <w:r w:rsidRPr="002F5CC7">
              <w:rPr>
                <w:color w:val="000000"/>
              </w:rPr>
              <w:t>Integracija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funkcionalnih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delova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aplikacije</w:t>
            </w:r>
            <w:proofErr w:type="spellEnd"/>
          </w:p>
        </w:tc>
        <w:tc>
          <w:tcPr>
            <w:tcW w:w="1967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rPr>
                <w:color w:val="000000"/>
              </w:rPr>
              <w:t>Razrađeni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delovi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sistema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će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biti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povezivani</w:t>
            </w:r>
            <w:proofErr w:type="spellEnd"/>
          </w:p>
        </w:tc>
        <w:tc>
          <w:tcPr>
            <w:tcW w:w="1559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rPr>
                <w:b/>
                <w:color w:val="000000"/>
              </w:rPr>
              <w:t>Povezan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sistem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sa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svim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osnovnim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funkcionalnostima</w:t>
            </w:r>
            <w:proofErr w:type="spellEnd"/>
          </w:p>
        </w:tc>
        <w:tc>
          <w:tcPr>
            <w:tcW w:w="2195" w:type="dxa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rPr>
                <w:color w:val="000000"/>
              </w:rPr>
              <w:t>Neusklađenost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pojedinih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funkcionalnosti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pri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uklapanju</w:t>
            </w:r>
            <w:proofErr w:type="spellEnd"/>
            <w:r w:rsidRPr="002F5CC7">
              <w:rPr>
                <w:color w:val="000000"/>
              </w:rPr>
              <w:t>.</w:t>
            </w:r>
          </w:p>
        </w:tc>
      </w:tr>
      <w:tr w:rsidR="002F5CC7" w:rsidRPr="006F61C6" w:rsidTr="002F5CC7">
        <w:trPr>
          <w:trHeight w:val="451"/>
        </w:trPr>
        <w:tc>
          <w:tcPr>
            <w:tcW w:w="1350" w:type="dxa"/>
            <w:vMerge/>
          </w:tcPr>
          <w:p w:rsidR="002F5CC7" w:rsidRPr="006F61C6" w:rsidRDefault="002F5CC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r w:rsidRPr="002F5CC7">
              <w:rPr>
                <w:color w:val="000000"/>
              </w:rPr>
              <w:t xml:space="preserve">I3 </w:t>
            </w:r>
            <w:proofErr w:type="spellStart"/>
            <w:r w:rsidRPr="002F5CC7">
              <w:rPr>
                <w:color w:val="000000"/>
              </w:rPr>
              <w:t>Iteracija</w:t>
            </w:r>
            <w:proofErr w:type="spellEnd"/>
            <w:r w:rsidRPr="002F5CC7">
              <w:rPr>
                <w:color w:val="000000"/>
              </w:rPr>
              <w:t xml:space="preserve"> – </w:t>
            </w:r>
            <w:proofErr w:type="spellStart"/>
            <w:r w:rsidRPr="002F5CC7">
              <w:rPr>
                <w:color w:val="000000"/>
              </w:rPr>
              <w:t>Razvoj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početne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verzije</w:t>
            </w:r>
            <w:proofErr w:type="spellEnd"/>
          </w:p>
        </w:tc>
        <w:tc>
          <w:tcPr>
            <w:tcW w:w="1967" w:type="dxa"/>
            <w:vAlign w:val="center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Osposobljavanje sistema za rad i početak testiranja.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proofErr w:type="spellStart"/>
            <w:r w:rsidRPr="002F5CC7">
              <w:rPr>
                <w:color w:val="000000"/>
              </w:rPr>
              <w:t>Mogućnost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dodavanja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novih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funkcionalnosti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ukoliko</w:t>
            </w:r>
            <w:proofErr w:type="spellEnd"/>
            <w:r w:rsidRPr="002F5CC7">
              <w:rPr>
                <w:color w:val="000000"/>
              </w:rPr>
              <w:t xml:space="preserve"> se </w:t>
            </w:r>
            <w:proofErr w:type="spellStart"/>
            <w:r w:rsidRPr="002F5CC7">
              <w:rPr>
                <w:color w:val="000000"/>
              </w:rPr>
              <w:t>ukaže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potreba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za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njima</w:t>
            </w:r>
            <w:proofErr w:type="spellEnd"/>
            <w:r w:rsidRPr="002F5CC7">
              <w:rPr>
                <w:color w:val="000000"/>
              </w:rPr>
              <w:t>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pStyle w:val="BodyText"/>
              <w:ind w:left="0"/>
              <w:rPr>
                <w:b/>
                <w:color w:val="000000"/>
              </w:rPr>
            </w:pPr>
            <w:proofErr w:type="spellStart"/>
            <w:r w:rsidRPr="002F5CC7">
              <w:rPr>
                <w:b/>
                <w:color w:val="000000"/>
              </w:rPr>
              <w:t>Početna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verzija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sistema</w:t>
            </w:r>
            <w:proofErr w:type="spellEnd"/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color w:val="000000"/>
                <w:lang w:val="sr-Latn-RS"/>
              </w:rPr>
              <w:t>Umanjenje verovatnoće pojave grešaka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  <w:proofErr w:type="spellStart"/>
            <w:r w:rsidRPr="002F5CC7">
              <w:rPr>
                <w:color w:val="000000"/>
              </w:rPr>
              <w:t>Dobijanje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kolektivne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povratne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reakcije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od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svih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članova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razvojnog</w:t>
            </w:r>
            <w:proofErr w:type="spellEnd"/>
            <w:r w:rsidRPr="002F5CC7">
              <w:rPr>
                <w:color w:val="000000"/>
              </w:rPr>
              <w:t xml:space="preserve"> </w:t>
            </w:r>
            <w:proofErr w:type="spellStart"/>
            <w:r w:rsidRPr="002F5CC7">
              <w:rPr>
                <w:color w:val="000000"/>
              </w:rPr>
              <w:t>tima</w:t>
            </w:r>
            <w:proofErr w:type="spellEnd"/>
            <w:r w:rsidRPr="002F5CC7">
              <w:rPr>
                <w:color w:val="000000"/>
              </w:rPr>
              <w:t>.</w:t>
            </w:r>
          </w:p>
        </w:tc>
      </w:tr>
      <w:tr w:rsidR="002F5CC7" w:rsidRPr="006F61C6" w:rsidTr="002F5CC7">
        <w:trPr>
          <w:trHeight w:val="2247"/>
        </w:trPr>
        <w:tc>
          <w:tcPr>
            <w:tcW w:w="1350" w:type="dxa"/>
            <w:vMerge w:val="restart"/>
          </w:tcPr>
          <w:p w:rsidR="002F5CC7" w:rsidRPr="002F5CC7" w:rsidRDefault="002F5CC7">
            <w:pPr>
              <w:pStyle w:val="BodyText"/>
              <w:ind w:left="0"/>
              <w:rPr>
                <w:lang w:val="sr-Latn-CS"/>
              </w:rPr>
            </w:pPr>
            <w:proofErr w:type="spellStart"/>
            <w:r w:rsidRPr="002F5CC7">
              <w:t>Testiranje</w:t>
            </w:r>
            <w:proofErr w:type="spellEnd"/>
          </w:p>
        </w:tc>
        <w:tc>
          <w:tcPr>
            <w:tcW w:w="1350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 xml:space="preserve">I1 Iteracija – Razvoj </w:t>
            </w:r>
            <w:r>
              <w:rPr>
                <w:lang w:val="sr-Latn-RS"/>
              </w:rPr>
              <w:t>početne verzije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color w:val="000000"/>
              </w:rPr>
            </w:pPr>
          </w:p>
        </w:tc>
        <w:tc>
          <w:tcPr>
            <w:tcW w:w="1967" w:type="dxa"/>
          </w:tcPr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proofErr w:type="spellStart"/>
            <w:r w:rsidRPr="002F5CC7">
              <w:t>Implementacija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i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testiranje</w:t>
            </w:r>
            <w:proofErr w:type="spellEnd"/>
            <w:r w:rsidRPr="002F5CC7">
              <w:t xml:space="preserve"> beta </w:t>
            </w:r>
            <w:proofErr w:type="spellStart"/>
            <w:r w:rsidRPr="002F5CC7">
              <w:t>verzije</w:t>
            </w:r>
            <w:proofErr w:type="spellEnd"/>
            <w:r w:rsidRPr="002F5CC7">
              <w:t>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keepLines/>
              <w:spacing w:after="120"/>
              <w:rPr>
                <w:b/>
                <w:lang w:val="sr-Latn-RS"/>
              </w:rPr>
            </w:pPr>
            <w:r w:rsidRPr="002F5CC7">
              <w:rPr>
                <w:b/>
                <w:lang w:val="sr-Latn-RS"/>
              </w:rPr>
              <w:t>Detaljni projekat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 xml:space="preserve">Beta verzija 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b/>
                <w:color w:val="000000"/>
              </w:rPr>
            </w:pPr>
            <w:r w:rsidRPr="002F5CC7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Implementacija svih ključnih funkcionalnosti u beta verziji.</w:t>
            </w:r>
          </w:p>
          <w:p w:rsidR="002F5CC7" w:rsidRPr="002F5CC7" w:rsidRDefault="002F5CC7" w:rsidP="002F5CC7">
            <w:pPr>
              <w:keepLines/>
              <w:spacing w:after="120"/>
              <w:rPr>
                <w:color w:val="000000"/>
                <w:lang w:val="sr-Latn-RS"/>
              </w:rPr>
            </w:pPr>
            <w:r w:rsidRPr="002F5CC7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2F5CC7" w:rsidRPr="006F61C6" w:rsidTr="002F5CC7">
        <w:trPr>
          <w:trHeight w:val="524"/>
        </w:trPr>
        <w:tc>
          <w:tcPr>
            <w:tcW w:w="1350" w:type="dxa"/>
            <w:vMerge/>
          </w:tcPr>
          <w:p w:rsidR="002F5CC7" w:rsidRPr="002F5CC7" w:rsidRDefault="002F5CC7">
            <w:pPr>
              <w:pStyle w:val="BodyText"/>
              <w:ind w:left="0"/>
            </w:pPr>
          </w:p>
        </w:tc>
        <w:tc>
          <w:tcPr>
            <w:tcW w:w="1350" w:type="dxa"/>
          </w:tcPr>
          <w:p w:rsidR="002F5CC7" w:rsidRPr="002F5CC7" w:rsidRDefault="002F5CC7" w:rsidP="002F5CC7">
            <w:pPr>
              <w:pStyle w:val="BodyText"/>
              <w:ind w:left="0"/>
              <w:rPr>
                <w:lang w:val="sr-Latn-RS"/>
              </w:rPr>
            </w:pPr>
            <w:r w:rsidRPr="002F5CC7">
              <w:t xml:space="preserve">I2 </w:t>
            </w:r>
            <w:proofErr w:type="spellStart"/>
            <w:r w:rsidRPr="002F5CC7">
              <w:t>Iteracija</w:t>
            </w:r>
            <w:proofErr w:type="spellEnd"/>
            <w:r w:rsidRPr="002F5CC7">
              <w:t xml:space="preserve"> – </w:t>
            </w:r>
            <w:proofErr w:type="spellStart"/>
            <w:r w:rsidRPr="002F5CC7">
              <w:t>Razvoj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konačne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verzije</w:t>
            </w:r>
            <w:proofErr w:type="spellEnd"/>
          </w:p>
        </w:tc>
        <w:tc>
          <w:tcPr>
            <w:tcW w:w="1967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Implementacija preostalih slučajeva korišćenja i ispravka grešaka i nedostataka uočenih u beta verziji.</w:t>
            </w:r>
          </w:p>
          <w:p w:rsidR="002F5CC7" w:rsidRPr="002F5CC7" w:rsidRDefault="002F5CC7" w:rsidP="002F5CC7">
            <w:pPr>
              <w:keepLines/>
              <w:spacing w:after="120"/>
            </w:pPr>
            <w:r w:rsidRPr="002F5CC7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:rsidR="002F5CC7" w:rsidRPr="002F5CC7" w:rsidRDefault="002F5CC7" w:rsidP="002F5CC7">
            <w:pPr>
              <w:keepLines/>
              <w:spacing w:after="120"/>
              <w:rPr>
                <w:b/>
                <w:lang w:val="sr-Latn-RS"/>
              </w:rPr>
            </w:pPr>
            <w:r w:rsidRPr="002F5CC7">
              <w:rPr>
                <w:b/>
                <w:lang w:val="sr-Latn-RS"/>
              </w:rPr>
              <w:t>Izveštaj o testiranju</w:t>
            </w:r>
          </w:p>
          <w:p w:rsidR="002F5CC7" w:rsidRPr="002F5CC7" w:rsidRDefault="002F5CC7" w:rsidP="002F5CC7">
            <w:pPr>
              <w:pStyle w:val="BodyText"/>
              <w:ind w:left="0"/>
              <w:rPr>
                <w:b/>
                <w:lang w:val="sr-Latn-RS"/>
              </w:rPr>
            </w:pPr>
            <w:proofErr w:type="spellStart"/>
            <w:r w:rsidRPr="002F5CC7">
              <w:t>Konačna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verzija</w:t>
            </w:r>
            <w:proofErr w:type="spellEnd"/>
          </w:p>
        </w:tc>
        <w:tc>
          <w:tcPr>
            <w:tcW w:w="2195" w:type="dxa"/>
          </w:tcPr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Softver ocenjen od strane korisnika.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r w:rsidRPr="002F5CC7">
              <w:rPr>
                <w:lang w:val="sr-Latn-RS"/>
              </w:rPr>
              <w:t>Visok nivo kvaliteta proizvoda.</w:t>
            </w:r>
          </w:p>
          <w:p w:rsidR="002F5CC7" w:rsidRPr="002F5CC7" w:rsidRDefault="002F5CC7" w:rsidP="002F5CC7">
            <w:pPr>
              <w:keepLines/>
              <w:spacing w:after="120"/>
              <w:rPr>
                <w:lang w:val="sr-Latn-RS"/>
              </w:rPr>
            </w:pPr>
            <w:proofErr w:type="spellStart"/>
            <w:r w:rsidRPr="002F5CC7">
              <w:t>Umanjenje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verovatnoće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pojave</w:t>
            </w:r>
            <w:proofErr w:type="spellEnd"/>
            <w:r w:rsidRPr="002F5CC7">
              <w:t xml:space="preserve"> </w:t>
            </w:r>
            <w:proofErr w:type="spellStart"/>
            <w:r w:rsidRPr="002F5CC7">
              <w:t>greški</w:t>
            </w:r>
            <w:proofErr w:type="spellEnd"/>
            <w:r w:rsidRPr="002F5CC7"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2F5CC7" w:rsidRDefault="002F5CC7">
            <w:pPr>
              <w:pStyle w:val="BodyText"/>
              <w:ind w:left="0"/>
              <w:rPr>
                <w:b/>
                <w:lang w:val="sr-Latn-CS"/>
              </w:rPr>
            </w:pPr>
            <w:proofErr w:type="spellStart"/>
            <w:r w:rsidRPr="002F5CC7">
              <w:rPr>
                <w:b/>
                <w:color w:val="000000"/>
              </w:rPr>
              <w:t>Konačni</w:t>
            </w:r>
            <w:proofErr w:type="spellEnd"/>
            <w:r w:rsidRPr="002F5CC7">
              <w:rPr>
                <w:b/>
                <w:color w:val="000000"/>
              </w:rPr>
              <w:t xml:space="preserve"> </w:t>
            </w:r>
            <w:proofErr w:type="spellStart"/>
            <w:r w:rsidRPr="002F5CC7">
              <w:rPr>
                <w:b/>
                <w:color w:val="000000"/>
              </w:rPr>
              <w:t>proizvod</w:t>
            </w:r>
            <w:proofErr w:type="spellEnd"/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C4723D" w:rsidRDefault="00C4723D" w:rsidP="00C4723D">
      <w:pPr>
        <w:pStyle w:val="BodyText"/>
        <w:jc w:val="center"/>
        <w:rPr>
          <w:noProof/>
          <w:lang w:eastAsia="en-U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Pr="00EC4623" w:rsidRDefault="00EC4623" w:rsidP="00EC4623">
      <w:pPr>
        <w:pStyle w:val="BodyText"/>
        <w:jc w:val="center"/>
        <w:rPr>
          <w:sz w:val="22"/>
          <w:szCs w:val="22"/>
          <w:lang w:val="sr-Latn-CS"/>
        </w:rPr>
      </w:pPr>
      <w:r w:rsidRPr="00EC4623">
        <w:rPr>
          <w:sz w:val="22"/>
          <w:szCs w:val="22"/>
          <w:lang w:val="sr-Latn-CS"/>
        </w:rPr>
        <w:lastRenderedPageBreak/>
        <w:t>PetPlanet projekat</w:t>
      </w:r>
    </w:p>
    <w:p w:rsidR="00EC4623" w:rsidRDefault="00252ACA" w:rsidP="00C4723D">
      <w:pPr>
        <w:pStyle w:val="BodyText"/>
        <w:jc w:val="center"/>
        <w:rPr>
          <w:lang w:val="sr-Latn-C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70.95pt;margin-top:1.35pt;width:147.4pt;height:67.9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;mso-fit-shape-to-text:t">
              <w:txbxContent>
                <w:p w:rsidR="00EC4623" w:rsidRPr="00EC4623" w:rsidRDefault="00EC4623" w:rsidP="00EC4623">
                  <w:pPr>
                    <w:jc w:val="center"/>
                    <w:rPr>
                      <w:b/>
                      <w:lang w:val="sr-Latn-RS"/>
                    </w:rPr>
                  </w:pPr>
                  <w:r w:rsidRPr="00EC4623">
                    <w:rPr>
                      <w:b/>
                      <w:lang w:val="sr-Latn-RS"/>
                    </w:rPr>
                    <w:t>Danilo Nikolić</w:t>
                  </w: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Vođa tima</w:t>
                  </w:r>
                </w:p>
                <w:p w:rsid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  <w:p w:rsidR="00EC4623" w:rsidRPr="00EC4623" w:rsidRDefault="00EC4623" w:rsidP="00EC4623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Baze podataka</w:t>
                  </w:r>
                </w:p>
              </w:txbxContent>
            </v:textbox>
          </v:shape>
        </w:pict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252ACA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44.9pt;margin-top:15.85pt;width:.55pt;height:12.3pt;z-index:251665408" o:connectortype="straight"/>
        </w:pict>
      </w:r>
    </w:p>
    <w:p w:rsidR="00EC4623" w:rsidRDefault="00252ACA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pict>
          <v:shape id="_x0000_s1037" type="#_x0000_t32" style="position:absolute;left:0;text-align:left;margin-left:123.8pt;margin-top:10.15pt;width:246.55pt;height:0;z-index:251664384" o:connectortype="straight"/>
        </w:pict>
      </w:r>
      <w:r>
        <w:rPr>
          <w:noProof/>
          <w:lang w:eastAsia="en-US"/>
        </w:rPr>
        <w:pict>
          <v:shape id="_x0000_s1036" type="#_x0000_t32" style="position:absolute;left:0;text-align:left;margin-left:370.35pt;margin-top:10.15pt;width:0;height:10.15pt;flip:y;z-index:251663360" o:connectortype="straight"/>
        </w:pict>
      </w:r>
      <w:r>
        <w:rPr>
          <w:noProof/>
          <w:lang w:eastAsia="en-US"/>
        </w:rPr>
        <w:pict>
          <v:shape id="_x0000_s1034" type="#_x0000_t32" style="position:absolute;left:0;text-align:left;margin-left:123.25pt;margin-top:10.15pt;width:.55pt;height:10.15pt;flip:y;z-index:251662336" o:connectortype="straight"/>
        </w:pict>
      </w:r>
    </w:p>
    <w:p w:rsidR="00EC4623" w:rsidRDefault="00252ACA" w:rsidP="00EC4623">
      <w:pPr>
        <w:pStyle w:val="BodyText"/>
        <w:tabs>
          <w:tab w:val="left" w:pos="5487"/>
        </w:tabs>
        <w:rPr>
          <w:lang w:val="sr-Latn-CS"/>
        </w:rPr>
      </w:pPr>
      <w:r>
        <w:rPr>
          <w:noProof/>
          <w:lang w:eastAsia="en-US"/>
        </w:rPr>
        <w:pict>
          <v:shape id="_x0000_s1031" type="#_x0000_t202" style="position:absolute;left:0;text-align:left;margin-left:297.25pt;margin-top:2.3pt;width:2in;height:67.85pt;z-index:251661312">
            <v:textbox>
              <w:txbxContent>
                <w:p w:rsidR="00EC4623" w:rsidRPr="00847CA2" w:rsidRDefault="00847CA2" w:rsidP="00847CA2">
                  <w:pPr>
                    <w:jc w:val="center"/>
                    <w:rPr>
                      <w:b/>
                      <w:lang w:val="sr-Latn-RS"/>
                    </w:rPr>
                  </w:pPr>
                  <w:r w:rsidRPr="00847CA2">
                    <w:rPr>
                      <w:b/>
                      <w:lang w:val="sr-Latn-RS"/>
                    </w:rPr>
                    <w:t>Aleksa Tomić</w:t>
                  </w:r>
                </w:p>
                <w:p w:rsidR="00847CA2" w:rsidRDefault="00847CA2">
                  <w:pPr>
                    <w:rPr>
                      <w:lang w:val="sr-Latn-RS"/>
                    </w:rPr>
                  </w:pPr>
                </w:p>
                <w:p w:rsidR="00847CA2" w:rsidRDefault="00847CA2" w:rsidP="00847CA2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  <w:p w:rsidR="00847CA2" w:rsidRPr="00EC4623" w:rsidRDefault="00847CA2" w:rsidP="00847CA2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Baze podataka</w:t>
                  </w:r>
                </w:p>
                <w:p w:rsidR="00847CA2" w:rsidRPr="00847CA2" w:rsidRDefault="00847CA2">
                  <w:pPr>
                    <w:rPr>
                      <w:lang w:val="sr-Latn-RS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0" type="#_x0000_t202" style="position:absolute;left:0;text-align:left;margin-left:51.8pt;margin-top:2.3pt;width:146.2pt;height:67.85pt;z-index:251660288">
            <v:textbox>
              <w:txbxContent>
                <w:p w:rsidR="00EC4623" w:rsidRPr="00847CA2" w:rsidRDefault="00847CA2" w:rsidP="00847CA2">
                  <w:pPr>
                    <w:jc w:val="center"/>
                    <w:rPr>
                      <w:b/>
                      <w:lang w:val="sr-Latn-RS"/>
                    </w:rPr>
                  </w:pPr>
                  <w:r w:rsidRPr="00847CA2">
                    <w:rPr>
                      <w:b/>
                      <w:lang w:val="sr-Latn-RS"/>
                    </w:rPr>
                    <w:t>Jovana Stojanović</w:t>
                  </w:r>
                </w:p>
                <w:p w:rsidR="00847CA2" w:rsidRDefault="00847CA2" w:rsidP="00847CA2">
                  <w:pPr>
                    <w:jc w:val="center"/>
                    <w:rPr>
                      <w:lang w:val="sr-Latn-RS"/>
                    </w:rPr>
                  </w:pPr>
                </w:p>
                <w:p w:rsidR="00847CA2" w:rsidRPr="00847CA2" w:rsidRDefault="00847CA2" w:rsidP="00847CA2">
                  <w:pPr>
                    <w:jc w:val="center"/>
                    <w:textDirection w:val="btLr"/>
                  </w:pPr>
                  <w:r w:rsidRPr="00847CA2">
                    <w:rPr>
                      <w:rFonts w:eastAsia="Arial"/>
                      <w:color w:val="000000"/>
                    </w:rPr>
                    <w:t xml:space="preserve">Web </w:t>
                  </w:r>
                  <w:proofErr w:type="spellStart"/>
                  <w:r w:rsidRPr="00847CA2">
                    <w:rPr>
                      <w:rFonts w:eastAsia="Arial"/>
                      <w:color w:val="000000"/>
                    </w:rPr>
                    <w:t>Programer</w:t>
                  </w:r>
                  <w:proofErr w:type="spellEnd"/>
                </w:p>
                <w:p w:rsidR="00847CA2" w:rsidRPr="00847CA2" w:rsidRDefault="00847CA2" w:rsidP="00847CA2">
                  <w:pPr>
                    <w:jc w:val="center"/>
                    <w:textDirection w:val="btLr"/>
                  </w:pPr>
                  <w:proofErr w:type="spellStart"/>
                  <w:r w:rsidRPr="00847CA2">
                    <w:rPr>
                      <w:rFonts w:eastAsia="Arial"/>
                      <w:color w:val="000000"/>
                    </w:rPr>
                    <w:t>Dizajn</w:t>
                  </w:r>
                  <w:proofErr w:type="spellEnd"/>
                </w:p>
                <w:p w:rsidR="00847CA2" w:rsidRPr="00847CA2" w:rsidRDefault="00847CA2" w:rsidP="00847CA2">
                  <w:pPr>
                    <w:jc w:val="center"/>
                    <w:rPr>
                      <w:lang w:val="sr-Latn-RS"/>
                    </w:rPr>
                  </w:pPr>
                </w:p>
              </w:txbxContent>
            </v:textbox>
          </v:shape>
        </w:pict>
      </w:r>
      <w:r w:rsidR="00EC4623">
        <w:rPr>
          <w:lang w:val="sr-Latn-CS"/>
        </w:rPr>
        <w:tab/>
      </w: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EC4623" w:rsidRDefault="00EC4623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Pr="002F5CC7">
        <w:rPr>
          <w:b/>
          <w:lang w:val="sr-Latn-CS"/>
        </w:rPr>
        <w:t>P</w:t>
      </w:r>
      <w:r w:rsidR="002F5CC7" w:rsidRPr="002F5CC7">
        <w:rPr>
          <w:b/>
          <w:lang w:val="sr-Latn-CS"/>
        </w:rPr>
        <w:t>etPlanet</w:t>
      </w:r>
      <w:r w:rsidRPr="002F5CC7">
        <w:rPr>
          <w:b/>
          <w:lang w:val="sr-Latn-CS"/>
        </w:rPr>
        <w:t>.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bookmarkStart w:id="11" w:name="_Toc225188575"/>
      <w:r>
        <w:rPr>
          <w:color w:val="000000"/>
          <w:lang w:val="sr-Latn-RS"/>
        </w:rPr>
        <w:t xml:space="preserve">Za projektni tim neće biti organizovana obuka, već će svaki član tima ponaosob istražiti oblasti koje su mu potrebne za realizaciju projekta. </w:t>
      </w:r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Te oblasti mogu da uključuju: 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Web programiranje u </w:t>
      </w:r>
      <w:r>
        <w:rPr>
          <w:lang w:val="sr-Latn-RS"/>
        </w:rPr>
        <w:t>React</w:t>
      </w:r>
      <w:r>
        <w:rPr>
          <w:color w:val="000000"/>
          <w:lang w:val="sr-Latn-RS"/>
        </w:rPr>
        <w:t>-u,</w:t>
      </w:r>
      <w:bookmarkStart w:id="12" w:name="_GoBack"/>
      <w:bookmarkEnd w:id="12"/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lang w:val="sr-Latn-RS"/>
        </w:rPr>
        <w:t>Upoznavanje sa authentikacijom i autorizacijom,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lang w:val="sr-Latn-RS"/>
        </w:rPr>
        <w:t>Usavršavanje rada sa .NET Core</w:t>
      </w:r>
      <w:r>
        <w:rPr>
          <w:color w:val="000000"/>
          <w:lang w:val="sr-Latn-RS"/>
        </w:rPr>
        <w:t>,</w:t>
      </w:r>
    </w:p>
    <w:p w:rsidR="00EC4623" w:rsidRDefault="00EC4623" w:rsidP="00EC4623">
      <w:pPr>
        <w:keepLines/>
        <w:numPr>
          <w:ilvl w:val="0"/>
          <w:numId w:val="15"/>
        </w:numPr>
        <w:tabs>
          <w:tab w:val="left" w:pos="1080"/>
        </w:tabs>
        <w:spacing w:line="240" w:lineRule="auto"/>
        <w:ind w:left="1080"/>
        <w:rPr>
          <w:color w:val="000000"/>
          <w:lang w:val="sr-Latn-RS"/>
        </w:rPr>
      </w:pPr>
      <w:r>
        <w:rPr>
          <w:color w:val="000000"/>
          <w:lang w:val="sr-Latn-RS"/>
        </w:rPr>
        <w:t>Dizajniranje pomoću bootstrap-a,</w:t>
      </w:r>
    </w:p>
    <w:p w:rsidR="00EC4623" w:rsidRDefault="00EC4623" w:rsidP="00EC4623">
      <w:pPr>
        <w:keepLines/>
        <w:spacing w:after="120"/>
        <w:ind w:left="720"/>
        <w:rPr>
          <w:color w:val="000000"/>
          <w:lang w:val="sr-Latn-RS"/>
        </w:rPr>
      </w:pPr>
      <w:r>
        <w:rPr>
          <w:color w:val="000000"/>
          <w:lang w:val="sr-Latn-RS"/>
        </w:rPr>
        <w:t>Istraživanja i sticanje znanja potrebnih za realizaciju projekta, kao i možda onih opširnijih, će članovi tima obavljati po potrebi.</w:t>
      </w:r>
    </w:p>
    <w:p w:rsidR="002343C5" w:rsidRPr="006F61C6" w:rsidRDefault="00422B0E">
      <w:pPr>
        <w:pStyle w:val="Heading1"/>
        <w:rPr>
          <w:lang w:val="sr-Latn-CS"/>
        </w:rPr>
      </w:pPr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884"/>
        <w:gridCol w:w="952"/>
        <w:gridCol w:w="272"/>
        <w:gridCol w:w="1715"/>
        <w:gridCol w:w="570"/>
        <w:gridCol w:w="1448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0A18C6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0A18C6">
              <w:rPr>
                <w:b/>
                <w:bCs/>
                <w:lang w:val="sr-Latn-CS"/>
              </w:rPr>
              <w:t>PetPlanet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CA" w:rsidRDefault="00252ACA">
      <w:r>
        <w:separator/>
      </w:r>
    </w:p>
  </w:endnote>
  <w:endnote w:type="continuationSeparator" w:id="0">
    <w:p w:rsidR="00252ACA" w:rsidRDefault="0025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7E1615">
            <w:rPr>
              <w:lang w:val="sr-Latn-CS"/>
            </w:rPr>
            <w:t>AJD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7E1615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5A4C1F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5A4C1F" w:rsidRPr="005A4C1F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CA" w:rsidRDefault="00252ACA">
      <w:r>
        <w:separator/>
      </w:r>
    </w:p>
  </w:footnote>
  <w:footnote w:type="continuationSeparator" w:id="0">
    <w:p w:rsidR="00252ACA" w:rsidRDefault="0025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7E161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 xml:space="preserve">AJD </w:t>
    </w:r>
    <w:r w:rsidR="006D0694">
      <w:rPr>
        <w:rFonts w:ascii="Arial" w:hAnsi="Arial"/>
        <w:b/>
        <w:sz w:val="36"/>
      </w:rPr>
      <w:t>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7E1615">
          <w:pPr>
            <w:rPr>
              <w:lang w:val="sr-Latn-CS"/>
            </w:rPr>
          </w:pPr>
          <w:r>
            <w:rPr>
              <w:lang w:val="sr-Latn-CS"/>
            </w:rPr>
            <w:t>PetPlanet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7E161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0A18C6">
            <w:rPr>
              <w:lang w:val="sr-Latn-CS"/>
            </w:rPr>
            <w:t>23</w:t>
          </w:r>
          <w:r w:rsidR="007E1615">
            <w:rPr>
              <w:lang w:val="sr-Latn-CS"/>
            </w:rPr>
            <w:t>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7E1615">
          <w:pPr>
            <w:rPr>
              <w:lang w:val="sr-Latn-CS"/>
            </w:rPr>
          </w:pPr>
          <w:r>
            <w:rPr>
              <w:lang w:val="sr-Latn-CS"/>
            </w:rPr>
            <w:t>AJD-PetPlanet-03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477E90"/>
    <w:multiLevelType w:val="multilevel"/>
    <w:tmpl w:val="686EAE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A18C6"/>
    <w:rsid w:val="000F5EE8"/>
    <w:rsid w:val="00103833"/>
    <w:rsid w:val="00151CDF"/>
    <w:rsid w:val="00157DAE"/>
    <w:rsid w:val="0019357E"/>
    <w:rsid w:val="001B128E"/>
    <w:rsid w:val="001F6798"/>
    <w:rsid w:val="00210E17"/>
    <w:rsid w:val="002343C5"/>
    <w:rsid w:val="0024759A"/>
    <w:rsid w:val="00252ACA"/>
    <w:rsid w:val="00257501"/>
    <w:rsid w:val="00260B17"/>
    <w:rsid w:val="002F5CC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320C"/>
    <w:rsid w:val="005430FA"/>
    <w:rsid w:val="00555767"/>
    <w:rsid w:val="00574004"/>
    <w:rsid w:val="005A3FD1"/>
    <w:rsid w:val="005A4C1F"/>
    <w:rsid w:val="005F3958"/>
    <w:rsid w:val="00614EF5"/>
    <w:rsid w:val="006776CF"/>
    <w:rsid w:val="006D0694"/>
    <w:rsid w:val="006D41CE"/>
    <w:rsid w:val="006D702B"/>
    <w:rsid w:val="006F61C6"/>
    <w:rsid w:val="007A2854"/>
    <w:rsid w:val="007E1615"/>
    <w:rsid w:val="007E1F8E"/>
    <w:rsid w:val="0081471E"/>
    <w:rsid w:val="0084235B"/>
    <w:rsid w:val="00847CA2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4623"/>
    <w:rsid w:val="00EC68C8"/>
    <w:rsid w:val="00EC70CF"/>
    <w:rsid w:val="00F14C09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36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7E1615"/>
    <w:rPr>
      <w:rFonts w:ascii="Arial" w:hAnsi="Arial"/>
      <w:b/>
      <w:sz w:val="36"/>
      <w:lang w:eastAsia="sr-Latn-CS"/>
    </w:rPr>
  </w:style>
  <w:style w:type="paragraph" w:styleId="BalloonText">
    <w:name w:val="Balloon Text"/>
    <w:basedOn w:val="Normal"/>
    <w:link w:val="BalloonTextChar"/>
    <w:rsid w:val="00EC68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8C8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A18-9CDE-4710-A73A-D9CB5035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8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i5</cp:lastModifiedBy>
  <cp:revision>2</cp:revision>
  <cp:lastPrinted>1999-04-23T13:49:00Z</cp:lastPrinted>
  <dcterms:created xsi:type="dcterms:W3CDTF">2023-03-23T14:23:00Z</dcterms:created>
  <dcterms:modified xsi:type="dcterms:W3CDTF">2023-03-23T14:23:00Z</dcterms:modified>
</cp:coreProperties>
</file>