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DF" w:rsidRPr="000D7FDF" w:rsidRDefault="000D7FDF" w:rsidP="000D7FDF">
      <w:pPr>
        <w:pStyle w:val="Title"/>
        <w:jc w:val="right"/>
        <w:rPr>
          <w:lang w:val="sr-Latn-RS"/>
        </w:rPr>
      </w:pPr>
      <w:r w:rsidRPr="000D7FDF">
        <w:rPr>
          <w:lang w:val="sr-Latn-RS"/>
        </w:rPr>
        <w:t>PetPlanet</w:t>
      </w:r>
    </w:p>
    <w:p w:rsidR="003372D3" w:rsidRPr="00A22BAC" w:rsidRDefault="000D7FDF" w:rsidP="000D7FDF">
      <w:pPr>
        <w:pStyle w:val="Title"/>
        <w:jc w:val="right"/>
        <w:rPr>
          <w:lang w:val="sr-Latn-RS"/>
        </w:rPr>
      </w:pPr>
      <w:r w:rsidRPr="000D7FDF">
        <w:rPr>
          <w:lang w:val="sr-Latn-RS"/>
        </w:rPr>
        <w:t>Platforma namenjena pet salonima</w:t>
      </w:r>
    </w:p>
    <w:p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:rsidR="00206E1F" w:rsidRPr="00A22BAC" w:rsidRDefault="00206E1F">
      <w:pPr>
        <w:pStyle w:val="Title"/>
        <w:jc w:val="right"/>
        <w:rPr>
          <w:lang w:val="sr-Latn-RS"/>
        </w:rPr>
      </w:pPr>
    </w:p>
    <w:p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15.03.2007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:rsidR="003372D3" w:rsidRDefault="000D7FDF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Danilo</w:t>
            </w:r>
          </w:p>
          <w:p w:rsidR="000D7FDF" w:rsidRDefault="000D7FDF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Jovana</w:t>
            </w:r>
          </w:p>
          <w:p w:rsidR="000D7FDF" w:rsidRPr="00A22BAC" w:rsidRDefault="000D7FDF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Aleksa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:rsidR="002C4ABD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2C4ABD" w:rsidRPr="00AB04FA">
        <w:rPr>
          <w:noProof/>
          <w:color w:val="000000" w:themeColor="text1"/>
          <w:lang w:val="sr-Latn-RS"/>
        </w:rPr>
        <w:t>1.</w:t>
      </w:r>
      <w:r w:rsidR="002C4AB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C4ABD" w:rsidRPr="00AB04FA">
        <w:rPr>
          <w:noProof/>
          <w:lang w:val="sr-Latn-RS"/>
        </w:rPr>
        <w:t>Cilj dokumenta</w:t>
      </w:r>
      <w:r w:rsidR="002C4ABD">
        <w:rPr>
          <w:noProof/>
        </w:rPr>
        <w:tab/>
      </w:r>
      <w:r w:rsidR="002C4ABD">
        <w:rPr>
          <w:noProof/>
        </w:rPr>
        <w:fldChar w:fldCharType="begin"/>
      </w:r>
      <w:r w:rsidR="002C4ABD">
        <w:rPr>
          <w:noProof/>
        </w:rPr>
        <w:instrText xml:space="preserve"> PAGEREF _Toc129539767 \h </w:instrText>
      </w:r>
      <w:r w:rsidR="002C4ABD">
        <w:rPr>
          <w:noProof/>
        </w:rPr>
      </w:r>
      <w:r w:rsidR="002C4ABD">
        <w:rPr>
          <w:noProof/>
        </w:rPr>
        <w:fldChar w:fldCharType="separate"/>
      </w:r>
      <w:r w:rsidR="00807588">
        <w:rPr>
          <w:noProof/>
        </w:rPr>
        <w:t>5</w:t>
      </w:r>
      <w:r w:rsidR="002C4ABD"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Opseg</w:t>
      </w:r>
      <w:r w:rsidRPr="00AB04FA">
        <w:rPr>
          <w:noProof/>
          <w:lang w:val="sr-Latn-RS"/>
        </w:rPr>
        <w:t xml:space="preserve">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_Toc129539768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5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_Toc129539769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5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_Toc129539770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5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_Toc129539771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5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_Toc129539772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5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_Toc129539773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5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_Toc129539774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6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Opis potencijalnih korisnika/tržišta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_Toc129539775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6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_Toc129539776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6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_Toc129539777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7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_Toc129539778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7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_Toc129539779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7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_Toc129539780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7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_Toc129539781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7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_Toc129539782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8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_Toc129539783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_Toc129539784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_Toc129539785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_Toc129539786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_Toc129539787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Izmena informacija o profilu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_Toc129539788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Pregled informacija o salonu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_Toc129539789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Pretraga salona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_Toc129539790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Upravljanje delatnostima vezanih za rad salona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_Toc129539791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9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Postavljanje i odgovaranje 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_Toc129539792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10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Zakazivanje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_Toc129539793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10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Kupovina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_Toc129539794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10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Ostavljanje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_Toc129539795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10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_Toc129539796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10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_Toc129539797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10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 xml:space="preserve">    </w:t>
      </w:r>
      <w:r w:rsidRPr="00AB04FA">
        <w:rPr>
          <w:noProof/>
          <w:color w:val="000000" w:themeColor="text1"/>
          <w:lang w:val="sr-Latn-R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_Toc129539798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10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 xml:space="preserve">    </w:t>
      </w:r>
      <w:r w:rsidRPr="00AB04FA">
        <w:rPr>
          <w:noProof/>
          <w:lang w:val="sr-Latn-RS"/>
        </w:rPr>
        <w:t>Nefunkcionalni zahtevi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_Toc129539799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_Toc129539800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color w:val="000000" w:themeColor="text1"/>
          <w:lang w:val="sr-Latn-R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_Toc129539801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_Toc129539802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_Toc129539803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color w:val="000000" w:themeColor="text1"/>
          <w:lang w:val="sr-Latn-RS"/>
        </w:rPr>
        <w:lastRenderedPageBreak/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_Toc129539804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_Toc129539805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i/>
          <w:iCs/>
          <w:noProof/>
          <w:lang w:val="sr-Latn-RS"/>
        </w:rPr>
        <w:t>Online</w:t>
      </w:r>
      <w:r w:rsidRPr="00AB04FA">
        <w:rPr>
          <w:noProof/>
          <w:lang w:val="sr-Latn-R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_Toc129539806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_Toc129539807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2C4ABD" w:rsidRDefault="002C4AB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04FA">
        <w:rPr>
          <w:noProof/>
          <w:lang w:val="sr-Latn-R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B04FA">
        <w:rPr>
          <w:noProof/>
          <w:lang w:val="sr-Latn-R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_Toc129539808 \h </w:instrText>
      </w:r>
      <w:r>
        <w:rPr>
          <w:noProof/>
        </w:rPr>
      </w:r>
      <w:r>
        <w:rPr>
          <w:noProof/>
        </w:rPr>
        <w:fldChar w:fldCharType="separate"/>
      </w:r>
      <w:r w:rsidR="00807588">
        <w:rPr>
          <w:noProof/>
        </w:rPr>
        <w:t>11</w:t>
      </w:r>
      <w:r>
        <w:rPr>
          <w:noProof/>
        </w:rPr>
        <w:fldChar w:fldCharType="end"/>
      </w:r>
    </w:p>
    <w:p w:rsidR="004723AE" w:rsidRDefault="00206E1F" w:rsidP="004723AE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4723AE" w:rsidRDefault="003372D3" w:rsidP="000D7FDF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t>Vizija sistema</w:t>
      </w:r>
    </w:p>
    <w:p w:rsidR="004723AE" w:rsidRPr="00A22BAC" w:rsidRDefault="004723AE" w:rsidP="004723AE">
      <w:pPr>
        <w:pStyle w:val="BodyText"/>
        <w:rPr>
          <w:lang w:val="sr-Latn-RS"/>
        </w:rPr>
      </w:pPr>
    </w:p>
    <w:p w:rsidR="00206E1F" w:rsidRPr="00A22BAC" w:rsidRDefault="003372D3">
      <w:pPr>
        <w:pStyle w:val="Heading1"/>
        <w:rPr>
          <w:lang w:val="sr-Latn-RS"/>
        </w:rPr>
      </w:pPr>
      <w:bookmarkStart w:id="1" w:name="_Toc129539767"/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1"/>
    </w:p>
    <w:p w:rsidR="00206E1F" w:rsidRPr="00A22BAC" w:rsidRDefault="00B849B5" w:rsidP="00B849B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Cilj ovog dokumenta je definisanje zahteva visokog nivoa </w:t>
      </w:r>
      <w:r w:rsidR="00597D35" w:rsidRPr="00A22BAC">
        <w:rPr>
          <w:lang w:val="sr-Latn-RS"/>
        </w:rPr>
        <w:t>za reali</w:t>
      </w:r>
      <w:r w:rsidR="00E469BC" w:rsidRPr="00A22BAC">
        <w:rPr>
          <w:lang w:val="sr-Latn-RS"/>
        </w:rPr>
        <w:t xml:space="preserve">zaciju </w:t>
      </w:r>
      <w:r w:rsidR="000D7FDF" w:rsidRPr="008718B9">
        <w:rPr>
          <w:b/>
          <w:lang w:val="sr-Latn-RS"/>
        </w:rPr>
        <w:t>PetPlanet</w:t>
      </w:r>
      <w:r w:rsidRPr="00A22BAC">
        <w:rPr>
          <w:lang w:val="sr-Latn-RS"/>
        </w:rPr>
        <w:t xml:space="preserve"> p</w:t>
      </w:r>
      <w:r w:rsidR="000D7FDF">
        <w:rPr>
          <w:lang w:val="sr-Latn-RS"/>
        </w:rPr>
        <w:t>latforme</w:t>
      </w:r>
      <w:r w:rsidRPr="00A22BAC">
        <w:rPr>
          <w:lang w:val="sr-Latn-RS"/>
        </w:rPr>
        <w:t xml:space="preserve"> </w:t>
      </w:r>
      <w:r w:rsidR="00E469BC" w:rsidRPr="00A22BAC">
        <w:rPr>
          <w:lang w:val="sr-Latn-RS"/>
        </w:rPr>
        <w:t xml:space="preserve">na osnovu </w:t>
      </w:r>
      <w:r w:rsidRPr="00A22BAC">
        <w:rPr>
          <w:lang w:val="sr-Latn-RS"/>
        </w:rPr>
        <w:t>potreba krajnjih korisnika.</w:t>
      </w:r>
      <w:r w:rsidR="00206E1F" w:rsidRPr="00A22BAC">
        <w:rPr>
          <w:lang w:val="sr-Latn-RS"/>
        </w:rPr>
        <w:t xml:space="preserve">  </w:t>
      </w:r>
    </w:p>
    <w:p w:rsidR="00206E1F" w:rsidRPr="00A22BAC" w:rsidRDefault="003372D3" w:rsidP="008572C2">
      <w:pPr>
        <w:pStyle w:val="Heading1"/>
        <w:rPr>
          <w:lang w:val="sr-Latn-RS"/>
        </w:rPr>
      </w:pPr>
      <w:bookmarkStart w:id="2" w:name="_Toc129539768"/>
      <w:r w:rsidRPr="008572C2">
        <w:t>Opseg</w:t>
      </w:r>
      <w:r w:rsidR="00CA58C5" w:rsidRPr="00A22BAC">
        <w:rPr>
          <w:lang w:val="sr-Latn-RS"/>
        </w:rPr>
        <w:t xml:space="preserve"> dokumenta</w:t>
      </w:r>
      <w:bookmarkEnd w:id="2"/>
    </w:p>
    <w:p w:rsidR="000D7FDF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0D7FDF" w:rsidRPr="008718B9">
        <w:rPr>
          <w:b/>
          <w:lang w:val="sr-Latn-RS"/>
        </w:rPr>
        <w:t>PetPlanet</w:t>
      </w:r>
      <w:r w:rsidR="000D7FDF">
        <w:rPr>
          <w:lang w:val="sr-Latn-RS"/>
        </w:rPr>
        <w:t xml:space="preserve"> platformu koja</w:t>
      </w:r>
      <w:r w:rsidRPr="00A22BAC">
        <w:rPr>
          <w:lang w:val="sr-Latn-RS"/>
        </w:rPr>
        <w:t xml:space="preserve"> će biti razvijen</w:t>
      </w:r>
      <w:r w:rsidR="000D7FDF">
        <w:rPr>
          <w:lang w:val="sr-Latn-RS"/>
        </w:rPr>
        <w:t>a</w:t>
      </w:r>
      <w:r w:rsidRPr="00A22BAC">
        <w:rPr>
          <w:lang w:val="sr-Latn-RS"/>
        </w:rPr>
        <w:t xml:space="preserve"> od strane </w:t>
      </w:r>
      <w:r w:rsidR="000D7FDF" w:rsidRPr="008718B9">
        <w:rPr>
          <w:b/>
          <w:lang w:val="sr-Latn-RS"/>
        </w:rPr>
        <w:t>AJDTeam-a</w:t>
      </w:r>
      <w:r w:rsidR="000D7FDF">
        <w:rPr>
          <w:lang w:val="sr-Latn-RS"/>
        </w:rPr>
        <w:t xml:space="preserve">. </w:t>
      </w:r>
    </w:p>
    <w:p w:rsidR="00DE518F" w:rsidRPr="00A22BAC" w:rsidRDefault="000D7FDF" w:rsidP="00DE518F">
      <w:pPr>
        <w:pStyle w:val="BodyText"/>
        <w:rPr>
          <w:lang w:val="sr-Latn-RS"/>
        </w:rPr>
      </w:pPr>
      <w:r w:rsidRPr="008718B9">
        <w:rPr>
          <w:b/>
          <w:lang w:val="sr-Latn-RS"/>
        </w:rPr>
        <w:t>PetPlanet</w:t>
      </w:r>
      <w:r>
        <w:rPr>
          <w:lang w:val="sr-Latn-RS"/>
        </w:rPr>
        <w:t xml:space="preserve"> će omogućiti olakšan proces kupovine i zakazivanja termina u pet salonima</w:t>
      </w:r>
      <w:r w:rsidR="00DE518F" w:rsidRPr="00A22BAC">
        <w:rPr>
          <w:lang w:val="sr-Latn-RS"/>
        </w:rPr>
        <w:t>.</w:t>
      </w:r>
    </w:p>
    <w:p w:rsidR="00206E1F" w:rsidRPr="00A22BAC" w:rsidRDefault="003372D3">
      <w:pPr>
        <w:pStyle w:val="Heading1"/>
        <w:rPr>
          <w:lang w:val="sr-Latn-RS"/>
        </w:rPr>
      </w:pPr>
      <w:bookmarkStart w:id="3" w:name="_Toc129539769"/>
      <w:r w:rsidRPr="00A22BAC">
        <w:rPr>
          <w:lang w:val="sr-Latn-RS"/>
        </w:rPr>
        <w:t>Reference</w:t>
      </w:r>
      <w:bookmarkEnd w:id="3"/>
    </w:p>
    <w:p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:rsidR="00DE518F" w:rsidRPr="00A22BAC" w:rsidRDefault="000D7FD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PetPlanet – Predlog projekta, AJD-PetPlanet-01, V1.0, 2023, AJD</w:t>
      </w:r>
      <w:r w:rsidR="00DE518F" w:rsidRPr="00A22BAC">
        <w:rPr>
          <w:lang w:val="sr-Latn-RS"/>
        </w:rPr>
        <w:t>Team.</w:t>
      </w:r>
    </w:p>
    <w:p w:rsidR="00206E1F" w:rsidRPr="00A22BAC" w:rsidRDefault="003372D3" w:rsidP="003372D3">
      <w:pPr>
        <w:pStyle w:val="Heading1"/>
        <w:rPr>
          <w:lang w:val="sr-Latn-RS"/>
        </w:rPr>
      </w:pPr>
      <w:bookmarkStart w:id="4" w:name="_Toc129539770"/>
      <w:r w:rsidRPr="00A22BAC">
        <w:rPr>
          <w:lang w:val="sr-Latn-RS"/>
        </w:rPr>
        <w:t>Pozicioniranje proizvoda</w:t>
      </w:r>
      <w:bookmarkEnd w:id="4"/>
    </w:p>
    <w:p w:rsidR="000D7FDF" w:rsidRDefault="003372D3" w:rsidP="000D7FDF">
      <w:pPr>
        <w:pStyle w:val="Heading2"/>
        <w:rPr>
          <w:lang w:val="sr-Latn-RS"/>
        </w:rPr>
      </w:pPr>
      <w:bookmarkStart w:id="5" w:name="_Toc129539771"/>
      <w:r w:rsidRPr="00A22BAC">
        <w:rPr>
          <w:lang w:val="sr-Latn-RS"/>
        </w:rPr>
        <w:t>Poslovne mogućnosti</w:t>
      </w:r>
      <w:bookmarkEnd w:id="5"/>
    </w:p>
    <w:p w:rsidR="000D7FDF" w:rsidRPr="008718B9" w:rsidRDefault="000D7FDF" w:rsidP="008718B9">
      <w:pPr>
        <w:ind w:left="720"/>
      </w:pPr>
      <w:r w:rsidRPr="008718B9">
        <w:rPr>
          <w:b/>
        </w:rPr>
        <w:t xml:space="preserve">PetPlanet </w:t>
      </w:r>
      <w:r w:rsidR="008718B9">
        <w:t>predstavlja W</w:t>
      </w:r>
      <w:r w:rsidRPr="000D7FDF">
        <w:t xml:space="preserve">eb aplikaciju </w:t>
      </w:r>
      <w:r w:rsidR="008718B9">
        <w:t>čija je uloga</w:t>
      </w:r>
      <w:r w:rsidRPr="000D7FDF">
        <w:t xml:space="preserve"> olakšanje prilikom kupovine i zakazivanja termina u pet salonima.</w:t>
      </w:r>
    </w:p>
    <w:p w:rsidR="000D7FDF" w:rsidRPr="000D7FDF" w:rsidRDefault="000D7FDF" w:rsidP="002C4ABD">
      <w:pPr>
        <w:ind w:left="720"/>
        <w:rPr>
          <w:b/>
        </w:rPr>
      </w:pPr>
      <w:r w:rsidRPr="008718B9">
        <w:rPr>
          <w:b/>
        </w:rPr>
        <w:t>PetPlanet</w:t>
      </w:r>
      <w:r w:rsidRPr="000D7FDF">
        <w:t xml:space="preserve"> će biti jedinstven po tome što će korisniku biti dostupan uvid u sve mogućnosti koje su vezane za delat</w:t>
      </w:r>
      <w:r>
        <w:t xml:space="preserve">nosti svih dostupnih pet salona, </w:t>
      </w:r>
      <w:r w:rsidR="008718B9">
        <w:t>a ne samo jed</w:t>
      </w:r>
      <w:r w:rsidRPr="000D7FDF">
        <w:t>n</w:t>
      </w:r>
      <w:r w:rsidR="008718B9">
        <w:t>og konkret</w:t>
      </w:r>
      <w:r w:rsidRPr="000D7FDF">
        <w:t>n</w:t>
      </w:r>
      <w:r w:rsidR="008718B9">
        <w:t>og</w:t>
      </w:r>
      <w:r w:rsidRPr="000D7FDF">
        <w:t>.</w:t>
      </w:r>
    </w:p>
    <w:p w:rsidR="000D7FDF" w:rsidRPr="000D7FDF" w:rsidRDefault="000D7FDF" w:rsidP="002C4ABD">
      <w:pPr>
        <w:ind w:firstLine="720"/>
        <w:rPr>
          <w:b/>
          <w:lang w:val="sr-Latn-RS"/>
        </w:rPr>
      </w:pPr>
      <w:r w:rsidRPr="000D7FDF">
        <w:t>Proizvod će biti na srpskom jeziku.</w:t>
      </w:r>
      <w:r>
        <w:t xml:space="preserve"> </w:t>
      </w:r>
      <w:r w:rsidRPr="000D7FDF">
        <w:t>Ako se pokaže kao popularan,</w:t>
      </w:r>
      <w:r>
        <w:t xml:space="preserve"> </w:t>
      </w:r>
      <w:r w:rsidRPr="000D7FDF">
        <w:t>može se prevesti i na engleski jezik.</w:t>
      </w:r>
    </w:p>
    <w:p w:rsidR="000D7FDF" w:rsidRPr="000D7FDF" w:rsidRDefault="000D7FDF" w:rsidP="000D7FDF">
      <w:pPr>
        <w:ind w:left="720"/>
        <w:rPr>
          <w:lang w:val="sr-Latn-RS"/>
        </w:rPr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6" w:name="_Toc129539772"/>
      <w:r w:rsidRPr="00A22BAC">
        <w:rPr>
          <w:lang w:val="sr-Latn-RS"/>
        </w:rPr>
        <w:t>Postavka</w:t>
      </w:r>
      <w:r w:rsidR="00D44844" w:rsidRPr="00A22BAC">
        <w:rPr>
          <w:lang w:val="sr-Latn-RS"/>
        </w:rPr>
        <w:t xml:space="preserve"> problema</w:t>
      </w:r>
      <w:bookmarkEnd w:id="6"/>
      <w:r w:rsidR="00206E1F" w:rsidRPr="00A22BAC">
        <w:rPr>
          <w:lang w:val="sr-Latn-RS"/>
        </w:rPr>
        <w:t xml:space="preserve"> </w:t>
      </w:r>
    </w:p>
    <w:p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D7FDF" w:rsidP="00797B3F">
            <w:pPr>
              <w:pStyle w:val="BodyText"/>
              <w:ind w:left="0"/>
              <w:rPr>
                <w:lang w:val="sr-Latn-RS"/>
              </w:rPr>
            </w:pPr>
            <w:r>
              <w:t>Nepostojanje platforme koja na jednom mestu objedinjuje sve salone za negu kućnih ljubimaca.</w:t>
            </w:r>
          </w:p>
        </w:tc>
      </w:tr>
      <w:tr w:rsidR="000D7FDF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D7FDF" w:rsidRPr="00A22BAC" w:rsidRDefault="000D7FDF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FDF" w:rsidRPr="008049AB" w:rsidRDefault="000D7FDF" w:rsidP="001C291E">
            <w:r>
              <w:t>Vlasnike salona i vlasnike kućnih ljubimaca.</w:t>
            </w:r>
          </w:p>
        </w:tc>
      </w:tr>
      <w:tr w:rsidR="000D7FD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D7FDF" w:rsidRPr="00A22BAC" w:rsidRDefault="000D7FDF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FDF" w:rsidRPr="00A22BAC" w:rsidRDefault="000D7FDF" w:rsidP="0080077F">
            <w:pPr>
              <w:pStyle w:val="BodyText"/>
              <w:ind w:left="0"/>
              <w:rPr>
                <w:lang w:val="sr-Latn-RS"/>
              </w:rPr>
            </w:pPr>
            <w:r>
              <w:t>Klijent nije upoznat sa najboljom ponudom na tržištu jer mu je otežano pronalaženje željenih informacija.</w:t>
            </w:r>
          </w:p>
        </w:tc>
      </w:tr>
      <w:tr w:rsidR="000D7FD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0D7FDF" w:rsidRPr="00A22BAC" w:rsidRDefault="000D7FDF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FDF" w:rsidRDefault="000D7FDF" w:rsidP="001C291E">
            <w:pPr>
              <w:pStyle w:val="Standard"/>
            </w:pPr>
            <w:r>
              <w:t>Upoznati klijenta sa najboljom ponudom.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7" w:name="_Toc129539773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7"/>
    </w:p>
    <w:p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206E1F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D7FDF" w:rsidP="006926F3">
            <w:pPr>
              <w:pStyle w:val="BodyText"/>
              <w:ind w:left="0"/>
              <w:rPr>
                <w:lang w:val="sr-Latn-RS"/>
              </w:rPr>
            </w:pPr>
            <w:r>
              <w:t>Vlasnicima salona i vlasnicima kućnih ljubimaca.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lastRenderedPageBreak/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D7FDF" w:rsidP="00D76FDF">
            <w:pPr>
              <w:pStyle w:val="BodyText"/>
              <w:ind w:left="0"/>
              <w:rPr>
                <w:lang w:val="sr-Latn-RS"/>
              </w:rPr>
            </w:pPr>
            <w:r>
              <w:t>Će moći da ubrzaju proces nalaženja konkretnih usluga koje saloni nude.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143087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6B4FBA" w:rsidP="00394FA1">
            <w:pPr>
              <w:pStyle w:val="BodyText"/>
              <w:ind w:left="0"/>
              <w:rPr>
                <w:lang w:val="sr-Latn-RS"/>
              </w:rPr>
            </w:pPr>
            <w:r>
              <w:t>Omogućava uvid u sve proizvode i usluge koje nude saloni, online zakazivanje termina i kontakt sa istim.</w:t>
            </w:r>
          </w:p>
        </w:tc>
      </w:tr>
      <w:tr w:rsidR="006B4FBA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B4FBA" w:rsidRPr="00A22BAC" w:rsidRDefault="006B4FBA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FBA" w:rsidRDefault="008718B9" w:rsidP="001C291E">
            <w:pPr>
              <w:pStyle w:val="Standard"/>
            </w:pPr>
            <w:r>
              <w:t>Postojećih W</w:t>
            </w:r>
            <w:r w:rsidR="006B4FBA">
              <w:t>eb aplikacija koje se odnose na delatnosti jednog salona i u kojima nije moguće rezervisati termin online.</w:t>
            </w:r>
          </w:p>
        </w:tc>
      </w:tr>
      <w:tr w:rsidR="006B4FBA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B4FBA" w:rsidRPr="00A22BAC" w:rsidRDefault="006B4FBA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4FBA" w:rsidRPr="00A22BAC" w:rsidRDefault="006B4FBA" w:rsidP="008C482C">
            <w:pPr>
              <w:pStyle w:val="BodyText"/>
              <w:ind w:left="0"/>
              <w:rPr>
                <w:lang w:val="sr-Latn-RS"/>
              </w:rPr>
            </w:pPr>
            <w:r>
              <w:t>Obezbediti lako dostupne informacije i bolju organizovanost.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D44844">
      <w:pPr>
        <w:pStyle w:val="Heading1"/>
        <w:rPr>
          <w:lang w:val="sr-Latn-RS"/>
        </w:rPr>
      </w:pPr>
      <w:bookmarkStart w:id="8" w:name="_Toc129539774"/>
      <w:r w:rsidRPr="00A22BAC">
        <w:rPr>
          <w:lang w:val="sr-Latn-RS"/>
        </w:rPr>
        <w:t>Opis korisnika</w:t>
      </w:r>
      <w:bookmarkEnd w:id="8"/>
    </w:p>
    <w:p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opisani su korisnici </w:t>
      </w:r>
      <w:r w:rsidR="006B4FBA" w:rsidRPr="008718B9">
        <w:rPr>
          <w:b/>
          <w:lang w:val="sr-Latn-RS"/>
        </w:rPr>
        <w:t>PetPlanet</w:t>
      </w:r>
      <w:r w:rsidR="008718B9">
        <w:rPr>
          <w:lang w:val="sr-Latn-RS"/>
        </w:rPr>
        <w:t xml:space="preserve"> platforme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8718B9">
        <w:rPr>
          <w:lang w:val="sr-Latn-RS"/>
        </w:rPr>
        <w:t>4</w:t>
      </w:r>
      <w:r w:rsidRPr="00A22BAC">
        <w:rPr>
          <w:lang w:val="sr-Latn-RS"/>
        </w:rPr>
        <w:t xml:space="preserve"> tipa korisnika: </w:t>
      </w:r>
      <w:r w:rsidR="009B2233" w:rsidRPr="00A22BAC">
        <w:rPr>
          <w:lang w:val="sr-Latn-RS"/>
        </w:rPr>
        <w:t>administrator,</w:t>
      </w:r>
      <w:r w:rsidR="008718B9">
        <w:rPr>
          <w:lang w:val="sr-Latn-RS"/>
        </w:rPr>
        <w:t xml:space="preserve"> salon, korisnik i</w:t>
      </w:r>
      <w:r w:rsidR="006B4FBA">
        <w:rPr>
          <w:lang w:val="sr-Latn-RS"/>
        </w:rPr>
        <w:t xml:space="preserve"> gost</w:t>
      </w:r>
      <w:r w:rsidRPr="00A22BAC">
        <w:rPr>
          <w:lang w:val="sr-Latn-RS"/>
        </w:rPr>
        <w:t>.</w:t>
      </w:r>
    </w:p>
    <w:p w:rsidR="00206E1F" w:rsidRPr="00A22BAC" w:rsidRDefault="008572C2" w:rsidP="00B849B5">
      <w:pPr>
        <w:pStyle w:val="Heading2"/>
        <w:rPr>
          <w:lang w:val="sr-Latn-RS"/>
        </w:rPr>
      </w:pPr>
      <w:bookmarkStart w:id="9" w:name="_Toc129539775"/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9"/>
    </w:p>
    <w:p w:rsidR="009B151F" w:rsidRDefault="0039103B" w:rsidP="009B151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Potencijalni korisnici sistema su </w:t>
      </w:r>
      <w:r w:rsidR="002D4980">
        <w:rPr>
          <w:lang w:val="sr-Latn-RS"/>
        </w:rPr>
        <w:t xml:space="preserve">obrazovani </w:t>
      </w:r>
      <w:r w:rsidRPr="00A22BAC">
        <w:rPr>
          <w:lang w:val="sr-Latn-RS"/>
        </w:rPr>
        <w:t>pojedinci sa poznavanjem rada na računaru i najče</w:t>
      </w:r>
      <w:r w:rsidR="002D4980">
        <w:rPr>
          <w:lang w:val="sr-Latn-RS"/>
        </w:rPr>
        <w:t>šće osobe koje kod kuće poseduju</w:t>
      </w:r>
      <w:r w:rsidRPr="00A22BAC">
        <w:rPr>
          <w:lang w:val="sr-Latn-RS"/>
        </w:rPr>
        <w:t xml:space="preserve"> personalne računare i </w:t>
      </w:r>
      <w:r w:rsidR="00BC62E9">
        <w:rPr>
          <w:lang w:val="sr-Latn-RS"/>
        </w:rPr>
        <w:t xml:space="preserve">imaju </w:t>
      </w:r>
      <w:r w:rsidRPr="00A22BAC">
        <w:rPr>
          <w:lang w:val="sr-Latn-RS"/>
        </w:rPr>
        <w:t xml:space="preserve">pristup </w:t>
      </w:r>
      <w:r w:rsidR="002D4980">
        <w:rPr>
          <w:lang w:val="sr-Latn-RS"/>
        </w:rPr>
        <w:t>i</w:t>
      </w:r>
      <w:r w:rsidRPr="00A22BAC">
        <w:rPr>
          <w:lang w:val="sr-Latn-RS"/>
        </w:rPr>
        <w:t>nternetu.</w:t>
      </w:r>
    </w:p>
    <w:p w:rsidR="009B151F" w:rsidRPr="009B151F" w:rsidRDefault="006B4FBA" w:rsidP="009B151F">
      <w:pPr>
        <w:pStyle w:val="BodyText"/>
        <w:rPr>
          <w:lang w:val="sr-Latn-RS"/>
        </w:rPr>
      </w:pPr>
      <w:r>
        <w:rPr>
          <w:lang w:val="sr-Latn-CS"/>
        </w:rPr>
        <w:t xml:space="preserve">Inicijalna verzija </w:t>
      </w:r>
      <w:r w:rsidRPr="008718B9">
        <w:rPr>
          <w:b/>
          <w:lang w:val="sr-Latn-RS"/>
        </w:rPr>
        <w:t>PetPlanet</w:t>
      </w:r>
      <w:r w:rsidR="008718B9">
        <w:rPr>
          <w:lang w:val="sr-Latn-CS"/>
        </w:rPr>
        <w:t xml:space="preserve"> platforme</w:t>
      </w:r>
      <w:r>
        <w:rPr>
          <w:lang w:val="sr-Latn-CS"/>
        </w:rPr>
        <w:t xml:space="preserve"> će biti namenjena salonima za koje se ovaj softver razvija. Ukoliko se ukaže interesovanje drugih kompanija, ostavljena je mogućnost promene funkcionalnosti i dizajna. Ovaj softver će biti projektovan da bude lako proširiv i prilagodljiv dodatnim zahtevima.</w:t>
      </w:r>
    </w:p>
    <w:p w:rsidR="006B4FBA" w:rsidRPr="006B4FBA" w:rsidRDefault="006B4FBA" w:rsidP="009B151F">
      <w:pPr>
        <w:pStyle w:val="BodyText"/>
        <w:spacing w:after="0" w:line="240" w:lineRule="auto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0" w:name="_Toc129539776"/>
      <w:r w:rsidRPr="00A22BAC">
        <w:rPr>
          <w:lang w:val="sr-Latn-RS"/>
        </w:rPr>
        <w:t>Profili korisnika</w:t>
      </w:r>
      <w:bookmarkEnd w:id="10"/>
    </w:p>
    <w:p w:rsidR="009B151F" w:rsidRDefault="009B151F" w:rsidP="009B151F">
      <w:pPr>
        <w:pStyle w:val="NormalWeb"/>
        <w:ind w:left="720"/>
        <w:rPr>
          <w:sz w:val="20"/>
          <w:szCs w:val="20"/>
        </w:rPr>
      </w:pPr>
      <w:r w:rsidRPr="009B151F">
        <w:rPr>
          <w:rStyle w:val="Strong"/>
          <w:sz w:val="20"/>
          <w:szCs w:val="20"/>
        </w:rPr>
        <w:t>Administrator (skraćeno admin):</w:t>
      </w:r>
      <w:r>
        <w:rPr>
          <w:sz w:val="20"/>
          <w:szCs w:val="20"/>
        </w:rPr>
        <w:tab/>
      </w:r>
    </w:p>
    <w:p w:rsidR="009B151F" w:rsidRDefault="009B151F" w:rsidP="008718B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B151F">
        <w:rPr>
          <w:sz w:val="20"/>
          <w:szCs w:val="20"/>
        </w:rPr>
        <w:t>Administrato</w:t>
      </w:r>
      <w:r>
        <w:rPr>
          <w:sz w:val="20"/>
          <w:szCs w:val="20"/>
        </w:rPr>
        <w:t>r je zadužen za održavanja reda</w:t>
      </w:r>
      <w:r w:rsidRPr="009B151F">
        <w:rPr>
          <w:sz w:val="20"/>
          <w:szCs w:val="20"/>
        </w:rPr>
        <w:t>, kao i brisanje korisnika i sa</w:t>
      </w:r>
      <w:r>
        <w:rPr>
          <w:sz w:val="20"/>
          <w:szCs w:val="20"/>
        </w:rPr>
        <w:t>lona ukoliko dođe do potrebe za</w:t>
      </w:r>
      <w:r>
        <w:rPr>
          <w:sz w:val="20"/>
          <w:szCs w:val="20"/>
        </w:rPr>
        <w:br/>
      </w:r>
      <w:r w:rsidRPr="009B151F">
        <w:rPr>
          <w:sz w:val="20"/>
          <w:szCs w:val="20"/>
        </w:rPr>
        <w:t>tim.</w:t>
      </w:r>
    </w:p>
    <w:p w:rsidR="008718B9" w:rsidRDefault="008718B9" w:rsidP="008718B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:rsidR="009B151F" w:rsidRDefault="009B151F" w:rsidP="008718B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B151F">
        <w:rPr>
          <w:sz w:val="20"/>
          <w:szCs w:val="20"/>
        </w:rPr>
        <w:t>U ulozi administratora će se najčešće naći fakultetski obrazovana osoba sa visokim nivoom poznavanja rada na računaru i administriranja Web servera. </w:t>
      </w:r>
    </w:p>
    <w:p w:rsidR="008718B9" w:rsidRPr="009B151F" w:rsidRDefault="008718B9" w:rsidP="008718B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:rsidR="009B151F" w:rsidRDefault="009B151F" w:rsidP="008718B9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9B151F">
        <w:rPr>
          <w:sz w:val="20"/>
          <w:szCs w:val="20"/>
        </w:rPr>
        <w:t>Administrator će imati pristup višim funkcijama sistema.</w:t>
      </w:r>
    </w:p>
    <w:p w:rsidR="009752C4" w:rsidRDefault="009752C4" w:rsidP="009B151F">
      <w:pPr>
        <w:pStyle w:val="NormalWeb"/>
        <w:ind w:firstLine="720"/>
        <w:rPr>
          <w:b/>
          <w:sz w:val="20"/>
          <w:szCs w:val="20"/>
        </w:rPr>
      </w:pPr>
      <w:r w:rsidRPr="009752C4">
        <w:rPr>
          <w:b/>
          <w:sz w:val="20"/>
          <w:szCs w:val="20"/>
        </w:rPr>
        <w:t>Salon:</w:t>
      </w:r>
    </w:p>
    <w:p w:rsidR="009752C4" w:rsidRDefault="009752C4" w:rsidP="009D1775">
      <w:pPr>
        <w:pStyle w:val="NormalWeb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Salon ima mogućnost</w:t>
      </w:r>
      <w:r w:rsidR="009D1775">
        <w:rPr>
          <w:sz w:val="20"/>
          <w:szCs w:val="20"/>
        </w:rPr>
        <w:t xml:space="preserve"> da</w:t>
      </w:r>
      <w:r>
        <w:rPr>
          <w:sz w:val="20"/>
          <w:szCs w:val="20"/>
        </w:rPr>
        <w:t xml:space="preserve">: </w:t>
      </w:r>
    </w:p>
    <w:p w:rsidR="009752C4" w:rsidRDefault="009752C4" w:rsidP="009D1775">
      <w:pPr>
        <w:pStyle w:val="NormalWeb"/>
        <w:spacing w:before="20" w:beforeAutospacing="0" w:after="20" w:afterAutospacing="0" w:line="360" w:lineRule="auto"/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9D17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upravlja proizvodima i uslugama </w:t>
      </w:r>
    </w:p>
    <w:p w:rsidR="009752C4" w:rsidRDefault="009752C4" w:rsidP="009D1775">
      <w:pPr>
        <w:pStyle w:val="NormalWeb"/>
        <w:spacing w:before="20" w:beforeAutospacing="0" w:after="20" w:afterAutospacing="0" w:line="360" w:lineRule="auto"/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9D17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menja informacije o salonu </w:t>
      </w:r>
    </w:p>
    <w:p w:rsidR="009752C4" w:rsidRDefault="009752C4" w:rsidP="009D1775">
      <w:pPr>
        <w:pStyle w:val="NormalWeb"/>
        <w:spacing w:before="20" w:beforeAutospacing="0" w:after="20" w:afterAutospacing="0" w:line="360" w:lineRule="auto"/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9D17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odgovara na pitanja korisnika </w:t>
      </w:r>
    </w:p>
    <w:p w:rsidR="009D1775" w:rsidRDefault="009752C4" w:rsidP="009D1775">
      <w:pPr>
        <w:pStyle w:val="NormalWeb"/>
        <w:spacing w:before="20" w:beforeAutospacing="0" w:after="20" w:afterAutospacing="0" w:line="360" w:lineRule="auto"/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9D17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upravlja terminima </w:t>
      </w:r>
      <w:r w:rsidR="009D1775">
        <w:rPr>
          <w:sz w:val="20"/>
          <w:szCs w:val="20"/>
        </w:rPr>
        <w:tab/>
      </w:r>
    </w:p>
    <w:p w:rsidR="009D1775" w:rsidRPr="009752C4" w:rsidRDefault="009D1775" w:rsidP="009D1775">
      <w:pPr>
        <w:pStyle w:val="NormalWeb"/>
        <w:spacing w:before="20" w:beforeAutospacing="0" w:after="20" w:afterAutospacing="0" w:line="360" w:lineRule="auto"/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- upravlja narudžbinama</w:t>
      </w:r>
    </w:p>
    <w:p w:rsidR="009B151F" w:rsidRDefault="009B151F" w:rsidP="009B151F">
      <w:pPr>
        <w:pStyle w:val="BodyText"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Korisnik:</w:t>
      </w:r>
    </w:p>
    <w:p w:rsidR="009B151F" w:rsidRDefault="008718B9" w:rsidP="009B151F">
      <w:pPr>
        <w:pStyle w:val="BodyText"/>
        <w:jc w:val="both"/>
        <w:rPr>
          <w:lang w:val="sr-Latn-CS"/>
        </w:rPr>
      </w:pPr>
      <w:r>
        <w:rPr>
          <w:lang w:val="sr-Latn-CS"/>
        </w:rPr>
        <w:t>Gost platforme nakon prijavljivanja na platformu</w:t>
      </w:r>
      <w:r w:rsidR="009B151F">
        <w:rPr>
          <w:lang w:val="sr-Latn-CS"/>
        </w:rPr>
        <w:t xml:space="preserve"> dobija status korisnika, i on poseduje profil sa svojim osnovnim informacijama. Korisnici mogu da ažuriraju sadržaj o sebi. </w:t>
      </w:r>
    </w:p>
    <w:p w:rsidR="009B151F" w:rsidRDefault="009B151F" w:rsidP="009B151F">
      <w:pPr>
        <w:pStyle w:val="BodyText"/>
        <w:jc w:val="both"/>
        <w:rPr>
          <w:lang w:val="sr-Latn-CS"/>
        </w:rPr>
      </w:pPr>
      <w:r>
        <w:rPr>
          <w:lang w:val="sr-Latn-CS"/>
        </w:rPr>
        <w:t>Korisnik je osoba sa osnovnim nivoom poznavanja rada na računaru ili mobilnom telefonu.</w:t>
      </w:r>
    </w:p>
    <w:p w:rsidR="009B151F" w:rsidRDefault="009B151F" w:rsidP="009B151F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Korisnik ima mogućnost uvida u sve informacije dostupne korisnicima </w:t>
      </w:r>
      <w:r w:rsidRPr="008718B9">
        <w:rPr>
          <w:b/>
          <w:lang w:val="sr-Latn-CS"/>
        </w:rPr>
        <w:t>PetPlanet</w:t>
      </w:r>
      <w:r>
        <w:rPr>
          <w:lang w:val="sr-Latn-CS"/>
        </w:rPr>
        <w:t xml:space="preserve"> </w:t>
      </w:r>
      <w:r>
        <w:t>aplikacije</w:t>
      </w:r>
      <w:r>
        <w:rPr>
          <w:lang w:val="sr-Latn-CS"/>
        </w:rPr>
        <w:t xml:space="preserve">. Pored toga korisnik ima mogućnost da ostavi recenziju, postavi pitanje, zakaže termin i obavi kupovinu. </w:t>
      </w:r>
    </w:p>
    <w:p w:rsidR="009B151F" w:rsidRDefault="009B151F" w:rsidP="009B151F">
      <w:pPr>
        <w:pStyle w:val="BodyText"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Gost:</w:t>
      </w:r>
    </w:p>
    <w:p w:rsidR="009D1775" w:rsidRDefault="009B151F" w:rsidP="009D1775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Gost je svako ko pristupa aplikaciji putem </w:t>
      </w:r>
      <w:r>
        <w:t>I</w:t>
      </w:r>
      <w:r>
        <w:rPr>
          <w:lang w:val="sr-Latn-CS"/>
        </w:rPr>
        <w:t>nterneta, a pritom se nije ulogovao. Njegove jedine mogućnosti su:</w:t>
      </w:r>
    </w:p>
    <w:p w:rsidR="009B151F" w:rsidRDefault="009D1775" w:rsidP="009D1775">
      <w:pPr>
        <w:pStyle w:val="BodyText"/>
        <w:ind w:left="1080" w:firstLine="360"/>
        <w:jc w:val="both"/>
        <w:rPr>
          <w:lang w:val="sr-Latn-CS"/>
        </w:rPr>
      </w:pPr>
      <w:r w:rsidRPr="009D1775">
        <w:rPr>
          <w:lang w:val="sr-Latn-CS"/>
        </w:rPr>
        <w:t>-</w:t>
      </w:r>
      <w:r>
        <w:rPr>
          <w:lang w:val="sr-Latn-CS"/>
        </w:rPr>
        <w:t xml:space="preserve"> </w:t>
      </w:r>
      <w:r w:rsidR="009B151F">
        <w:rPr>
          <w:lang w:val="sr-Latn-CS"/>
        </w:rPr>
        <w:t>mogućnost pregledanja salona</w:t>
      </w:r>
    </w:p>
    <w:p w:rsidR="009B151F" w:rsidRDefault="009D1775" w:rsidP="009D1775">
      <w:pPr>
        <w:pStyle w:val="BodyText"/>
        <w:suppressAutoHyphens/>
        <w:ind w:left="1080" w:firstLine="360"/>
        <w:jc w:val="both"/>
        <w:rPr>
          <w:lang w:val="sr-Latn-CS"/>
        </w:rPr>
      </w:pPr>
      <w:r>
        <w:rPr>
          <w:lang w:val="sr-Latn-CS"/>
        </w:rPr>
        <w:t xml:space="preserve">- </w:t>
      </w:r>
      <w:r w:rsidR="009B151F">
        <w:rPr>
          <w:lang w:val="sr-Latn-CS"/>
        </w:rPr>
        <w:t>pristup informacijama o salonima</w:t>
      </w:r>
    </w:p>
    <w:p w:rsidR="009B151F" w:rsidRPr="009D1775" w:rsidRDefault="009D1775" w:rsidP="009D1775">
      <w:pPr>
        <w:pStyle w:val="BodyText"/>
        <w:suppressAutoHyphens/>
        <w:ind w:left="1080" w:firstLine="360"/>
        <w:rPr>
          <w:lang w:val="sr-Latn-CS"/>
        </w:rPr>
      </w:pPr>
      <w:r>
        <w:rPr>
          <w:lang w:val="sr-Latn-CS"/>
        </w:rPr>
        <w:t xml:space="preserve">- </w:t>
      </w:r>
      <w:r w:rsidR="009B151F">
        <w:rPr>
          <w:lang w:val="sr-Latn-CS"/>
        </w:rPr>
        <w:t xml:space="preserve">pretraživanje </w:t>
      </w:r>
      <w:r w:rsidR="009752C4">
        <w:rPr>
          <w:lang w:val="sr-Latn-CS"/>
        </w:rPr>
        <w:t>salona</w:t>
      </w:r>
      <w:r w:rsidR="009B151F">
        <w:rPr>
          <w:lang w:val="sr-Latn-CS"/>
        </w:rPr>
        <w:t xml:space="preserve"> 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11" w:name="_Toc129539777"/>
      <w:r w:rsidRPr="00A22BAC">
        <w:rPr>
          <w:lang w:val="sr-Latn-RS"/>
        </w:rPr>
        <w:t>Opis okruženja</w:t>
      </w:r>
      <w:bookmarkEnd w:id="11"/>
    </w:p>
    <w:p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>Korisnici s</w:t>
      </w:r>
      <w:r w:rsidR="000346D2">
        <w:rPr>
          <w:lang w:val="sr-Latn-RS"/>
        </w:rPr>
        <w:t xml:space="preserve">istema pristupaju sistemu putem interneta </w:t>
      </w:r>
      <w:r w:rsidRPr="00A22BAC">
        <w:rPr>
          <w:lang w:val="sr-Latn-RS"/>
        </w:rPr>
        <w:t>što zahteva minimum modemsku Internet konekciju. Ne postoje posebna ograničenja u pogledu okruženja.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2" w:name="_Toc129539778"/>
      <w:r w:rsidRPr="00A22BAC">
        <w:rPr>
          <w:lang w:val="sr-Latn-RS"/>
        </w:rPr>
        <w:t>Osnovne potrebe korisnika</w:t>
      </w:r>
      <w:bookmarkEnd w:id="12"/>
    </w:p>
    <w:p w:rsidR="001C291E" w:rsidRDefault="00571FC4" w:rsidP="001C291E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1C291E">
        <w:rPr>
          <w:lang w:val="sr-Latn-RS"/>
        </w:rPr>
        <w:t xml:space="preserve"> su:</w:t>
      </w:r>
    </w:p>
    <w:p w:rsidR="009D1775" w:rsidRPr="001C291E" w:rsidRDefault="001C291E" w:rsidP="001C291E">
      <w:pPr>
        <w:pStyle w:val="BodyText"/>
        <w:tabs>
          <w:tab w:val="left" w:pos="1080"/>
        </w:tabs>
        <w:rPr>
          <w:lang w:val="sr-Latn-RS"/>
        </w:rPr>
      </w:pPr>
      <w:r w:rsidRPr="001C291E">
        <w:rPr>
          <w:bCs/>
          <w:lang w:val="sr-Latn-CS"/>
        </w:rPr>
        <w:t>1.</w:t>
      </w:r>
      <w:r>
        <w:rPr>
          <w:b/>
          <w:bCs/>
          <w:lang w:val="sr-Latn-CS"/>
        </w:rPr>
        <w:t xml:space="preserve">    Nepostojanje aplikacije:</w:t>
      </w:r>
      <w:r w:rsidR="009D1775">
        <w:rPr>
          <w:b/>
          <w:bCs/>
          <w:lang w:val="sr-Latn-CS"/>
        </w:rPr>
        <w:t xml:space="preserve"> </w:t>
      </w:r>
      <w:r w:rsidR="009D1775">
        <w:rPr>
          <w:bCs/>
          <w:lang w:val="sr-Latn-CS"/>
        </w:rPr>
        <w:t xml:space="preserve">Trenutno ne postoji aplikacija kojom je omogućen </w:t>
      </w:r>
      <w:r>
        <w:rPr>
          <w:bCs/>
          <w:lang w:val="sr-Latn-CS"/>
        </w:rPr>
        <w:t>olakšan</w:t>
      </w:r>
      <w:r w:rsidR="009D1775">
        <w:rPr>
          <w:bCs/>
          <w:lang w:val="sr-Latn-CS"/>
        </w:rPr>
        <w:t xml:space="preserve"> način za </w:t>
      </w:r>
      <w:r>
        <w:rPr>
          <w:bCs/>
          <w:lang w:val="sr-Latn-CS"/>
        </w:rPr>
        <w:t xml:space="preserve">          </w:t>
      </w:r>
      <w:r w:rsidR="009D1775">
        <w:rPr>
          <w:bCs/>
          <w:lang w:val="sr-Latn-CS"/>
        </w:rPr>
        <w:t xml:space="preserve">pretraživanje </w:t>
      </w:r>
      <w:r>
        <w:rPr>
          <w:bCs/>
          <w:lang w:val="sr-Latn-CS"/>
        </w:rPr>
        <w:t>salona i pronala</w:t>
      </w:r>
      <w:r>
        <w:rPr>
          <w:lang w:val="sr-Latn-CS"/>
        </w:rPr>
        <w:t>ženje informacija o njihovom radu</w:t>
      </w:r>
      <w:r w:rsidR="009D1775" w:rsidRPr="001C291E">
        <w:rPr>
          <w:bCs/>
          <w:lang w:val="sr-Latn-CS"/>
        </w:rPr>
        <w:t>.</w:t>
      </w:r>
    </w:p>
    <w:p w:rsidR="001C291E" w:rsidRDefault="001C291E" w:rsidP="001C291E">
      <w:pPr>
        <w:pStyle w:val="BodyText"/>
        <w:numPr>
          <w:ilvl w:val="0"/>
          <w:numId w:val="23"/>
        </w:numPr>
        <w:tabs>
          <w:tab w:val="clear" w:pos="180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Nepostojanje </w:t>
      </w:r>
      <w:r>
        <w:rPr>
          <w:lang w:val="sr-Latn-CS"/>
        </w:rPr>
        <w:t>online opcija zakazivanja termina u salonima.</w:t>
      </w:r>
    </w:p>
    <w:p w:rsidR="009D1775" w:rsidRPr="00D727C4" w:rsidRDefault="001C291E" w:rsidP="00D727C4">
      <w:pPr>
        <w:pStyle w:val="BodyText"/>
        <w:numPr>
          <w:ilvl w:val="0"/>
          <w:numId w:val="23"/>
        </w:numPr>
        <w:tabs>
          <w:tab w:val="clear" w:pos="180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Nepostojanje </w:t>
      </w:r>
      <w:r>
        <w:rPr>
          <w:lang w:val="sr-Latn-CS"/>
        </w:rPr>
        <w:t>zajedničke baze podataka za više ogranaka opreme za kućne</w:t>
      </w:r>
      <w:r w:rsidR="00D727C4">
        <w:rPr>
          <w:lang w:val="sr-Latn-CS"/>
        </w:rPr>
        <w:t xml:space="preserve"> ljubimce </w:t>
      </w:r>
      <w:r>
        <w:rPr>
          <w:lang w:val="sr-Latn-CS"/>
        </w:rPr>
        <w:t xml:space="preserve"> i ovim bi se omogućilo korisnicima da imaju tačan uvid o opremi.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3" w:name="_Toc129539779"/>
      <w:r w:rsidRPr="00A22BAC">
        <w:rPr>
          <w:lang w:val="sr-Latn-RS"/>
        </w:rPr>
        <w:t>Alternative i konkurencija</w:t>
      </w:r>
      <w:bookmarkEnd w:id="13"/>
    </w:p>
    <w:p w:rsidR="00D727C4" w:rsidRPr="00E0741E" w:rsidRDefault="00D727C4" w:rsidP="00D727C4">
      <w:pPr>
        <w:ind w:left="720"/>
        <w:rPr>
          <w:lang w:val="sr-Latn-CS"/>
        </w:rPr>
      </w:pPr>
      <w:r>
        <w:rPr>
          <w:lang w:val="sr-Latn-CS"/>
        </w:rPr>
        <w:t>Istraživanja vezana</w:t>
      </w:r>
      <w:r w:rsidRPr="00E0741E">
        <w:rPr>
          <w:lang w:val="sr-Latn-CS"/>
        </w:rPr>
        <w:t xml:space="preserve"> za analizu postojećih proizvoda ovog tipa su obavljena i zaključeno je da na ovim prostorima još uvek nije za</w:t>
      </w:r>
      <w:r>
        <w:rPr>
          <w:lang w:val="sr-Latn-CS"/>
        </w:rPr>
        <w:t>živelo online zakazivanje termina u salonima</w:t>
      </w:r>
      <w:r w:rsidRPr="00E0741E">
        <w:rPr>
          <w:lang w:val="sr-Latn-CS"/>
        </w:rPr>
        <w:t xml:space="preserve"> i da se to očekuje u narednim godinama tako da će ovaj projekat izaći n</w:t>
      </w:r>
      <w:r>
        <w:rPr>
          <w:lang w:val="sr-Latn-CS"/>
        </w:rPr>
        <w:t>a tržište u pravom trenutku. Online zakazivanje je</w:t>
      </w:r>
      <w:r w:rsidRPr="00E0741E">
        <w:rPr>
          <w:lang w:val="sr-Latn-CS"/>
        </w:rPr>
        <w:t xml:space="preserve"> dodatno poboljšanje u odnosu na ostale modele.</w:t>
      </w:r>
      <w:r>
        <w:rPr>
          <w:lang w:val="sr-Latn-CS"/>
        </w:rPr>
        <w:t xml:space="preserve"> Takođe smo došli do zaključka da ne postoji platforma koja bi obuhvatila sve salone ovog tipa na jednom mestu.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4" w:name="_Toc129539780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4"/>
    </w:p>
    <w:p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Pr="008718B9">
        <w:rPr>
          <w:b/>
          <w:lang w:val="sr-Latn-RS"/>
        </w:rPr>
        <w:t>Pe</w:t>
      </w:r>
      <w:r w:rsidR="00D727C4" w:rsidRPr="008718B9">
        <w:rPr>
          <w:b/>
          <w:lang w:val="sr-Latn-RS"/>
        </w:rPr>
        <w:t>tPlanet</w:t>
      </w:r>
      <w:r w:rsidR="008718B9">
        <w:rPr>
          <w:lang w:val="sr-Latn-RS"/>
        </w:rPr>
        <w:t xml:space="preserve"> platforme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5" w:name="_Toc129539781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5"/>
      <w:r w:rsidR="00206E1F" w:rsidRPr="00A22BAC">
        <w:rPr>
          <w:lang w:val="sr-Latn-RS"/>
        </w:rPr>
        <w:t xml:space="preserve"> </w:t>
      </w:r>
    </w:p>
    <w:p w:rsidR="00206E1F" w:rsidRPr="00A22BAC" w:rsidRDefault="00D727C4" w:rsidP="00732741">
      <w:pPr>
        <w:pStyle w:val="BodyText"/>
        <w:rPr>
          <w:lang w:val="sr-Latn-RS"/>
        </w:rPr>
      </w:pPr>
      <w:r w:rsidRPr="008718B9">
        <w:rPr>
          <w:b/>
          <w:lang w:val="sr-Latn-RS"/>
        </w:rPr>
        <w:t>PetPlanet</w:t>
      </w:r>
      <w:r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>će koristiti postojeći DBMS instali</w:t>
      </w:r>
      <w:r w:rsidR="008718B9">
        <w:rPr>
          <w:lang w:val="sr-Latn-RS"/>
        </w:rPr>
        <w:t>ran na mašini koja predstavlja W</w:t>
      </w:r>
      <w:r w:rsidR="00732741" w:rsidRPr="00A22BAC">
        <w:rPr>
          <w:lang w:val="sr-Latn-RS"/>
        </w:rPr>
        <w:t>eb server. Dijagram koji pokazuje kontekst sistema je dat na slici 6.1.1</w:t>
      </w:r>
      <w:r w:rsidR="00206E1F" w:rsidRPr="00A22BAC">
        <w:rPr>
          <w:lang w:val="sr-Latn-RS"/>
        </w:rPr>
        <w:t>.</w:t>
      </w:r>
    </w:p>
    <w:p w:rsidR="00206E1F" w:rsidRPr="00A22BAC" w:rsidRDefault="00D727C4" w:rsidP="00F06298">
      <w:pPr>
        <w:pStyle w:val="BodyText"/>
        <w:rPr>
          <w:lang w:val="sr-Latn-RS"/>
        </w:rPr>
      </w:pPr>
      <w:r w:rsidRPr="008718B9">
        <w:rPr>
          <w:b/>
          <w:lang w:val="sr-Latn-RS"/>
        </w:rPr>
        <w:t>PetPlanet</w:t>
      </w:r>
      <w:r w:rsidR="00732741" w:rsidRPr="00A22BAC">
        <w:rPr>
          <w:lang w:val="sr-Latn-RS"/>
        </w:rPr>
        <w:t xml:space="preserve"> sistem će biti zasnovan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:rsidR="00206E1F" w:rsidRPr="00A22BAC" w:rsidRDefault="00F06298" w:rsidP="00F06298">
      <w:pPr>
        <w:pStyle w:val="BodyText"/>
        <w:rPr>
          <w:lang w:val="sr-Latn-RS"/>
        </w:rPr>
      </w:pPr>
      <w:r w:rsidRPr="00A22BAC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72" y="3233"/>
                            <a:ext cx="1189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91E" w:rsidRPr="00AF6B06" w:rsidRDefault="00D727C4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D727C4">
                                <w:rPr>
                                  <w:b/>
                                  <w:lang w:val="sr-Latn-RS"/>
                                </w:rPr>
                                <w:t>PetPlanet</w:t>
                              </w:r>
                              <w:r w:rsidRPr="00A22BAC">
                                <w:rPr>
                                  <w:lang w:val="sr-Latn-RS"/>
                                </w:rPr>
                                <w:t xml:space="preserve"> </w:t>
                              </w:r>
                              <w:r w:rsidR="001C291E"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91E" w:rsidRDefault="001C291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1C291E" w:rsidRPr="00AF6B06" w:rsidRDefault="001C291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91E" w:rsidRPr="00F06298" w:rsidRDefault="00D727C4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 w:rsidRPr="00A22BAC">
                                <w:rPr>
                                  <w:lang w:val="sr-Latn-RS"/>
                                </w:rPr>
                                <w:t>Pe</w:t>
                              </w:r>
                              <w:r>
                                <w:rPr>
                                  <w:lang w:val="sr-Latn-RS"/>
                                </w:rPr>
                                <w:t>tPlanet</w:t>
                              </w:r>
                              <w:r w:rsidR="001C291E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1C291E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1C291E" w:rsidRPr="00F06298" w:rsidRDefault="001C291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1C291E" w:rsidRPr="00F06298" w:rsidRDefault="001C291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1C291E" w:rsidRPr="00F06298" w:rsidRDefault="001F2BDA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salon</w:t>
                              </w:r>
                            </w:p>
                            <w:p w:rsidR="001C291E" w:rsidRPr="00F06298" w:rsidRDefault="001F2BDA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korisnik</w:t>
                              </w:r>
                            </w:p>
                            <w:p w:rsidR="001C291E" w:rsidRPr="00F06298" w:rsidRDefault="001F2BDA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</w:t>
                              </w:r>
                            </w:p>
                            <w:p w:rsidR="001C291E" w:rsidRPr="00F06298" w:rsidRDefault="001C291E" w:rsidP="001F2BDA">
                              <w:pPr>
                                <w:ind w:left="360"/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972;top:3233;width:1189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1C291E" w:rsidRPr="00AF6B06" w:rsidRDefault="00D727C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D727C4">
                          <w:rPr>
                            <w:b/>
                            <w:lang w:val="sr-Latn-RS"/>
                          </w:rPr>
                          <w:t>PetPlanet</w:t>
                        </w:r>
                        <w:r w:rsidRPr="00A22BAC">
                          <w:rPr>
                            <w:lang w:val="sr-Latn-RS"/>
                          </w:rPr>
                          <w:t xml:space="preserve"> </w:t>
                        </w:r>
                        <w:r w:rsidR="001C291E"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1C291E" w:rsidRDefault="001C291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1C291E" w:rsidRPr="00AF6B06" w:rsidRDefault="001C291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1C291E" w:rsidRPr="00F06298" w:rsidRDefault="00D727C4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 w:rsidRPr="00A22BAC">
                          <w:rPr>
                            <w:lang w:val="sr-Latn-RS"/>
                          </w:rPr>
                          <w:t>Pe</w:t>
                        </w:r>
                        <w:r>
                          <w:rPr>
                            <w:lang w:val="sr-Latn-RS"/>
                          </w:rPr>
                          <w:t>tPlanet</w:t>
                        </w:r>
                        <w:r w:rsidR="001C291E">
                          <w:rPr>
                            <w:lang w:val="sr-Latn-CS"/>
                          </w:rPr>
                          <w:t xml:space="preserve"> </w:t>
                        </w:r>
                        <w:r w:rsidR="001C291E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1C291E" w:rsidRPr="00F06298" w:rsidRDefault="001C291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1C291E" w:rsidRPr="00F06298" w:rsidRDefault="001C291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1C291E" w:rsidRPr="00F06298" w:rsidRDefault="001F2BDA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salon</w:t>
                        </w:r>
                      </w:p>
                      <w:p w:rsidR="001C291E" w:rsidRPr="00F06298" w:rsidRDefault="001F2BDA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korisnik</w:t>
                        </w:r>
                      </w:p>
                      <w:p w:rsidR="001C291E" w:rsidRPr="00F06298" w:rsidRDefault="001F2BDA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</w:t>
                        </w:r>
                      </w:p>
                      <w:p w:rsidR="001C291E" w:rsidRPr="00F06298" w:rsidRDefault="001C291E" w:rsidP="001F2BDA">
                        <w:pPr>
                          <w:ind w:left="360"/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sistema </w:t>
      </w:r>
      <w:r w:rsidR="001F2BDA" w:rsidRPr="001F2BDA">
        <w:rPr>
          <w:rFonts w:ascii="Arial" w:hAnsi="Arial" w:cs="Arial"/>
          <w:b/>
          <w:lang w:val="sr-Latn-RS"/>
        </w:rPr>
        <w:t>PetPlanet</w:t>
      </w:r>
    </w:p>
    <w:p w:rsidR="00AF6B06" w:rsidRPr="00A22BAC" w:rsidRDefault="00AF6B06" w:rsidP="00AF6B06">
      <w:pPr>
        <w:pStyle w:val="BodyText"/>
        <w:rPr>
          <w:b/>
          <w:lang w:val="sr-Latn-RS"/>
        </w:rPr>
      </w:pPr>
    </w:p>
    <w:p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91E" w:rsidRPr="00E5055D" w:rsidRDefault="001C291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1C291E" w:rsidRPr="00E5055D" w:rsidRDefault="001C29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C291E" w:rsidRPr="00E5055D" w:rsidRDefault="001C291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91E" w:rsidRPr="00E5055D" w:rsidRDefault="001C291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:rsidR="001C291E" w:rsidRPr="00E5055D" w:rsidRDefault="001C29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C291E" w:rsidRPr="00E5055D" w:rsidRDefault="001C29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F2BDA" w:rsidRDefault="001F2BDA">
                              <w:pPr>
                                <w:rPr>
                                  <w:lang w:val="sr-Latn-RS"/>
                                </w:rPr>
                              </w:pPr>
                              <w:r w:rsidRPr="00A22BAC">
                                <w:rPr>
                                  <w:lang w:val="sr-Latn-RS"/>
                                </w:rPr>
                                <w:t>Pe</w:t>
                              </w:r>
                              <w:r>
                                <w:rPr>
                                  <w:lang w:val="sr-Latn-RS"/>
                                </w:rPr>
                                <w:t>tPlanet</w:t>
                              </w:r>
                              <w:r w:rsidRPr="00A22BAC">
                                <w:rPr>
                                  <w:lang w:val="sr-Latn-RS"/>
                                </w:rPr>
                                <w:t xml:space="preserve"> </w:t>
                              </w:r>
                            </w:p>
                            <w:p w:rsidR="001C291E" w:rsidRPr="00E5055D" w:rsidRDefault="001C291E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1C291E" w:rsidRPr="00E5055D" w:rsidRDefault="001C29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F2BDA" w:rsidRDefault="001F2BDA" w:rsidP="00AF6B06">
                              <w:pPr>
                                <w:rPr>
                                  <w:lang w:val="sr-Latn-RS"/>
                                </w:rPr>
                              </w:pPr>
                              <w:r w:rsidRPr="00A22BAC">
                                <w:rPr>
                                  <w:lang w:val="sr-Latn-RS"/>
                                </w:rPr>
                                <w:t>Pe</w:t>
                              </w:r>
                              <w:r>
                                <w:rPr>
                                  <w:lang w:val="sr-Latn-RS"/>
                                </w:rPr>
                                <w:t>tPlanet</w:t>
                              </w:r>
                              <w:r w:rsidRPr="00A22BAC">
                                <w:rPr>
                                  <w:lang w:val="sr-Latn-RS"/>
                                </w:rPr>
                                <w:t xml:space="preserve"> </w:t>
                              </w:r>
                            </w:p>
                            <w:p w:rsidR="001C291E" w:rsidRPr="00E5055D" w:rsidRDefault="001C291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91E" w:rsidRDefault="001C291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1C291E" w:rsidRPr="00E5055D" w:rsidRDefault="001C291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1C291E" w:rsidRPr="00E5055D" w:rsidRDefault="001C291E">
                        <w:pPr>
                          <w:rPr>
                            <w:lang w:val="sr-Latn-CS"/>
                          </w:rPr>
                        </w:pPr>
                      </w:p>
                      <w:p w:rsidR="001C291E" w:rsidRPr="00E5055D" w:rsidRDefault="001C291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1C291E" w:rsidRPr="00E5055D" w:rsidRDefault="001C291E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="001C291E" w:rsidRPr="00E5055D" w:rsidRDefault="001C291E">
                        <w:pPr>
                          <w:rPr>
                            <w:lang w:val="sr-Latn-CS"/>
                          </w:rPr>
                        </w:pPr>
                      </w:p>
                      <w:p w:rsidR="001C291E" w:rsidRPr="00E5055D" w:rsidRDefault="001C291E">
                        <w:pPr>
                          <w:rPr>
                            <w:lang w:val="sr-Latn-CS"/>
                          </w:rPr>
                        </w:pPr>
                      </w:p>
                      <w:p w:rsidR="001F2BDA" w:rsidRDefault="001F2BDA">
                        <w:pPr>
                          <w:rPr>
                            <w:lang w:val="sr-Latn-RS"/>
                          </w:rPr>
                        </w:pPr>
                        <w:r w:rsidRPr="00A22BAC">
                          <w:rPr>
                            <w:lang w:val="sr-Latn-RS"/>
                          </w:rPr>
                          <w:t>Pe</w:t>
                        </w:r>
                        <w:r>
                          <w:rPr>
                            <w:lang w:val="sr-Latn-RS"/>
                          </w:rPr>
                          <w:t>tPlanet</w:t>
                        </w:r>
                        <w:r w:rsidRPr="00A22BAC">
                          <w:rPr>
                            <w:lang w:val="sr-Latn-RS"/>
                          </w:rPr>
                          <w:t xml:space="preserve"> </w:t>
                        </w:r>
                      </w:p>
                      <w:p w:rsidR="001C291E" w:rsidRPr="00E5055D" w:rsidRDefault="001C291E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1C291E" w:rsidRPr="00E5055D" w:rsidRDefault="001C291E">
                        <w:pPr>
                          <w:rPr>
                            <w:lang w:val="sr-Latn-CS"/>
                          </w:rPr>
                        </w:pPr>
                      </w:p>
                      <w:p w:rsidR="001F2BDA" w:rsidRDefault="001F2BDA" w:rsidP="00AF6B06">
                        <w:pPr>
                          <w:rPr>
                            <w:lang w:val="sr-Latn-RS"/>
                          </w:rPr>
                        </w:pPr>
                        <w:r w:rsidRPr="00A22BAC">
                          <w:rPr>
                            <w:lang w:val="sr-Latn-RS"/>
                          </w:rPr>
                          <w:t>Pe</w:t>
                        </w:r>
                        <w:r>
                          <w:rPr>
                            <w:lang w:val="sr-Latn-RS"/>
                          </w:rPr>
                          <w:t>tPlanet</w:t>
                        </w:r>
                        <w:r w:rsidRPr="00A22BAC">
                          <w:rPr>
                            <w:lang w:val="sr-Latn-RS"/>
                          </w:rPr>
                          <w:t xml:space="preserve"> </w:t>
                        </w:r>
                      </w:p>
                      <w:p w:rsidR="001C291E" w:rsidRPr="00E5055D" w:rsidRDefault="001C291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1C291E" w:rsidRDefault="001C291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sistema </w:t>
      </w:r>
      <w:r w:rsidR="001F2BDA" w:rsidRPr="001F2BDA">
        <w:rPr>
          <w:rFonts w:ascii="Arial" w:hAnsi="Arial" w:cs="Arial"/>
          <w:b/>
          <w:lang w:val="sr-Latn-RS"/>
        </w:rPr>
        <w:t>PetPlanet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B849B5">
      <w:pPr>
        <w:pStyle w:val="Heading2"/>
        <w:rPr>
          <w:lang w:val="sr-Latn-RS"/>
        </w:rPr>
      </w:pPr>
      <w:bookmarkStart w:id="16" w:name="_Toc129539782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6"/>
    </w:p>
    <w:p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1F2BDA" w:rsidRPr="00A22BAC">
        <w:rPr>
          <w:lang w:val="sr-Latn-RS"/>
        </w:rPr>
        <w:t>Pe</w:t>
      </w:r>
      <w:r w:rsidR="001F2BDA">
        <w:rPr>
          <w:lang w:val="sr-Latn-RS"/>
        </w:rPr>
        <w:t>tPlanet platforme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:rsidR="00206E1F" w:rsidRPr="00A22BAC" w:rsidRDefault="00206E1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:rsidR="00206E1F" w:rsidRPr="001F2BDA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1F2BDA">
              <w:rPr>
                <w:b/>
                <w:lang w:val="sr-Latn-RS"/>
              </w:rPr>
              <w:t>Funkcionalnosti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1F2BDA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Rezervisanje usluga salona.</w:t>
            </w:r>
          </w:p>
        </w:tc>
        <w:tc>
          <w:tcPr>
            <w:tcW w:w="4518" w:type="dxa"/>
          </w:tcPr>
          <w:p w:rsidR="00A12200" w:rsidRPr="001F2BDA" w:rsidRDefault="001F2BDA" w:rsidP="001F2BDA">
            <w:pPr>
              <w:pStyle w:val="NormalWeb"/>
              <w:rPr>
                <w:sz w:val="20"/>
                <w:szCs w:val="20"/>
              </w:rPr>
            </w:pPr>
            <w:r w:rsidRPr="001F2BDA">
              <w:rPr>
                <w:sz w:val="20"/>
                <w:szCs w:val="20"/>
              </w:rPr>
              <w:t xml:space="preserve">Mogućnost pristupa Web aplikaciji sa bilo kog računara ili telefona, nezavisno od radnog vremena </w:t>
            </w:r>
            <w:r>
              <w:rPr>
                <w:sz w:val="20"/>
                <w:szCs w:val="20"/>
              </w:rPr>
              <w:t>salona</w:t>
            </w:r>
            <w:r w:rsidRPr="001F2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1F2BDA">
              <w:rPr>
                <w:sz w:val="20"/>
                <w:szCs w:val="20"/>
              </w:rPr>
              <w:t>Prikaz ukupne cene svih odabranih usluga pri rezervaciji.</w:t>
            </w:r>
            <w:r>
              <w:rPr>
                <w:sz w:val="20"/>
                <w:szCs w:val="20"/>
              </w:rPr>
              <w:br/>
            </w:r>
            <w:r w:rsidRPr="001F2BDA">
              <w:rPr>
                <w:sz w:val="20"/>
                <w:szCs w:val="20"/>
              </w:rPr>
              <w:t xml:space="preserve">Mogućnost izmene nekih parametara </w:t>
            </w:r>
            <w:r>
              <w:rPr>
                <w:sz w:val="20"/>
                <w:szCs w:val="20"/>
              </w:rPr>
              <w:t>rezervacije</w:t>
            </w:r>
            <w:r w:rsidRPr="001F2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1F2BDA">
              <w:rPr>
                <w:sz w:val="20"/>
                <w:szCs w:val="20"/>
              </w:rPr>
              <w:t>Intuitivni prikaz za podešavanje parametara pri rezervaciji.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1F2BDA" w:rsidP="001F2BDA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Vođenje evidencije</w:t>
            </w:r>
            <w:r w:rsidR="002922C4" w:rsidRPr="00A22BAC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o rezervacijama usluga</w:t>
            </w:r>
          </w:p>
        </w:tc>
        <w:tc>
          <w:tcPr>
            <w:tcW w:w="4518" w:type="dxa"/>
          </w:tcPr>
          <w:p w:rsidR="00206E1F" w:rsidRPr="001F2BDA" w:rsidRDefault="001F2BDA" w:rsidP="001F2BDA">
            <w:pPr>
              <w:pStyle w:val="NormalWeb"/>
              <w:rPr>
                <w:sz w:val="20"/>
                <w:szCs w:val="20"/>
              </w:rPr>
            </w:pPr>
            <w:r w:rsidRPr="001F2BDA">
              <w:rPr>
                <w:sz w:val="20"/>
                <w:szCs w:val="20"/>
              </w:rPr>
              <w:t>Prikaz svih primljenih zahteva</w:t>
            </w:r>
            <w:r>
              <w:rPr>
                <w:sz w:val="20"/>
                <w:szCs w:val="20"/>
              </w:rPr>
              <w:t>.</w:t>
            </w:r>
            <w:r w:rsidRPr="001F2B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1F2BDA">
              <w:rPr>
                <w:sz w:val="20"/>
                <w:szCs w:val="20"/>
              </w:rPr>
              <w:t xml:space="preserve">Mogućnost </w:t>
            </w:r>
            <w:r>
              <w:rPr>
                <w:sz w:val="20"/>
                <w:szCs w:val="20"/>
              </w:rPr>
              <w:t>salona</w:t>
            </w:r>
            <w:r w:rsidRPr="001F2BDA">
              <w:rPr>
                <w:sz w:val="20"/>
                <w:szCs w:val="20"/>
              </w:rPr>
              <w:t xml:space="preserve"> da proširi skup tipova usluga ukoliko je to potrebno.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1D0003" w:rsidP="001D000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E173C">
              <w:rPr>
                <w:lang w:val="sr-Latn-CS"/>
              </w:rPr>
              <w:t>Uvid u cenovnik</w:t>
            </w:r>
            <w:r w:rsidRPr="00A22BAC">
              <w:rPr>
                <w:lang w:val="sr-Latn-RS"/>
              </w:rPr>
              <w:t xml:space="preserve"> </w:t>
            </w:r>
          </w:p>
        </w:tc>
        <w:tc>
          <w:tcPr>
            <w:tcW w:w="4518" w:type="dxa"/>
          </w:tcPr>
          <w:p w:rsidR="00206E1F" w:rsidRPr="00A22BAC" w:rsidRDefault="001D0003" w:rsidP="001D000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B531A1">
              <w:rPr>
                <w:lang w:val="sr-Latn-CS"/>
              </w:rPr>
              <w:t>K</w:t>
            </w:r>
            <w:r>
              <w:rPr>
                <w:lang w:val="sr-Latn-CS"/>
              </w:rPr>
              <w:t xml:space="preserve">lijent koji koristi </w:t>
            </w:r>
            <w:r w:rsidRPr="001D0003">
              <w:rPr>
                <w:lang w:val="sr-Latn-CS"/>
              </w:rPr>
              <w:t>PetPlanet</w:t>
            </w:r>
            <w:r>
              <w:rPr>
                <w:b/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aplikaciju može u svakom trenutnku </w:t>
            </w:r>
            <w:r w:rsidRPr="00B531A1">
              <w:rPr>
                <w:lang w:val="sr-Latn-CS"/>
              </w:rPr>
              <w:t xml:space="preserve">videti cene </w:t>
            </w:r>
            <w:r>
              <w:rPr>
                <w:lang w:val="sr-Latn-CS"/>
              </w:rPr>
              <w:t xml:space="preserve">opreme i usluge </w:t>
            </w:r>
            <w:r w:rsidRPr="001D0003">
              <w:rPr>
                <w:lang w:val="sr-Latn-CS"/>
              </w:rPr>
              <w:t>salona</w:t>
            </w:r>
            <w:r>
              <w:rPr>
                <w:lang w:val="sr-Latn-CS"/>
              </w:rPr>
              <w:t>.</w:t>
            </w:r>
          </w:p>
        </w:tc>
      </w:tr>
      <w:tr w:rsidR="001D0003" w:rsidRPr="00A22BAC">
        <w:tc>
          <w:tcPr>
            <w:tcW w:w="4230" w:type="dxa"/>
          </w:tcPr>
          <w:p w:rsidR="001D0003" w:rsidRPr="000E173C" w:rsidRDefault="001D0003" w:rsidP="001D0003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rStyle w:val="ui-provider"/>
              </w:rPr>
              <w:t>Dostupnost lakog informisanja mušterija</w:t>
            </w:r>
          </w:p>
        </w:tc>
        <w:tc>
          <w:tcPr>
            <w:tcW w:w="4518" w:type="dxa"/>
          </w:tcPr>
          <w:p w:rsidR="001D0003" w:rsidRPr="00B531A1" w:rsidRDefault="001D0003" w:rsidP="001D0003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rStyle w:val="ui-provider"/>
              </w:rPr>
              <w:t xml:space="preserve">Mogućnost pregleda svih dotadašnjih ocena, recenzija i postavljenih pitanja o uslugama salona </w:t>
            </w:r>
            <w:r>
              <w:rPr>
                <w:rStyle w:val="ui-provider"/>
              </w:rPr>
              <w:lastRenderedPageBreak/>
              <w:t>unetih od strane mušterija.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lastRenderedPageBreak/>
              <w:t>Jednostavno ažuriranje podataka sa bilo koje lokacije</w:t>
            </w:r>
          </w:p>
        </w:tc>
        <w:tc>
          <w:tcPr>
            <w:tcW w:w="4518" w:type="dxa"/>
          </w:tcPr>
          <w:p w:rsidR="00206E1F" w:rsidRPr="00A22BAC" w:rsidRDefault="00A12200" w:rsidP="006F37E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Mogućnost pristupa i ažuriranja svih podataka sa bilo koje lokacije </w:t>
            </w:r>
            <w:r w:rsidR="006F37E4" w:rsidRPr="00A22BAC">
              <w:rPr>
                <w:lang w:val="sr-Latn-RS"/>
              </w:rPr>
              <w:t>korišćenjem PC-a i Internet konekcije</w:t>
            </w:r>
            <w:r w:rsidR="00206E1F" w:rsidRPr="00A22BAC">
              <w:rPr>
                <w:lang w:val="sr-Latn-RS"/>
              </w:rPr>
              <w:t>.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D44844" w:rsidP="00D44844">
      <w:pPr>
        <w:pStyle w:val="Heading2"/>
        <w:rPr>
          <w:lang w:val="sr-Latn-RS"/>
        </w:rPr>
      </w:pPr>
      <w:bookmarkStart w:id="17" w:name="_Toc129539783"/>
      <w:r w:rsidRPr="00A22BAC">
        <w:rPr>
          <w:lang w:val="sr-Latn-RS"/>
        </w:rPr>
        <w:t>Pretpostavke i zavisnosti</w:t>
      </w:r>
      <w:bookmarkEnd w:id="17"/>
    </w:p>
    <w:p w:rsidR="00206E1F" w:rsidRPr="00A22BAC" w:rsidRDefault="00D67D2B" w:rsidP="00445A8C">
      <w:pPr>
        <w:pStyle w:val="BodyText"/>
        <w:rPr>
          <w:lang w:val="sr-Latn-RS"/>
        </w:rPr>
      </w:pPr>
      <w:r w:rsidRPr="008718B9">
        <w:rPr>
          <w:b/>
          <w:lang w:val="sr-Latn-RS"/>
        </w:rPr>
        <w:t>P</w:t>
      </w:r>
      <w:r w:rsidR="00445A8C" w:rsidRPr="008718B9">
        <w:rPr>
          <w:b/>
          <w:lang w:val="sr-Latn-RS"/>
        </w:rPr>
        <w:t>e</w:t>
      </w:r>
      <w:r w:rsidR="001D0003" w:rsidRPr="008718B9">
        <w:rPr>
          <w:b/>
          <w:lang w:val="sr-Latn-RS"/>
        </w:rPr>
        <w:t>tPlanet</w:t>
      </w:r>
      <w:r w:rsidR="00445A8C" w:rsidRPr="008718B9">
        <w:rPr>
          <w:b/>
          <w:lang w:val="sr-Latn-RS"/>
        </w:rPr>
        <w:t xml:space="preserve"> </w:t>
      </w:r>
      <w:r w:rsidR="00445A8C" w:rsidRPr="00A22BAC">
        <w:rPr>
          <w:lang w:val="sr-Latn-RS"/>
        </w:rPr>
        <w:t>sistem, kao Web aplikacija je zavisan od</w:t>
      </w:r>
      <w:r w:rsidRPr="00A22BAC">
        <w:rPr>
          <w:lang w:val="sr-Latn-RS"/>
        </w:rPr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>skripting jezika za Linux i Windows platformu.</w:t>
      </w:r>
      <w:r w:rsidR="00206E1F" w:rsidRPr="00A22BAC">
        <w:rPr>
          <w:lang w:val="sr-Latn-RS"/>
        </w:rPr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 p</w:t>
      </w:r>
      <w:r w:rsidR="00C206AF" w:rsidRPr="00A22BAC">
        <w:rPr>
          <w:lang w:val="sr-Latn-RS"/>
        </w:rPr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DBMS-a za Linux i Windows platformu.</w:t>
      </w:r>
    </w:p>
    <w:p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Funkcionalnosti Web čitača koje korisnici upotrebljavaju za pristupanje portalu.</w:t>
      </w:r>
    </w:p>
    <w:p w:rsidR="00206E1F" w:rsidRPr="00A22BAC" w:rsidRDefault="00D44844" w:rsidP="00B849B5">
      <w:pPr>
        <w:pStyle w:val="Heading2"/>
        <w:rPr>
          <w:lang w:val="sr-Latn-RS"/>
        </w:rPr>
      </w:pPr>
      <w:bookmarkStart w:id="18" w:name="_Toc129539784"/>
      <w:r w:rsidRPr="00A22BAC">
        <w:rPr>
          <w:lang w:val="sr-Latn-RS"/>
        </w:rPr>
        <w:t>Cena</w:t>
      </w:r>
      <w:bookmarkEnd w:id="18"/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Zbog ograničenja u pogledu budžeta, cena razvoja sistema ne sme da premaši sumu od 250.000 dinara.</w:t>
      </w:r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="00445A8C" w:rsidRPr="00A22BA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9" w:name="_Toc129539785"/>
      <w:r w:rsidRPr="00A22BAC">
        <w:rPr>
          <w:lang w:val="sr-Latn-RS"/>
        </w:rPr>
        <w:t>Licenciranje i instalacija</w:t>
      </w:r>
      <w:bookmarkEnd w:id="19"/>
    </w:p>
    <w:p w:rsidR="001D0003" w:rsidRPr="000E173C" w:rsidRDefault="001D0003" w:rsidP="001D0003">
      <w:pPr>
        <w:ind w:left="720"/>
        <w:rPr>
          <w:lang w:val="sr-Latn-CS"/>
        </w:rPr>
      </w:pPr>
      <w:r>
        <w:rPr>
          <w:lang w:val="sr-Latn-CS"/>
        </w:rPr>
        <w:t>Sistem će biti instaliran na personalnom računaru članova tima, tako da u ovom trenutku ne postoje posebni zahtevi o licenciranju sistema.</w:t>
      </w:r>
    </w:p>
    <w:p w:rsidR="00206E1F" w:rsidRPr="00A22BAC" w:rsidRDefault="00B849B5" w:rsidP="00B849B5">
      <w:pPr>
        <w:pStyle w:val="Heading1"/>
        <w:rPr>
          <w:lang w:val="sr-Latn-RS"/>
        </w:rPr>
      </w:pPr>
      <w:bookmarkStart w:id="20" w:name="_Toc129539786"/>
      <w:r w:rsidRPr="00A22BAC">
        <w:rPr>
          <w:lang w:val="sr-Latn-RS"/>
        </w:rPr>
        <w:t>Funkcionalni zahtevi</w:t>
      </w:r>
      <w:bookmarkEnd w:id="20"/>
    </w:p>
    <w:p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>U ovom odeljku su d</w:t>
      </w:r>
      <w:r w:rsidR="001D0003">
        <w:rPr>
          <w:lang w:val="sr-Latn-RS"/>
        </w:rPr>
        <w:t xml:space="preserve">efinisane funkcionalnosti </w:t>
      </w:r>
      <w:r w:rsidR="001D0003" w:rsidRPr="008718B9">
        <w:rPr>
          <w:b/>
          <w:lang w:val="sr-Latn-RS"/>
        </w:rPr>
        <w:t>PetPlanet</w:t>
      </w:r>
      <w:r w:rsidRPr="00A22BAC">
        <w:rPr>
          <w:lang w:val="sr-Latn-RS"/>
        </w:rPr>
        <w:t xml:space="preserve"> sistema.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:rsidR="00206E1F" w:rsidRPr="00A22BAC" w:rsidRDefault="00254CBE">
      <w:pPr>
        <w:pStyle w:val="Heading2"/>
        <w:rPr>
          <w:lang w:val="sr-Latn-RS"/>
        </w:rPr>
      </w:pPr>
      <w:bookmarkStart w:id="21" w:name="_Toc129539787"/>
      <w:r w:rsidRPr="00A22BAC">
        <w:rPr>
          <w:lang w:val="sr-Latn-RS"/>
        </w:rPr>
        <w:t>Prijavljivanje na sistem</w:t>
      </w:r>
      <w:bookmarkEnd w:id="21"/>
    </w:p>
    <w:p w:rsidR="001D0003" w:rsidRDefault="001D0003" w:rsidP="001D0003">
      <w:pPr>
        <w:pStyle w:val="BodyText"/>
        <w:rPr>
          <w:lang w:val="sr-Latn-CS"/>
        </w:rPr>
      </w:pPr>
      <w:r>
        <w:rPr>
          <w:lang w:val="sr-Latn-CS"/>
        </w:rPr>
        <w:t>Za administratora i članove kompanije</w:t>
      </w:r>
      <w:r w:rsidR="00D760CA">
        <w:rPr>
          <w:lang w:val="sr-Latn-CS"/>
        </w:rPr>
        <w:t xml:space="preserve"> </w:t>
      </w:r>
      <w:r>
        <w:rPr>
          <w:lang w:val="sr-Latn-CS"/>
        </w:rPr>
        <w:t>(osoblje koje ažurira i unosi podatke) se mora obezbediti prijavljivanje na Web sajt korišćenjem korisničkog imena i lozinke. Sistem treba da obezbedi korisniku mogućnost promene lozinke.</w:t>
      </w:r>
    </w:p>
    <w:p w:rsidR="001D0003" w:rsidRDefault="001D0003" w:rsidP="001D0003">
      <w:pPr>
        <w:pStyle w:val="BodyText"/>
        <w:rPr>
          <w:lang w:val="sr-Latn-CS"/>
        </w:rPr>
      </w:pPr>
      <w:r>
        <w:rPr>
          <w:lang w:val="sr-Latn-CS"/>
        </w:rPr>
        <w:t>Posetioci Web sajta pristupaju informacijama bez potrebe prijavljivanja na sajt.</w:t>
      </w:r>
    </w:p>
    <w:p w:rsidR="001D0003" w:rsidRPr="002F5B1D" w:rsidRDefault="001D0003" w:rsidP="001D0003">
      <w:pPr>
        <w:pStyle w:val="BodyText"/>
        <w:rPr>
          <w:lang w:val="sr-Latn-CS"/>
        </w:rPr>
      </w:pPr>
      <w:r>
        <w:rPr>
          <w:lang w:val="sr-Latn-CS"/>
        </w:rPr>
        <w:t xml:space="preserve">Stalni korisnici </w:t>
      </w:r>
      <w:r w:rsidRPr="008718B9">
        <w:rPr>
          <w:b/>
          <w:lang w:val="sr-Latn-CS"/>
        </w:rPr>
        <w:t>PetPlanet</w:t>
      </w:r>
      <w:r>
        <w:rPr>
          <w:lang w:val="sr-Latn-CS"/>
        </w:rPr>
        <w:t xml:space="preserve"> sajta imaju svoje korisničko ime i lozinku, kako bi imali mogućnost kupovine i zakazivanja.</w:t>
      </w:r>
    </w:p>
    <w:p w:rsidR="002A5E27" w:rsidRPr="00A22BAC" w:rsidRDefault="0027387F" w:rsidP="002A5E27">
      <w:pPr>
        <w:pStyle w:val="Heading2"/>
        <w:rPr>
          <w:lang w:val="sr-Latn-RS"/>
        </w:rPr>
      </w:pPr>
      <w:bookmarkStart w:id="22" w:name="_Toc129539788"/>
      <w:r>
        <w:rPr>
          <w:lang w:val="sr-Latn-RS"/>
        </w:rPr>
        <w:t>Izmena informacija o profilu korisnika</w:t>
      </w:r>
      <w:bookmarkEnd w:id="22"/>
    </w:p>
    <w:p w:rsidR="0027387F" w:rsidRPr="00A22BAC" w:rsidRDefault="0027387F" w:rsidP="0027387F">
      <w:pPr>
        <w:pStyle w:val="BodyText"/>
        <w:rPr>
          <w:lang w:val="sr-Latn-RS"/>
        </w:rPr>
      </w:pPr>
      <w:r>
        <w:rPr>
          <w:lang w:val="sr-Latn-RS"/>
        </w:rPr>
        <w:t xml:space="preserve">Svi tipovi korisnika imaju mogućnost izmene svojih podataka, dok administrator takođe ima opciju izmene podataka i drugih tipova korisnika. </w:t>
      </w:r>
    </w:p>
    <w:p w:rsidR="00206E1F" w:rsidRPr="00A22BAC" w:rsidRDefault="0027387F" w:rsidP="005A3F8C">
      <w:pPr>
        <w:pStyle w:val="Heading2"/>
        <w:rPr>
          <w:lang w:val="sr-Latn-RS"/>
        </w:rPr>
      </w:pPr>
      <w:bookmarkStart w:id="23" w:name="_Toc129539789"/>
      <w:r>
        <w:rPr>
          <w:lang w:val="sr-Latn-RS"/>
        </w:rPr>
        <w:t>Pregled informacija o salonu</w:t>
      </w:r>
      <w:bookmarkEnd w:id="23"/>
    </w:p>
    <w:p w:rsidR="00ED1991" w:rsidRPr="00A22BAC" w:rsidRDefault="0027387F" w:rsidP="00ED1991">
      <w:pPr>
        <w:pStyle w:val="BodyText"/>
        <w:rPr>
          <w:lang w:val="sr-Latn-RS"/>
        </w:rPr>
      </w:pPr>
      <w:r>
        <w:rPr>
          <w:lang w:val="sr-Latn-RS"/>
        </w:rPr>
        <w:t xml:space="preserve">Posetiocima sajta treba da se obezbedi pregled informacija o salonima koji nude svoje usluge. </w:t>
      </w:r>
    </w:p>
    <w:p w:rsidR="00206E1F" w:rsidRDefault="0027387F">
      <w:pPr>
        <w:pStyle w:val="Heading2"/>
        <w:rPr>
          <w:lang w:val="sr-Latn-RS"/>
        </w:rPr>
      </w:pPr>
      <w:bookmarkStart w:id="24" w:name="_Toc129539790"/>
      <w:r>
        <w:rPr>
          <w:lang w:val="sr-Latn-RS"/>
        </w:rPr>
        <w:t>Pretraga salona</w:t>
      </w:r>
      <w:bookmarkEnd w:id="24"/>
    </w:p>
    <w:p w:rsidR="0027387F" w:rsidRDefault="0027387F" w:rsidP="0027387F">
      <w:pPr>
        <w:ind w:left="720"/>
        <w:rPr>
          <w:lang w:val="sr-Latn-RS"/>
        </w:rPr>
      </w:pPr>
      <w:r>
        <w:rPr>
          <w:lang w:val="sr-Latn-RS"/>
        </w:rPr>
        <w:t xml:space="preserve">Treba omogućiti pretragu po određenim kriterijumima svim tipovima korisnika. </w:t>
      </w:r>
    </w:p>
    <w:p w:rsidR="0027387F" w:rsidRPr="0027387F" w:rsidRDefault="0027387F" w:rsidP="0027387F">
      <w:pPr>
        <w:ind w:left="720"/>
        <w:rPr>
          <w:lang w:val="sr-Latn-RS"/>
        </w:rPr>
      </w:pPr>
    </w:p>
    <w:p w:rsidR="00206E1F" w:rsidRDefault="0027387F">
      <w:pPr>
        <w:pStyle w:val="Heading2"/>
        <w:rPr>
          <w:lang w:val="sr-Latn-RS"/>
        </w:rPr>
      </w:pPr>
      <w:bookmarkStart w:id="25" w:name="_Toc129539791"/>
      <w:r>
        <w:rPr>
          <w:lang w:val="sr-Latn-RS"/>
        </w:rPr>
        <w:t>Upravljanje delatnostima vezanih za rad salona</w:t>
      </w:r>
      <w:bookmarkEnd w:id="25"/>
    </w:p>
    <w:p w:rsidR="0027387F" w:rsidRDefault="0027387F" w:rsidP="0027387F">
      <w:pPr>
        <w:ind w:left="720"/>
        <w:rPr>
          <w:lang w:val="sr-Latn-RS"/>
        </w:rPr>
      </w:pPr>
      <w:r>
        <w:rPr>
          <w:lang w:val="sr-Latn-RS"/>
        </w:rPr>
        <w:t>- Upravljanje proizvodima</w:t>
      </w:r>
    </w:p>
    <w:p w:rsidR="0027387F" w:rsidRDefault="0027387F" w:rsidP="0027387F">
      <w:pPr>
        <w:ind w:left="720"/>
        <w:rPr>
          <w:lang w:val="sr-Latn-RS"/>
        </w:rPr>
      </w:pPr>
      <w:r>
        <w:rPr>
          <w:lang w:val="sr-Latn-RS"/>
        </w:rPr>
        <w:t>- Upravljanje uslugama</w:t>
      </w:r>
    </w:p>
    <w:p w:rsidR="0027387F" w:rsidRDefault="0027387F" w:rsidP="0027387F">
      <w:pPr>
        <w:ind w:left="720"/>
        <w:rPr>
          <w:lang w:val="sr-Latn-RS"/>
        </w:rPr>
      </w:pPr>
      <w:r>
        <w:rPr>
          <w:lang w:val="sr-Latn-RS"/>
        </w:rPr>
        <w:t xml:space="preserve">- Upravljanje narudžbinama </w:t>
      </w:r>
    </w:p>
    <w:p w:rsidR="0027387F" w:rsidRDefault="0027387F" w:rsidP="0027387F">
      <w:pPr>
        <w:ind w:left="720"/>
        <w:rPr>
          <w:lang w:val="sr-Latn-RS"/>
        </w:rPr>
      </w:pPr>
      <w:r>
        <w:rPr>
          <w:lang w:val="sr-Latn-RS"/>
        </w:rPr>
        <w:lastRenderedPageBreak/>
        <w:t>- Upravljanje zakazanim terminima</w:t>
      </w:r>
    </w:p>
    <w:p w:rsidR="0027387F" w:rsidRPr="0027387F" w:rsidRDefault="0027387F" w:rsidP="0027387F">
      <w:pPr>
        <w:ind w:left="720"/>
        <w:rPr>
          <w:lang w:val="sr-Latn-RS"/>
        </w:rPr>
      </w:pPr>
      <w:r>
        <w:rPr>
          <w:lang w:val="sr-Latn-RS"/>
        </w:rPr>
        <w:t xml:space="preserve">Dodavanje, brisanje i ažuriranje podataka o gore navedenim delatnostima.  </w:t>
      </w:r>
    </w:p>
    <w:p w:rsidR="00206E1F" w:rsidRPr="00A22BAC" w:rsidRDefault="0027387F">
      <w:pPr>
        <w:pStyle w:val="Heading2"/>
        <w:rPr>
          <w:lang w:val="sr-Latn-RS"/>
        </w:rPr>
      </w:pPr>
      <w:bookmarkStart w:id="26" w:name="_Toc129539792"/>
      <w:r>
        <w:rPr>
          <w:lang w:val="sr-Latn-RS"/>
        </w:rPr>
        <w:t>Postavljanje i odgovaranje na pitanja</w:t>
      </w:r>
      <w:bookmarkEnd w:id="26"/>
    </w:p>
    <w:p w:rsidR="0027387F" w:rsidRDefault="0027387F" w:rsidP="00E934AD">
      <w:pPr>
        <w:pStyle w:val="BodyText"/>
        <w:rPr>
          <w:lang w:val="sr-Latn-RS"/>
        </w:rPr>
      </w:pPr>
      <w:r>
        <w:rPr>
          <w:lang w:val="sr-Latn-RS"/>
        </w:rPr>
        <w:t xml:space="preserve">Korisnici imaju mogućnost da postave pitanja, dok saloni mogu da odgovore na ista. </w:t>
      </w:r>
    </w:p>
    <w:p w:rsidR="0027387F" w:rsidRPr="00A22BAC" w:rsidRDefault="0027387F" w:rsidP="0027387F">
      <w:pPr>
        <w:pStyle w:val="Heading2"/>
        <w:rPr>
          <w:lang w:val="sr-Latn-RS"/>
        </w:rPr>
      </w:pPr>
      <w:bookmarkStart w:id="27" w:name="_Toc129539793"/>
      <w:r>
        <w:rPr>
          <w:lang w:val="sr-Latn-RS"/>
        </w:rPr>
        <w:t>Zakazivanje termina</w:t>
      </w:r>
      <w:bookmarkEnd w:id="27"/>
    </w:p>
    <w:p w:rsidR="0027387F" w:rsidRDefault="0027387F" w:rsidP="00E934AD">
      <w:pPr>
        <w:pStyle w:val="BodyText"/>
        <w:rPr>
          <w:lang w:val="sr-Latn-RS"/>
        </w:rPr>
      </w:pPr>
      <w:r>
        <w:rPr>
          <w:lang w:val="sr-Latn-RS"/>
        </w:rPr>
        <w:t xml:space="preserve">Korisnici mogu da zakažu termine i određene usluge koje saloni nude. </w:t>
      </w:r>
    </w:p>
    <w:p w:rsidR="0027387F" w:rsidRPr="00A22BAC" w:rsidRDefault="0027387F" w:rsidP="0027387F">
      <w:pPr>
        <w:pStyle w:val="Heading2"/>
        <w:rPr>
          <w:lang w:val="sr-Latn-RS"/>
        </w:rPr>
      </w:pPr>
      <w:bookmarkStart w:id="28" w:name="_Toc129539794"/>
      <w:r>
        <w:rPr>
          <w:lang w:val="sr-Latn-RS"/>
        </w:rPr>
        <w:t>Kupovina</w:t>
      </w:r>
      <w:bookmarkEnd w:id="28"/>
    </w:p>
    <w:p w:rsidR="0027387F" w:rsidRDefault="0027387F" w:rsidP="0027387F">
      <w:pPr>
        <w:pStyle w:val="BodyText"/>
        <w:rPr>
          <w:lang w:val="sr-Latn-RS"/>
        </w:rPr>
      </w:pPr>
      <w:r>
        <w:rPr>
          <w:lang w:val="sr-Latn-RS"/>
        </w:rPr>
        <w:t xml:space="preserve">Korisnici mogu da obave kupovinu. </w:t>
      </w:r>
    </w:p>
    <w:p w:rsidR="0027387F" w:rsidRPr="00A22BAC" w:rsidRDefault="0027387F" w:rsidP="0027387F">
      <w:pPr>
        <w:pStyle w:val="Heading2"/>
        <w:rPr>
          <w:lang w:val="sr-Latn-RS"/>
        </w:rPr>
      </w:pPr>
      <w:bookmarkStart w:id="29" w:name="_Toc129539795"/>
      <w:r>
        <w:rPr>
          <w:lang w:val="sr-Latn-RS"/>
        </w:rPr>
        <w:t>Ostavljanje recenzija</w:t>
      </w:r>
      <w:bookmarkEnd w:id="29"/>
    </w:p>
    <w:p w:rsidR="0027387F" w:rsidRPr="00705591" w:rsidRDefault="0027387F" w:rsidP="00705591">
      <w:pPr>
        <w:pStyle w:val="BodyText"/>
        <w:rPr>
          <w:lang w:val="sr-Latn-RS"/>
        </w:rPr>
      </w:pPr>
      <w:r>
        <w:rPr>
          <w:lang w:val="sr-Latn-RS"/>
        </w:rPr>
        <w:t xml:space="preserve">Korisnici imaju mogućnost da ocene profile salona u vidu recenzija. </w:t>
      </w:r>
    </w:p>
    <w:p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30" w:name="_Toc129539796"/>
      <w:r w:rsidRPr="00A22BAC">
        <w:rPr>
          <w:lang w:val="sr-Latn-RS"/>
        </w:rPr>
        <w:t>Ograničenja</w:t>
      </w:r>
      <w:bookmarkEnd w:id="30"/>
      <w:r w:rsidR="00206E1F" w:rsidRPr="00A22BAC">
        <w:rPr>
          <w:lang w:val="sr-Latn-RS"/>
        </w:rPr>
        <w:t xml:space="preserve"> </w:t>
      </w:r>
    </w:p>
    <w:p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>Kao dopuna pretpostavki i zavisnosti</w:t>
      </w:r>
      <w:r w:rsidR="00705591">
        <w:rPr>
          <w:lang w:val="sr-Latn-RS"/>
        </w:rPr>
        <w:t xml:space="preserve"> definisanih u odeljku 6, </w:t>
      </w:r>
      <w:r w:rsidR="00705591" w:rsidRPr="008718B9">
        <w:rPr>
          <w:b/>
          <w:lang w:val="sr-Latn-RS"/>
        </w:rPr>
        <w:t xml:space="preserve">PetPlanet </w:t>
      </w:r>
      <w:r w:rsidR="00705591">
        <w:rPr>
          <w:lang w:val="sr-Latn-RS"/>
        </w:rPr>
        <w:t>platforma će biti razvijana</w:t>
      </w:r>
      <w:r w:rsidRPr="00A22BAC">
        <w:rPr>
          <w:lang w:val="sr-Latn-RS"/>
        </w:rPr>
        <w:t xml:space="preserve">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31" w:name="_Toc129539797"/>
      <w:r w:rsidRPr="00A22BAC">
        <w:rPr>
          <w:lang w:val="sr-Latn-RS"/>
        </w:rPr>
        <w:t>Zahtevi u pogledu kvaliteta</w:t>
      </w:r>
      <w:bookmarkEnd w:id="31"/>
      <w:r w:rsidR="00206E1F" w:rsidRPr="00A22BAC">
        <w:rPr>
          <w:lang w:val="sr-Latn-RS"/>
        </w:rPr>
        <w:t xml:space="preserve"> 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="00705591">
        <w:rPr>
          <w:lang w:val="sr-Latn-RS"/>
        </w:rPr>
        <w:t>Platforma će biti dostupna</w:t>
      </w:r>
      <w:r w:rsidRPr="00A22BAC">
        <w:rPr>
          <w:lang w:val="sr-Latn-RS"/>
        </w:rPr>
        <w:t xml:space="preserve"> 24 časa dnevno, 7 dana u nedelji.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="00705591">
        <w:rPr>
          <w:lang w:val="sr-Latn-RS"/>
        </w:rPr>
        <w:t>Platforma</w:t>
      </w:r>
      <w:r w:rsidRPr="00A22BAC">
        <w:rPr>
          <w:lang w:val="sr-Latn-RS"/>
        </w:rPr>
        <w:t xml:space="preserve"> će posedovati jednostavan i intuitivan interfejs prilagođen profilima korisnika koji će ga koristiti.</w:t>
      </w:r>
    </w:p>
    <w:p w:rsidR="00705591" w:rsidRPr="00A22BAC" w:rsidRDefault="0069445A" w:rsidP="002C4ABD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="00705591">
        <w:rPr>
          <w:lang w:val="sr-Latn-RS"/>
        </w:rPr>
        <w:t>Platforma</w:t>
      </w:r>
      <w:r w:rsidRPr="00A22BAC">
        <w:rPr>
          <w:lang w:val="sr-Latn-RS"/>
        </w:rPr>
        <w:t xml:space="preserve"> </w:t>
      </w:r>
      <w:r w:rsidR="001F7D36" w:rsidRPr="00A22BAC">
        <w:rPr>
          <w:lang w:val="sr-Latn-RS"/>
        </w:rPr>
        <w:t>treba</w:t>
      </w:r>
      <w:r w:rsidR="00705591">
        <w:rPr>
          <w:lang w:val="sr-Latn-RS"/>
        </w:rPr>
        <w:t xml:space="preserve"> biti jednostavna</w:t>
      </w:r>
      <w:r w:rsidRPr="00A22BAC">
        <w:rPr>
          <w:lang w:val="sr-Latn-RS"/>
        </w:rPr>
        <w:t xml:space="preserve">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:rsidR="00206E1F" w:rsidRPr="0027387F" w:rsidRDefault="00B849B5" w:rsidP="00206E1F">
      <w:pPr>
        <w:pStyle w:val="Heading1"/>
        <w:tabs>
          <w:tab w:val="left" w:pos="1276"/>
        </w:tabs>
        <w:rPr>
          <w:color w:val="FF0000"/>
          <w:lang w:val="sr-Latn-RS"/>
        </w:rPr>
      </w:pPr>
      <w:bookmarkStart w:id="32" w:name="_Toc129539798"/>
      <w:r w:rsidRPr="00705591">
        <w:rPr>
          <w:color w:val="000000" w:themeColor="text1"/>
          <w:lang w:val="sr-Latn-RS"/>
        </w:rPr>
        <w:t>Prioritet funkcionalnosti</w:t>
      </w:r>
      <w:bookmarkEnd w:id="32"/>
    </w:p>
    <w:p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Prijavljivanje na sistem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Upravljanje delatnostima vezanih za rad salona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Zakazivanje termina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Kupovina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Pregled informacija o salonu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Pretraga salona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Ostavljanje recenzija</w:t>
      </w:r>
    </w:p>
    <w:p w:rsidR="00705591" w:rsidRPr="002C4ABD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Postavljanje i odgovaranje na pitanja</w:t>
      </w:r>
    </w:p>
    <w:p w:rsidR="00705591" w:rsidRDefault="00705591" w:rsidP="002C4ABD">
      <w:pPr>
        <w:pStyle w:val="ListParagraph"/>
        <w:numPr>
          <w:ilvl w:val="0"/>
          <w:numId w:val="33"/>
        </w:numPr>
        <w:rPr>
          <w:lang w:val="sr-Latn-RS"/>
        </w:rPr>
      </w:pPr>
      <w:r w:rsidRPr="002C4ABD">
        <w:rPr>
          <w:lang w:val="sr-Latn-RS"/>
        </w:rPr>
        <w:t>Izmena informacija o profilu korisnika</w:t>
      </w:r>
    </w:p>
    <w:p w:rsidR="002C4ABD" w:rsidRDefault="002C4ABD" w:rsidP="002C4ABD">
      <w:pPr>
        <w:rPr>
          <w:lang w:val="sr-Latn-RS"/>
        </w:rPr>
      </w:pPr>
    </w:p>
    <w:p w:rsidR="002C4ABD" w:rsidRDefault="002C4ABD" w:rsidP="002C4ABD">
      <w:pPr>
        <w:rPr>
          <w:lang w:val="sr-Latn-RS"/>
        </w:rPr>
      </w:pPr>
    </w:p>
    <w:p w:rsidR="002C4ABD" w:rsidRPr="002C4ABD" w:rsidRDefault="002C4ABD" w:rsidP="002C4ABD">
      <w:pPr>
        <w:rPr>
          <w:lang w:val="sr-Latn-RS"/>
        </w:rPr>
      </w:pPr>
    </w:p>
    <w:p w:rsidR="00206E1F" w:rsidRPr="00A22BAC" w:rsidRDefault="00B849B5">
      <w:pPr>
        <w:pStyle w:val="Heading1"/>
        <w:rPr>
          <w:lang w:val="sr-Latn-RS"/>
        </w:rPr>
      </w:pPr>
      <w:bookmarkStart w:id="33" w:name="_Toc129539799"/>
      <w:r w:rsidRPr="00A22BAC">
        <w:rPr>
          <w:lang w:val="sr-Latn-RS"/>
        </w:rPr>
        <w:lastRenderedPageBreak/>
        <w:t>Nefunkcionalni zahtevi</w:t>
      </w:r>
      <w:bookmarkEnd w:id="33"/>
    </w:p>
    <w:p w:rsidR="00206E1F" w:rsidRDefault="00B849B5" w:rsidP="00B849B5">
      <w:pPr>
        <w:pStyle w:val="Heading2"/>
        <w:rPr>
          <w:lang w:val="sr-Latn-RS"/>
        </w:rPr>
      </w:pPr>
      <w:bookmarkStart w:id="34" w:name="_Toc129539800"/>
      <w:r w:rsidRPr="00A22BAC">
        <w:rPr>
          <w:lang w:val="sr-Latn-RS"/>
        </w:rPr>
        <w:t>Zahtevi u pogledu standardizacije</w:t>
      </w:r>
      <w:bookmarkEnd w:id="34"/>
    </w:p>
    <w:p w:rsidR="0027387F" w:rsidRPr="006942EC" w:rsidRDefault="0027387F" w:rsidP="006942EC">
      <w:pPr>
        <w:ind w:firstLine="720"/>
        <w:rPr>
          <w:lang w:val="sr-Latn-CS"/>
        </w:rPr>
      </w:pPr>
      <w:r>
        <w:rPr>
          <w:lang w:val="sr-Latn-CS"/>
        </w:rPr>
        <w:t xml:space="preserve">Trenutno ne postoje nikakvi zahtevi za ispunjavanjem standarda koje </w:t>
      </w:r>
      <w:r w:rsidR="00705591" w:rsidRPr="008718B9">
        <w:rPr>
          <w:b/>
          <w:lang w:val="sr-Latn-CS"/>
        </w:rPr>
        <w:t>PetPlanet</w:t>
      </w:r>
      <w:r>
        <w:rPr>
          <w:lang w:val="sr-Latn-CS"/>
        </w:rPr>
        <w:t xml:space="preserve"> treba da zadovolji.</w:t>
      </w:r>
    </w:p>
    <w:p w:rsidR="00206E1F" w:rsidRPr="006942EC" w:rsidRDefault="00B849B5" w:rsidP="00B849B5">
      <w:pPr>
        <w:pStyle w:val="Heading2"/>
        <w:rPr>
          <w:color w:val="000000" w:themeColor="text1"/>
          <w:lang w:val="sr-Latn-RS"/>
        </w:rPr>
      </w:pPr>
      <w:bookmarkStart w:id="35" w:name="_Toc129539801"/>
      <w:r w:rsidRPr="006942EC">
        <w:rPr>
          <w:color w:val="000000" w:themeColor="text1"/>
          <w:lang w:val="sr-Latn-RS"/>
        </w:rPr>
        <w:t>Sistemski zahtevi</w:t>
      </w:r>
      <w:bookmarkEnd w:id="35"/>
    </w:p>
    <w:p w:rsidR="00206E1F" w:rsidRPr="00A22BAC" w:rsidRDefault="006942EC" w:rsidP="003356F6">
      <w:pPr>
        <w:pStyle w:val="BodyText"/>
        <w:rPr>
          <w:lang w:val="sr-Latn-RS"/>
        </w:rPr>
      </w:pPr>
      <w:r>
        <w:rPr>
          <w:lang w:val="sr-Latn-RS"/>
        </w:rPr>
        <w:t>W</w:t>
      </w:r>
      <w:r>
        <w:rPr>
          <w:rStyle w:val="ui-provider"/>
        </w:rPr>
        <w:t xml:space="preserve">eb aplikacija </w:t>
      </w:r>
      <w:r w:rsidRPr="008718B9">
        <w:rPr>
          <w:rStyle w:val="ui-provider"/>
          <w:b/>
        </w:rPr>
        <w:t>PetPlanet</w:t>
      </w:r>
      <w:r w:rsidRPr="006942EC">
        <w:rPr>
          <w:rStyle w:val="ui-provider"/>
        </w:rPr>
        <w:t xml:space="preserve"> </w:t>
      </w:r>
      <w:r>
        <w:rPr>
          <w:rStyle w:val="ui-provider"/>
          <w:color w:val="000000"/>
        </w:rPr>
        <w:t xml:space="preserve">će biti realizovana korišćenjem </w:t>
      </w:r>
      <w:r>
        <w:rPr>
          <w:rStyle w:val="ui-provider"/>
        </w:rPr>
        <w:t>JavaScript-a (React)</w:t>
      </w:r>
      <w:r>
        <w:rPr>
          <w:rStyle w:val="ui-provider"/>
          <w:color w:val="000000"/>
        </w:rPr>
        <w:t xml:space="preserve">, dok će se kao DBMS koristiti </w:t>
      </w:r>
      <w:r>
        <w:rPr>
          <w:rStyle w:val="ui-provider"/>
        </w:rPr>
        <w:t>SQL Server, a za podršku za WEB API koristiće se Visual Studio Code i ASP.NET Core.</w:t>
      </w:r>
    </w:p>
    <w:p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:rsidR="006942EC" w:rsidRDefault="006942EC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Google Chrome</w:t>
      </w:r>
    </w:p>
    <w:p w:rsidR="006942EC" w:rsidRDefault="006942EC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Brave </w:t>
      </w:r>
    </w:p>
    <w:p w:rsidR="003356F6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Internet Explorer 6+</w:t>
      </w:r>
    </w:p>
    <w:p w:rsidR="003356F6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Opera 8+</w:t>
      </w:r>
    </w:p>
    <w:p w:rsidR="00206E1F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FireFox (Mozilla)</w:t>
      </w:r>
    </w:p>
    <w:p w:rsidR="00206E1F" w:rsidRPr="00A22BAC" w:rsidRDefault="00B849B5">
      <w:pPr>
        <w:pStyle w:val="Heading2"/>
        <w:rPr>
          <w:lang w:val="sr-Latn-RS"/>
        </w:rPr>
      </w:pPr>
      <w:bookmarkStart w:id="36" w:name="_Toc129539802"/>
      <w:r w:rsidRPr="00A22BAC">
        <w:rPr>
          <w:lang w:val="sr-Latn-RS"/>
        </w:rPr>
        <w:t>Zahtevi u pogledu performansi</w:t>
      </w:r>
      <w:bookmarkEnd w:id="36"/>
    </w:p>
    <w:p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7" w:name="_Toc129539803"/>
      <w:r w:rsidRPr="00A22BAC">
        <w:rPr>
          <w:lang w:val="sr-Latn-RS"/>
        </w:rPr>
        <w:t>Zahtevi u pogledu okruženja</w:t>
      </w:r>
      <w:bookmarkEnd w:id="37"/>
    </w:p>
    <w:p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:rsidR="00206E1F" w:rsidRPr="00A22BAC" w:rsidRDefault="00B849B5">
      <w:pPr>
        <w:pStyle w:val="Heading1"/>
        <w:rPr>
          <w:lang w:val="sr-Latn-RS"/>
        </w:rPr>
      </w:pPr>
      <w:bookmarkStart w:id="38" w:name="_Toc129539804"/>
      <w:r w:rsidRPr="00A22BAC">
        <w:rPr>
          <w:lang w:val="sr-Latn-RS"/>
        </w:rPr>
        <w:t>Dokumentacija</w:t>
      </w:r>
      <w:bookmarkEnd w:id="38"/>
    </w:p>
    <w:p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>U ovom odeljku su opisani zahtevi u pogledu dokumentacije</w:t>
      </w:r>
      <w:r w:rsidR="0027387F">
        <w:rPr>
          <w:lang w:val="sr-Latn-RS"/>
        </w:rPr>
        <w:t xml:space="preserve"> koju treba pripremiti za </w:t>
      </w:r>
      <w:r w:rsidR="0027387F" w:rsidRPr="008718B9">
        <w:rPr>
          <w:b/>
          <w:lang w:val="sr-Latn-RS"/>
        </w:rPr>
        <w:t>PetPlanet</w:t>
      </w:r>
      <w:r w:rsidRPr="008718B9">
        <w:rPr>
          <w:b/>
          <w:lang w:val="sr-Latn-RS"/>
        </w:rPr>
        <w:t xml:space="preserve"> </w:t>
      </w:r>
      <w:r w:rsidRPr="00A22BAC">
        <w:rPr>
          <w:lang w:val="sr-Latn-RS"/>
        </w:rPr>
        <w:t>projekat.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9" w:name="_Toc129539805"/>
      <w:r w:rsidRPr="00A22BAC">
        <w:rPr>
          <w:lang w:val="sr-Latn-RS"/>
        </w:rPr>
        <w:t>Korisničko uputstvo</w:t>
      </w:r>
      <w:bookmarkEnd w:id="39"/>
    </w:p>
    <w:p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:rsidR="00206E1F" w:rsidRPr="00A22BAC" w:rsidRDefault="00206E1F" w:rsidP="00D20F4E">
      <w:pPr>
        <w:pStyle w:val="Heading2"/>
        <w:rPr>
          <w:lang w:val="sr-Latn-RS"/>
        </w:rPr>
      </w:pPr>
      <w:bookmarkStart w:id="40" w:name="_Toc129539806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40"/>
    </w:p>
    <w:p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:rsidR="00206E1F" w:rsidRPr="00A22BAC" w:rsidRDefault="00D20F4E">
      <w:pPr>
        <w:pStyle w:val="Heading2"/>
        <w:rPr>
          <w:lang w:val="sr-Latn-RS"/>
        </w:rPr>
      </w:pPr>
      <w:bookmarkStart w:id="41" w:name="_Toc129539807"/>
      <w:r w:rsidRPr="00A22BAC">
        <w:rPr>
          <w:lang w:val="sr-Latn-RS"/>
        </w:rPr>
        <w:t>Uputstvo za instalaciju i konfigurisanje</w:t>
      </w:r>
      <w:bookmarkEnd w:id="41"/>
    </w:p>
    <w:p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Uputstvo za konfigurisanje portala</w:t>
      </w:r>
    </w:p>
    <w:p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42" w:name="_Toc129539808"/>
      <w:r w:rsidRPr="00A22BAC">
        <w:rPr>
          <w:lang w:val="sr-Latn-RS"/>
        </w:rPr>
        <w:t>Pakovanje proizvoda</w:t>
      </w:r>
      <w:bookmarkEnd w:id="42"/>
    </w:p>
    <w:p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ADF" w:rsidRDefault="00A55ADF">
      <w:r>
        <w:separator/>
      </w:r>
    </w:p>
  </w:endnote>
  <w:endnote w:type="continuationSeparator" w:id="0">
    <w:p w:rsidR="00A55ADF" w:rsidRDefault="00A5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91E" w:rsidRDefault="001C29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291E" w:rsidRDefault="001C29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1C291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1C291E" w:rsidRPr="003372D3" w:rsidRDefault="001C291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1C291E" w:rsidRPr="003372D3" w:rsidRDefault="001C291E">
          <w:pPr>
            <w:jc w:val="center"/>
            <w:rPr>
              <w:lang w:val="sr-Latn-CS"/>
            </w:rPr>
          </w:pPr>
          <w:r w:rsidRPr="006D0694">
            <w:rPr>
              <w:rFonts w:ascii="Symbol" w:hAnsi="Symbol"/>
              <w:lang w:val="sr-Latn-CS"/>
            </w:rPr>
            <w:sym w:font="Symbol" w:char="F0D3"/>
          </w:r>
          <w:r>
            <w:rPr>
              <w:lang w:val="sr-Latn-CS"/>
            </w:rPr>
            <w:t>AJD</w:t>
          </w:r>
          <w:r w:rsidRPr="006D0694">
            <w:rPr>
              <w:lang w:val="sr-Latn-CS"/>
            </w:rPr>
            <w:t>Team, 20</w:t>
          </w:r>
          <w:r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C291E" w:rsidRPr="003372D3" w:rsidRDefault="001C291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07588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807588" w:rsidRPr="00807588">
              <w:rPr>
                <w:rStyle w:val="PageNumber"/>
                <w:noProof/>
                <w:lang w:val="sr-Latn-CS"/>
              </w:rPr>
              <w:t>11</w:t>
            </w:r>
          </w:fldSimple>
        </w:p>
      </w:tc>
    </w:tr>
  </w:tbl>
  <w:p w:rsidR="001C291E" w:rsidRPr="003372D3" w:rsidRDefault="001C291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91E" w:rsidRDefault="001C2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ADF" w:rsidRDefault="00A55ADF">
      <w:r>
        <w:separator/>
      </w:r>
    </w:p>
  </w:footnote>
  <w:footnote w:type="continuationSeparator" w:id="0">
    <w:p w:rsidR="00A55ADF" w:rsidRDefault="00A55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91E" w:rsidRDefault="001C291E">
    <w:pPr>
      <w:rPr>
        <w:sz w:val="24"/>
      </w:rPr>
    </w:pPr>
  </w:p>
  <w:p w:rsidR="001C291E" w:rsidRDefault="001C291E">
    <w:pPr>
      <w:pBdr>
        <w:top w:val="single" w:sz="6" w:space="1" w:color="auto"/>
      </w:pBdr>
      <w:rPr>
        <w:sz w:val="24"/>
      </w:rPr>
    </w:pPr>
  </w:p>
  <w:p w:rsidR="001C291E" w:rsidRDefault="001C29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AJD Team</w:t>
    </w:r>
  </w:p>
  <w:p w:rsidR="001C291E" w:rsidRDefault="001C291E">
    <w:pPr>
      <w:pBdr>
        <w:bottom w:val="single" w:sz="6" w:space="1" w:color="auto"/>
      </w:pBdr>
      <w:jc w:val="right"/>
      <w:rPr>
        <w:sz w:val="24"/>
      </w:rPr>
    </w:pPr>
  </w:p>
  <w:p w:rsidR="001C291E" w:rsidRDefault="001C29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91E" w:rsidRPr="003372D3">
      <w:tc>
        <w:tcPr>
          <w:tcW w:w="6379" w:type="dxa"/>
        </w:tcPr>
        <w:p w:rsidR="001C291E" w:rsidRPr="000D7FDF" w:rsidRDefault="001C291E" w:rsidP="000D7FDF">
          <w:pPr>
            <w:pStyle w:val="Title"/>
            <w:jc w:val="left"/>
            <w:rPr>
              <w:rFonts w:ascii="Times New Roman" w:hAnsi="Times New Roman" w:cs="Times New Roman"/>
              <w:b w:val="0"/>
              <w:sz w:val="20"/>
              <w:szCs w:val="20"/>
              <w:lang w:val="sr-Latn-RS"/>
            </w:rPr>
          </w:pPr>
          <w:r w:rsidRPr="000D7FDF">
            <w:rPr>
              <w:rFonts w:ascii="Times New Roman" w:hAnsi="Times New Roman" w:cs="Times New Roman"/>
              <w:b w:val="0"/>
              <w:sz w:val="20"/>
              <w:szCs w:val="20"/>
              <w:lang w:val="sr-Latn-RS"/>
            </w:rPr>
            <w:t>PetPlanet</w:t>
          </w:r>
        </w:p>
      </w:tc>
      <w:tc>
        <w:tcPr>
          <w:tcW w:w="3179" w:type="dxa"/>
        </w:tcPr>
        <w:p w:rsidR="001C291E" w:rsidRPr="003372D3" w:rsidRDefault="001C291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1C291E" w:rsidRPr="003372D3">
      <w:tc>
        <w:tcPr>
          <w:tcW w:w="6379" w:type="dxa"/>
        </w:tcPr>
        <w:p w:rsidR="001C291E" w:rsidRPr="003372D3" w:rsidRDefault="001C291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1C291E" w:rsidRPr="003372D3" w:rsidRDefault="001C291E">
          <w:pPr>
            <w:rPr>
              <w:lang w:val="sr-Latn-CS"/>
            </w:rPr>
          </w:pPr>
          <w:r>
            <w:rPr>
              <w:lang w:val="sr-Latn-CS"/>
            </w:rPr>
            <w:t xml:space="preserve">  Datum:  12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03.2023</w:t>
          </w:r>
          <w:r w:rsidRPr="003372D3">
            <w:rPr>
              <w:lang w:val="sr-Latn-CS"/>
            </w:rPr>
            <w:t xml:space="preserve"> god.</w:t>
          </w:r>
        </w:p>
      </w:tc>
    </w:tr>
    <w:tr w:rsidR="001C291E" w:rsidRPr="003372D3">
      <w:tc>
        <w:tcPr>
          <w:tcW w:w="9558" w:type="dxa"/>
          <w:gridSpan w:val="2"/>
        </w:tcPr>
        <w:p w:rsidR="001C291E" w:rsidRPr="003372D3" w:rsidRDefault="001C291E">
          <w:pPr>
            <w:rPr>
              <w:lang w:val="sr-Latn-CS"/>
            </w:rPr>
          </w:pPr>
          <w:r>
            <w:rPr>
              <w:lang w:val="sr-Latn-CS"/>
            </w:rPr>
            <w:t>AJD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PetPlanet-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2</w:t>
          </w:r>
        </w:p>
      </w:tc>
    </w:tr>
  </w:tbl>
  <w:p w:rsidR="001C291E" w:rsidRPr="003372D3" w:rsidRDefault="001C291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91E" w:rsidRDefault="001C2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481F67"/>
    <w:multiLevelType w:val="hybridMultilevel"/>
    <w:tmpl w:val="CCDC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12F3"/>
    <w:multiLevelType w:val="hybridMultilevel"/>
    <w:tmpl w:val="06C8A78A"/>
    <w:lvl w:ilvl="0" w:tplc="4D58A5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A812C7"/>
    <w:multiLevelType w:val="hybridMultilevel"/>
    <w:tmpl w:val="AB521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2F8495A"/>
    <w:multiLevelType w:val="multilevel"/>
    <w:tmpl w:val="A8A44374"/>
    <w:lvl w:ilvl="0">
      <w:start w:val="6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3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D901621"/>
    <w:multiLevelType w:val="multilevel"/>
    <w:tmpl w:val="DD2C6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42B24F2"/>
    <w:multiLevelType w:val="hybridMultilevel"/>
    <w:tmpl w:val="950212DC"/>
    <w:lvl w:ilvl="0" w:tplc="C5585F2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AC953DF"/>
    <w:multiLevelType w:val="multilevel"/>
    <w:tmpl w:val="6B7C003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color w:val="000000" w:themeColor="text1"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7D4B026A"/>
    <w:multiLevelType w:val="multilevel"/>
    <w:tmpl w:val="DD2C6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F8909F7"/>
    <w:multiLevelType w:val="multilevel"/>
    <w:tmpl w:val="DD2C6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5"/>
  </w:num>
  <w:num w:numId="5">
    <w:abstractNumId w:val="23"/>
  </w:num>
  <w:num w:numId="6">
    <w:abstractNumId w:val="25"/>
  </w:num>
  <w:num w:numId="7">
    <w:abstractNumId w:val="14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25"/>
  </w:num>
  <w:num w:numId="13">
    <w:abstractNumId w:val="25"/>
  </w:num>
  <w:num w:numId="14">
    <w:abstractNumId w:val="7"/>
  </w:num>
  <w:num w:numId="15">
    <w:abstractNumId w:val="12"/>
  </w:num>
  <w:num w:numId="16">
    <w:abstractNumId w:val="15"/>
  </w:num>
  <w:num w:numId="17">
    <w:abstractNumId w:val="6"/>
  </w:num>
  <w:num w:numId="18">
    <w:abstractNumId w:val="8"/>
  </w:num>
  <w:num w:numId="19">
    <w:abstractNumId w:val="18"/>
  </w:num>
  <w:num w:numId="20">
    <w:abstractNumId w:val="25"/>
  </w:num>
  <w:num w:numId="21">
    <w:abstractNumId w:val="25"/>
  </w:num>
  <w:num w:numId="22">
    <w:abstractNumId w:val="21"/>
  </w:num>
  <w:num w:numId="23">
    <w:abstractNumId w:val="24"/>
  </w:num>
  <w:num w:numId="24">
    <w:abstractNumId w:val="17"/>
  </w:num>
  <w:num w:numId="25">
    <w:abstractNumId w:val="16"/>
  </w:num>
  <w:num w:numId="26">
    <w:abstractNumId w:val="11"/>
  </w:num>
  <w:num w:numId="27">
    <w:abstractNumId w:val="22"/>
  </w:num>
  <w:num w:numId="28">
    <w:abstractNumId w:val="4"/>
  </w:num>
  <w:num w:numId="29">
    <w:abstractNumId w:val="27"/>
  </w:num>
  <w:num w:numId="30">
    <w:abstractNumId w:val="26"/>
  </w:num>
  <w:num w:numId="31">
    <w:abstractNumId w:val="20"/>
  </w:num>
  <w:num w:numId="32">
    <w:abstractNumId w:val="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46D2"/>
    <w:rsid w:val="00063D57"/>
    <w:rsid w:val="000817C9"/>
    <w:rsid w:val="00097F43"/>
    <w:rsid w:val="000D7FDF"/>
    <w:rsid w:val="001136B8"/>
    <w:rsid w:val="0013157C"/>
    <w:rsid w:val="00143087"/>
    <w:rsid w:val="00150CC1"/>
    <w:rsid w:val="00190105"/>
    <w:rsid w:val="00193CBF"/>
    <w:rsid w:val="001C291E"/>
    <w:rsid w:val="001D0003"/>
    <w:rsid w:val="001D0890"/>
    <w:rsid w:val="001E2780"/>
    <w:rsid w:val="001F2BDA"/>
    <w:rsid w:val="001F663F"/>
    <w:rsid w:val="001F7D36"/>
    <w:rsid w:val="00206E1F"/>
    <w:rsid w:val="002160C1"/>
    <w:rsid w:val="00236198"/>
    <w:rsid w:val="00254CBE"/>
    <w:rsid w:val="00270678"/>
    <w:rsid w:val="0027387F"/>
    <w:rsid w:val="002922C4"/>
    <w:rsid w:val="002A0B5F"/>
    <w:rsid w:val="002A5E27"/>
    <w:rsid w:val="002C4ABD"/>
    <w:rsid w:val="002D4980"/>
    <w:rsid w:val="002D5541"/>
    <w:rsid w:val="002F42E6"/>
    <w:rsid w:val="002F4699"/>
    <w:rsid w:val="0031393F"/>
    <w:rsid w:val="003356F6"/>
    <w:rsid w:val="003372D3"/>
    <w:rsid w:val="00347321"/>
    <w:rsid w:val="003860D3"/>
    <w:rsid w:val="0039103B"/>
    <w:rsid w:val="00394FA1"/>
    <w:rsid w:val="003B1702"/>
    <w:rsid w:val="00410F5F"/>
    <w:rsid w:val="00430750"/>
    <w:rsid w:val="00434BD1"/>
    <w:rsid w:val="00445A8C"/>
    <w:rsid w:val="004723AE"/>
    <w:rsid w:val="00491CC1"/>
    <w:rsid w:val="00492641"/>
    <w:rsid w:val="004E6C9A"/>
    <w:rsid w:val="00500DA2"/>
    <w:rsid w:val="00545886"/>
    <w:rsid w:val="005458D3"/>
    <w:rsid w:val="005613E4"/>
    <w:rsid w:val="00571FC4"/>
    <w:rsid w:val="00597D35"/>
    <w:rsid w:val="005A3F8C"/>
    <w:rsid w:val="005B1D6B"/>
    <w:rsid w:val="005D021A"/>
    <w:rsid w:val="005E7353"/>
    <w:rsid w:val="00631C6F"/>
    <w:rsid w:val="0063291D"/>
    <w:rsid w:val="0063574A"/>
    <w:rsid w:val="00656A33"/>
    <w:rsid w:val="006926F3"/>
    <w:rsid w:val="006942EC"/>
    <w:rsid w:val="0069445A"/>
    <w:rsid w:val="006B4FBA"/>
    <w:rsid w:val="006F37E4"/>
    <w:rsid w:val="00705591"/>
    <w:rsid w:val="00712834"/>
    <w:rsid w:val="00716C93"/>
    <w:rsid w:val="00732741"/>
    <w:rsid w:val="00740B9F"/>
    <w:rsid w:val="0074590A"/>
    <w:rsid w:val="007747CA"/>
    <w:rsid w:val="00797B3F"/>
    <w:rsid w:val="007C6B66"/>
    <w:rsid w:val="007F5BE8"/>
    <w:rsid w:val="0080077F"/>
    <w:rsid w:val="00804367"/>
    <w:rsid w:val="00807588"/>
    <w:rsid w:val="008572C2"/>
    <w:rsid w:val="008718B9"/>
    <w:rsid w:val="008942D4"/>
    <w:rsid w:val="008C482C"/>
    <w:rsid w:val="008D40CE"/>
    <w:rsid w:val="008F35E8"/>
    <w:rsid w:val="008F5E9E"/>
    <w:rsid w:val="009029D5"/>
    <w:rsid w:val="009075F6"/>
    <w:rsid w:val="00930725"/>
    <w:rsid w:val="0094445F"/>
    <w:rsid w:val="0095579F"/>
    <w:rsid w:val="009662F3"/>
    <w:rsid w:val="00967902"/>
    <w:rsid w:val="009752C4"/>
    <w:rsid w:val="00986EFC"/>
    <w:rsid w:val="009A291F"/>
    <w:rsid w:val="009B151F"/>
    <w:rsid w:val="009B2233"/>
    <w:rsid w:val="009B3AA3"/>
    <w:rsid w:val="009C6A0C"/>
    <w:rsid w:val="009D1775"/>
    <w:rsid w:val="009F764A"/>
    <w:rsid w:val="00A12200"/>
    <w:rsid w:val="00A22BAC"/>
    <w:rsid w:val="00A55ADF"/>
    <w:rsid w:val="00A763B7"/>
    <w:rsid w:val="00A82910"/>
    <w:rsid w:val="00AD17B6"/>
    <w:rsid w:val="00AF19B4"/>
    <w:rsid w:val="00AF6332"/>
    <w:rsid w:val="00AF6B06"/>
    <w:rsid w:val="00B2776D"/>
    <w:rsid w:val="00B467CB"/>
    <w:rsid w:val="00B46D71"/>
    <w:rsid w:val="00B70BA7"/>
    <w:rsid w:val="00B849B5"/>
    <w:rsid w:val="00BC2229"/>
    <w:rsid w:val="00BC62E9"/>
    <w:rsid w:val="00C00D14"/>
    <w:rsid w:val="00C032FC"/>
    <w:rsid w:val="00C206AF"/>
    <w:rsid w:val="00C21645"/>
    <w:rsid w:val="00C44BC7"/>
    <w:rsid w:val="00C503E4"/>
    <w:rsid w:val="00C75E24"/>
    <w:rsid w:val="00C83DEF"/>
    <w:rsid w:val="00C9046D"/>
    <w:rsid w:val="00CA58C5"/>
    <w:rsid w:val="00CA62F9"/>
    <w:rsid w:val="00CB17FD"/>
    <w:rsid w:val="00CD21E7"/>
    <w:rsid w:val="00CD2710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27C4"/>
    <w:rsid w:val="00D760CA"/>
    <w:rsid w:val="00D76FDF"/>
    <w:rsid w:val="00D9662C"/>
    <w:rsid w:val="00DC3524"/>
    <w:rsid w:val="00DE518F"/>
    <w:rsid w:val="00DE61F5"/>
    <w:rsid w:val="00E0048F"/>
    <w:rsid w:val="00E061BD"/>
    <w:rsid w:val="00E465BB"/>
    <w:rsid w:val="00E469BC"/>
    <w:rsid w:val="00E5055D"/>
    <w:rsid w:val="00E604E6"/>
    <w:rsid w:val="00E934AD"/>
    <w:rsid w:val="00ED1991"/>
    <w:rsid w:val="00F02B6F"/>
    <w:rsid w:val="00F06298"/>
    <w:rsid w:val="00F360E9"/>
    <w:rsid w:val="00F6773B"/>
    <w:rsid w:val="00F67A76"/>
    <w:rsid w:val="00F70F8C"/>
    <w:rsid w:val="00F95225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124"/>
  <w15:docId w15:val="{2D3C2EFA-8117-42DA-96D1-F6C90F81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FDF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customStyle="1" w:styleId="Standard">
    <w:name w:val="Standard"/>
    <w:rsid w:val="000D7FDF"/>
    <w:pPr>
      <w:widowControl w:val="0"/>
      <w:suppressAutoHyphens/>
      <w:autoSpaceDN w:val="0"/>
      <w:spacing w:line="240" w:lineRule="atLeast"/>
      <w:textAlignment w:val="baseline"/>
    </w:pPr>
    <w:rPr>
      <w:kern w:val="3"/>
      <w:lang w:eastAsia="zh-CN"/>
    </w:rPr>
  </w:style>
  <w:style w:type="character" w:customStyle="1" w:styleId="BodyTextChar">
    <w:name w:val="Body Text Char"/>
    <w:basedOn w:val="DefaultParagraphFont"/>
    <w:link w:val="BodyText"/>
    <w:rsid w:val="006B4FBA"/>
    <w:rPr>
      <w:lang w:eastAsia="sr-Latn-CS"/>
    </w:rPr>
  </w:style>
  <w:style w:type="character" w:styleId="Strong">
    <w:name w:val="Strong"/>
    <w:basedOn w:val="DefaultParagraphFont"/>
    <w:uiPriority w:val="22"/>
    <w:qFormat/>
    <w:rsid w:val="009B151F"/>
    <w:rPr>
      <w:b/>
      <w:bCs/>
    </w:rPr>
  </w:style>
  <w:style w:type="character" w:customStyle="1" w:styleId="ui-provider">
    <w:name w:val="ui-provider"/>
    <w:basedOn w:val="DefaultParagraphFont"/>
    <w:rsid w:val="001D0003"/>
  </w:style>
  <w:style w:type="paragraph" w:styleId="ListParagraph">
    <w:name w:val="List Paragraph"/>
    <w:basedOn w:val="Normal"/>
    <w:uiPriority w:val="34"/>
    <w:qFormat/>
    <w:rsid w:val="002C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664B-DD65-461D-86D7-EA556FF3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42</TotalTime>
  <Pages>11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Sasa</cp:lastModifiedBy>
  <cp:revision>6</cp:revision>
  <cp:lastPrinted>1900-12-31T23:00:00Z</cp:lastPrinted>
  <dcterms:created xsi:type="dcterms:W3CDTF">2023-03-12T17:17:00Z</dcterms:created>
  <dcterms:modified xsi:type="dcterms:W3CDTF">2023-03-12T18:17:00Z</dcterms:modified>
</cp:coreProperties>
</file>